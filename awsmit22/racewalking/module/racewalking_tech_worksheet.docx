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AAC70" w14:textId="77777777" w:rsidR="00BB734D" w:rsidRDefault="00000000" w:rsidP="00BB734D">
      <w:hyperlink r:id="rId7" w:history="1">
        <w:r w:rsidR="00BB734D" w:rsidRPr="00BC4AF1">
          <w:rPr>
            <w:rStyle w:val="Hyperlink"/>
          </w:rPr>
          <w:t>Race walking</w:t>
        </w:r>
      </w:hyperlink>
      <w:r w:rsidR="00BB734D">
        <w:t xml:space="preserve"> is a competitive individual sport with a similar layout to cross country running, except instead of running, competitors walk. Athletes utilize a swift walking motion which involves a lot of movement of the hips and arms, enabling them to move faster. Just like in running the first participant to cross the finish line wins. According to </w:t>
      </w:r>
      <w:hyperlink r:id="rId8" w:history="1">
        <w:r w:rsidR="00BB734D" w:rsidRPr="00BC4AF1">
          <w:rPr>
            <w:rStyle w:val="Hyperlink"/>
          </w:rPr>
          <w:t>Olympic rules</w:t>
        </w:r>
      </w:hyperlink>
      <w:r w:rsidR="00BB734D">
        <w:t xml:space="preserve">. The main rule in racewalking is that racewalkers </w:t>
      </w:r>
      <w:r w:rsidR="00BB734D">
        <w:rPr>
          <w:b/>
          <w:bCs/>
        </w:rPr>
        <w:t>must</w:t>
      </w:r>
      <w:r w:rsidR="00BB734D">
        <w:t xml:space="preserve"> maintain contact with the ground at </w:t>
      </w:r>
      <w:r w:rsidR="00BB734D">
        <w:rPr>
          <w:b/>
          <w:bCs/>
        </w:rPr>
        <w:t>all times</w:t>
      </w:r>
      <w:r w:rsidR="00BB734D">
        <w:t xml:space="preserve">, unlike in running when the stride often involves both feet being off the ground. Additionally, racewalkers cannot bend their leading knee when they are walking. Judges are positioned throughout courses to ensure these rules are withheld. If an athlete violates either of the rules, judges show them a "warning paddle". Three warning paddles result in a red paddle which means the athlete is disqualified from the event. These rules provide an added challenge to the sport. The World Athletics Race Walking Team Championships are an international race-walking event hosted annually in different cities. After events are completed, total medals are tallied for each country competing, which is why they are considered the "team" championships. In addition to winning medals for 1st, 2nd, and 3rd place respectively, athletes can also set new records for both themselves as well as others. The </w:t>
      </w:r>
      <w:hyperlink r:id="rId9" w:history="1">
        <w:r w:rsidR="00BB734D" w:rsidRPr="00BC4AF1">
          <w:rPr>
            <w:rStyle w:val="Hyperlink"/>
          </w:rPr>
          <w:t>2024 championship</w:t>
        </w:r>
      </w:hyperlink>
      <w:r w:rsidR="00BB734D">
        <w:t xml:space="preserve"> was hosted in Antalya, Turkey and consisted of four events, a women's 10 and 20k, and a men's 10 and 20k. Analyzing podium finishes, records, and speeds in long (20k) and shorter (10k) distance races can provide insight on patterns in either event, such as which countries dominate. Additionally, comparing the speeds between the distances can show if there is a difference in pacing approaches in a long race versus a shorter race. Assessing the number of records can further discern whether or not certain approaches are more successful than others.</w:t>
      </w:r>
    </w:p>
    <w:p w14:paraId="2036463E" w14:textId="77777777" w:rsidR="00BB734D" w:rsidRDefault="00BB734D" w:rsidP="00BB734D"/>
    <w:tbl>
      <w:tblPr>
        <w:tblStyle w:val="TableGrid"/>
        <w:tblW w:w="0" w:type="auto"/>
        <w:tblLook w:val="04A0" w:firstRow="1" w:lastRow="0" w:firstColumn="1" w:lastColumn="0" w:noHBand="0" w:noVBand="1"/>
      </w:tblPr>
      <w:tblGrid>
        <w:gridCol w:w="1435"/>
        <w:gridCol w:w="7915"/>
      </w:tblGrid>
      <w:tr w:rsidR="00BB734D" w14:paraId="7E9EC197" w14:textId="77777777" w:rsidTr="006840C0">
        <w:tc>
          <w:tcPr>
            <w:tcW w:w="1435" w:type="dxa"/>
          </w:tcPr>
          <w:p w14:paraId="5D316E3F" w14:textId="77777777" w:rsidR="00BB734D" w:rsidRPr="00AD5ABB" w:rsidRDefault="00BB734D" w:rsidP="006840C0">
            <w:pPr>
              <w:rPr>
                <w:b/>
                <w:bCs/>
              </w:rPr>
            </w:pPr>
            <w:r>
              <w:rPr>
                <w:b/>
                <w:bCs/>
              </w:rPr>
              <w:t>Variable</w:t>
            </w:r>
          </w:p>
        </w:tc>
        <w:tc>
          <w:tcPr>
            <w:tcW w:w="7915" w:type="dxa"/>
          </w:tcPr>
          <w:p w14:paraId="4C5F49CB" w14:textId="77777777" w:rsidR="00BB734D" w:rsidRPr="00AD5ABB" w:rsidRDefault="00BB734D" w:rsidP="006840C0">
            <w:pPr>
              <w:rPr>
                <w:b/>
                <w:bCs/>
              </w:rPr>
            </w:pPr>
            <w:r>
              <w:rPr>
                <w:b/>
                <w:bCs/>
              </w:rPr>
              <w:t>Description</w:t>
            </w:r>
          </w:p>
        </w:tc>
      </w:tr>
      <w:tr w:rsidR="00BB734D" w14:paraId="536E87F0" w14:textId="77777777" w:rsidTr="006840C0">
        <w:tc>
          <w:tcPr>
            <w:tcW w:w="1435" w:type="dxa"/>
          </w:tcPr>
          <w:p w14:paraId="2B75BDAF" w14:textId="77777777" w:rsidR="00BB734D" w:rsidRDefault="00BB734D" w:rsidP="006840C0">
            <w:r>
              <w:t>POS</w:t>
            </w:r>
          </w:p>
        </w:tc>
        <w:tc>
          <w:tcPr>
            <w:tcW w:w="7915" w:type="dxa"/>
          </w:tcPr>
          <w:p w14:paraId="5EFAB7EA" w14:textId="77777777" w:rsidR="00BB734D" w:rsidRDefault="00BB734D" w:rsidP="006840C0">
            <w:r w:rsidRPr="00AD5ABB">
              <w:t>The position the athlete finished in.</w:t>
            </w:r>
          </w:p>
        </w:tc>
      </w:tr>
      <w:tr w:rsidR="00BB734D" w14:paraId="31644D19" w14:textId="77777777" w:rsidTr="006840C0">
        <w:tc>
          <w:tcPr>
            <w:tcW w:w="1435" w:type="dxa"/>
          </w:tcPr>
          <w:p w14:paraId="5261ECA9" w14:textId="77777777" w:rsidR="00BB734D" w:rsidRDefault="00BB734D" w:rsidP="006840C0">
            <w:r>
              <w:t>COUNTRY</w:t>
            </w:r>
          </w:p>
        </w:tc>
        <w:tc>
          <w:tcPr>
            <w:tcW w:w="7915" w:type="dxa"/>
          </w:tcPr>
          <w:p w14:paraId="11C0ED82" w14:textId="77777777" w:rsidR="00BB734D" w:rsidRDefault="00BB734D" w:rsidP="006840C0">
            <w:r w:rsidRPr="00AD5ABB">
              <w:t>The country the athlete is from.</w:t>
            </w:r>
          </w:p>
        </w:tc>
      </w:tr>
      <w:tr w:rsidR="00BB734D" w14:paraId="1BF9D0CB" w14:textId="77777777" w:rsidTr="006840C0">
        <w:tc>
          <w:tcPr>
            <w:tcW w:w="1435" w:type="dxa"/>
          </w:tcPr>
          <w:p w14:paraId="6FEE8CC0" w14:textId="77777777" w:rsidR="00BB734D" w:rsidRDefault="00BB734D" w:rsidP="006840C0">
            <w:r>
              <w:t>ATHLETE</w:t>
            </w:r>
          </w:p>
        </w:tc>
        <w:tc>
          <w:tcPr>
            <w:tcW w:w="7915" w:type="dxa"/>
          </w:tcPr>
          <w:p w14:paraId="2D9A8555" w14:textId="77777777" w:rsidR="00BB734D" w:rsidRDefault="00BB734D" w:rsidP="006840C0">
            <w:r w:rsidRPr="00AD5ABB">
              <w:t>The name of the athlete in `first name, last name` order.</w:t>
            </w:r>
          </w:p>
        </w:tc>
      </w:tr>
      <w:tr w:rsidR="00BB734D" w14:paraId="4A86A426" w14:textId="77777777" w:rsidTr="006840C0">
        <w:tc>
          <w:tcPr>
            <w:tcW w:w="1435" w:type="dxa"/>
          </w:tcPr>
          <w:p w14:paraId="59CBB717" w14:textId="77777777" w:rsidR="00BB734D" w:rsidRDefault="00BB734D" w:rsidP="006840C0">
            <w:r>
              <w:t>RECORD</w:t>
            </w:r>
          </w:p>
        </w:tc>
        <w:tc>
          <w:tcPr>
            <w:tcW w:w="7915" w:type="dxa"/>
          </w:tcPr>
          <w:p w14:paraId="773BC1CC" w14:textId="77777777" w:rsidR="00BB734D" w:rsidRDefault="00BB734D" w:rsidP="006840C0">
            <w:r w:rsidRPr="00AD5ABB">
              <w:t>The record the athlete made if any. The record types are as follows: Personal Best (`PB`), Season's Best (`SB`), National Record (`NR`), Area Under 20 Record (`AU20R`), National Under 20 Record (`NU20R`)</w:t>
            </w:r>
          </w:p>
        </w:tc>
      </w:tr>
      <w:tr w:rsidR="00BB734D" w14:paraId="33D74DBC" w14:textId="77777777" w:rsidTr="006840C0">
        <w:tc>
          <w:tcPr>
            <w:tcW w:w="1435" w:type="dxa"/>
          </w:tcPr>
          <w:p w14:paraId="2A541528" w14:textId="77777777" w:rsidR="00BB734D" w:rsidRDefault="00BB734D" w:rsidP="006840C0">
            <w:r>
              <w:t>DISTANCE</w:t>
            </w:r>
          </w:p>
        </w:tc>
        <w:tc>
          <w:tcPr>
            <w:tcW w:w="7915" w:type="dxa"/>
          </w:tcPr>
          <w:p w14:paraId="76BC60B7" w14:textId="77777777" w:rsidR="00BB734D" w:rsidRDefault="00BB734D" w:rsidP="006840C0">
            <w:r w:rsidRPr="00AD5ABB">
              <w:t>The distance of the race the athlete competed in, either `10000`m or `20000`m.</w:t>
            </w:r>
          </w:p>
        </w:tc>
      </w:tr>
      <w:tr w:rsidR="00BB734D" w14:paraId="11FA3FC0" w14:textId="77777777" w:rsidTr="006840C0">
        <w:tc>
          <w:tcPr>
            <w:tcW w:w="1435" w:type="dxa"/>
          </w:tcPr>
          <w:p w14:paraId="65CDE582" w14:textId="77777777" w:rsidR="00BB734D" w:rsidRDefault="00BB734D" w:rsidP="006840C0">
            <w:r>
              <w:t>GENDER</w:t>
            </w:r>
          </w:p>
        </w:tc>
        <w:tc>
          <w:tcPr>
            <w:tcW w:w="7915" w:type="dxa"/>
          </w:tcPr>
          <w:p w14:paraId="26EA9F9E" w14:textId="77777777" w:rsidR="00BB734D" w:rsidRDefault="00BB734D" w:rsidP="006840C0">
            <w:r w:rsidRPr="00AD5ABB">
              <w:t>The gender of the athlete, either `Man` or `Woman`.</w:t>
            </w:r>
          </w:p>
        </w:tc>
      </w:tr>
      <w:tr w:rsidR="00BB734D" w14:paraId="789B7A67" w14:textId="77777777" w:rsidTr="006840C0">
        <w:tc>
          <w:tcPr>
            <w:tcW w:w="1435" w:type="dxa"/>
          </w:tcPr>
          <w:p w14:paraId="486C69F0" w14:textId="77777777" w:rsidR="00BB734D" w:rsidRDefault="00BB734D" w:rsidP="006840C0">
            <w:r>
              <w:t>TIME</w:t>
            </w:r>
          </w:p>
        </w:tc>
        <w:tc>
          <w:tcPr>
            <w:tcW w:w="7915" w:type="dxa"/>
          </w:tcPr>
          <w:p w14:paraId="0228F714" w14:textId="77777777" w:rsidR="00BB734D" w:rsidRDefault="00BB734D" w:rsidP="006840C0">
            <w:r w:rsidRPr="00AD5ABB">
              <w:t>The total time it took the athlete to complete the race, measured in minutes.</w:t>
            </w:r>
          </w:p>
        </w:tc>
      </w:tr>
      <w:tr w:rsidR="00BB734D" w14:paraId="2B603AF4" w14:textId="77777777" w:rsidTr="006840C0">
        <w:tc>
          <w:tcPr>
            <w:tcW w:w="1435" w:type="dxa"/>
          </w:tcPr>
          <w:p w14:paraId="7FB3ADD7" w14:textId="77777777" w:rsidR="00BB734D" w:rsidRDefault="00BB734D" w:rsidP="006840C0">
            <w:r>
              <w:t>SPEED</w:t>
            </w:r>
          </w:p>
        </w:tc>
        <w:tc>
          <w:tcPr>
            <w:tcW w:w="7915" w:type="dxa"/>
          </w:tcPr>
          <w:p w14:paraId="2B20FB95" w14:textId="77777777" w:rsidR="00BB734D" w:rsidRDefault="00BB734D" w:rsidP="006840C0">
            <w:r w:rsidRPr="00AD5ABB">
              <w:t>The average speed of the athlete for the race, measured in meters/minute.</w:t>
            </w:r>
          </w:p>
        </w:tc>
      </w:tr>
      <w:tr w:rsidR="00BB734D" w14:paraId="5EC29063" w14:textId="77777777" w:rsidTr="006840C0">
        <w:tc>
          <w:tcPr>
            <w:tcW w:w="1435" w:type="dxa"/>
          </w:tcPr>
          <w:p w14:paraId="25C2627B" w14:textId="77777777" w:rsidR="00BB734D" w:rsidRDefault="00BB734D" w:rsidP="006840C0">
            <w:r>
              <w:t>REC</w:t>
            </w:r>
          </w:p>
        </w:tc>
        <w:tc>
          <w:tcPr>
            <w:tcW w:w="7915" w:type="dxa"/>
          </w:tcPr>
          <w:p w14:paraId="2D48D93C" w14:textId="0C59A34E" w:rsidR="00BB734D" w:rsidRDefault="00BB734D" w:rsidP="006840C0">
            <w:r w:rsidRPr="00AD5ABB">
              <w:t>If the athlete made a record in the race, binary variable where `</w:t>
            </w:r>
            <w:r w:rsidR="00C9062E">
              <w:t>TRUE</w:t>
            </w:r>
            <w:r w:rsidRPr="00AD5ABB">
              <w:t>` means they did and `</w:t>
            </w:r>
            <w:r w:rsidR="00C9062E">
              <w:t>FALSE</w:t>
            </w:r>
            <w:r w:rsidRPr="00AD5ABB">
              <w:t>` means they did not.</w:t>
            </w:r>
          </w:p>
        </w:tc>
      </w:tr>
      <w:tr w:rsidR="00BB734D" w14:paraId="59D0D657" w14:textId="77777777" w:rsidTr="006840C0">
        <w:tc>
          <w:tcPr>
            <w:tcW w:w="1435" w:type="dxa"/>
          </w:tcPr>
          <w:p w14:paraId="692A0BA4" w14:textId="77777777" w:rsidR="00BB734D" w:rsidRDefault="00BB734D" w:rsidP="006840C0">
            <w:r>
              <w:t>PODIUM</w:t>
            </w:r>
          </w:p>
        </w:tc>
        <w:tc>
          <w:tcPr>
            <w:tcW w:w="7915" w:type="dxa"/>
          </w:tcPr>
          <w:p w14:paraId="0D0D7F14" w14:textId="48B76C97" w:rsidR="00BB734D" w:rsidRDefault="00BB734D" w:rsidP="006840C0">
            <w:r w:rsidRPr="00AD5ABB">
              <w:t>If the athlete had a podium finish in the race, binary variable where `</w:t>
            </w:r>
            <w:r w:rsidR="00C9062E">
              <w:t>TRUE</w:t>
            </w:r>
            <w:r w:rsidRPr="00AD5ABB">
              <w:t>` means they did and `</w:t>
            </w:r>
            <w:r w:rsidR="00C9062E">
              <w:t>FALSE</w:t>
            </w:r>
            <w:r w:rsidRPr="00AD5ABB">
              <w:t>` means they did not. A podium finish means the athletes `POS` was 1st, 2nd, or 3rd.</w:t>
            </w:r>
          </w:p>
        </w:tc>
      </w:tr>
    </w:tbl>
    <w:p w14:paraId="3BBBAAA9" w14:textId="77777777" w:rsidR="00BB734D" w:rsidRDefault="00BB734D" w:rsidP="00BB734D"/>
    <w:p w14:paraId="298EF42E" w14:textId="77777777" w:rsidR="00BB734D" w:rsidRDefault="00BB734D" w:rsidP="00BB734D">
      <w:r>
        <w:br w:type="page"/>
      </w:r>
    </w:p>
    <w:p w14:paraId="35E3C046" w14:textId="77777777" w:rsidR="007E5714" w:rsidRDefault="007E5714" w:rsidP="00BB734D">
      <w:pPr>
        <w:pStyle w:val="ListParagraph"/>
        <w:numPr>
          <w:ilvl w:val="0"/>
          <w:numId w:val="1"/>
        </w:numPr>
      </w:pPr>
      <w:r>
        <w:lastRenderedPageBreak/>
        <w:t xml:space="preserve"> </w:t>
      </w:r>
    </w:p>
    <w:p w14:paraId="08994D7B" w14:textId="7E8E8BCF" w:rsidR="007E5714" w:rsidRDefault="007E5714" w:rsidP="007E5714">
      <w:pPr>
        <w:pStyle w:val="ListParagraph"/>
        <w:numPr>
          <w:ilvl w:val="1"/>
          <w:numId w:val="1"/>
        </w:numPr>
      </w:pPr>
      <w:r>
        <w:t xml:space="preserve">Create a histogram of SPEED for each distance. </w:t>
      </w:r>
    </w:p>
    <w:p w14:paraId="6D221DA1" w14:textId="77777777" w:rsidR="007E5714" w:rsidRDefault="007E5714" w:rsidP="007E5714"/>
    <w:p w14:paraId="71E9B503" w14:textId="174A30B0" w:rsidR="00BB734D" w:rsidRDefault="00BB734D" w:rsidP="00BB734D">
      <w:pPr>
        <w:pStyle w:val="ListParagraph"/>
        <w:numPr>
          <w:ilvl w:val="1"/>
          <w:numId w:val="1"/>
        </w:numPr>
      </w:pPr>
      <w:r w:rsidRPr="00245474">
        <w:t>Compare the distribution of SPEED for the 10k races with the distribution for the 20k races</w:t>
      </w:r>
      <w:r w:rsidR="007E5714">
        <w:t>.</w:t>
      </w:r>
    </w:p>
    <w:p w14:paraId="2DD2248F" w14:textId="77777777" w:rsidR="00BB734D" w:rsidRDefault="00BB734D" w:rsidP="00BB734D"/>
    <w:p w14:paraId="71D14E26" w14:textId="77777777" w:rsidR="00BB734D" w:rsidRDefault="00BB734D" w:rsidP="00BB734D"/>
    <w:p w14:paraId="4BA07860" w14:textId="77777777" w:rsidR="00BB734D" w:rsidRDefault="00BB734D" w:rsidP="00BB734D"/>
    <w:p w14:paraId="6636D1A4" w14:textId="77777777" w:rsidR="00BB734D" w:rsidRDefault="00BB734D" w:rsidP="00BB734D"/>
    <w:p w14:paraId="60156774" w14:textId="77777777" w:rsidR="00BB734D" w:rsidRDefault="00BB734D" w:rsidP="00BB734D"/>
    <w:p w14:paraId="302EB60B" w14:textId="77777777" w:rsidR="00BB734D" w:rsidRDefault="00BB734D" w:rsidP="00BB734D">
      <w:pPr>
        <w:pStyle w:val="ListParagraph"/>
        <w:numPr>
          <w:ilvl w:val="0"/>
          <w:numId w:val="1"/>
        </w:numPr>
      </w:pPr>
      <w:r w:rsidRPr="00245474">
        <w:t>Perform a t.test to determine if there is a significant difference in the mean speed for each distance.</w:t>
      </w:r>
    </w:p>
    <w:p w14:paraId="0B0A82DD" w14:textId="77777777" w:rsidR="00BB734D" w:rsidRPr="00245474" w:rsidRDefault="00BB734D" w:rsidP="00BB734D">
      <w:r>
        <w:t>H</w:t>
      </w:r>
      <w:r>
        <w:rPr>
          <w:vertAlign w:val="subscript"/>
        </w:rPr>
        <w:t>0</w:t>
      </w:r>
      <w:r>
        <w:t>:</w:t>
      </w:r>
      <w:r>
        <w:tab/>
      </w:r>
      <w:r>
        <w:tab/>
      </w:r>
      <w:r>
        <w:tab/>
      </w:r>
      <w:r>
        <w:tab/>
      </w:r>
      <w:r>
        <w:tab/>
        <w:t>H</w:t>
      </w:r>
      <w:r>
        <w:rPr>
          <w:vertAlign w:val="subscript"/>
        </w:rPr>
        <w:t>a</w:t>
      </w:r>
      <w:r>
        <w:t>:</w:t>
      </w:r>
    </w:p>
    <w:p w14:paraId="2D4B1AF9" w14:textId="77777777" w:rsidR="00BB734D" w:rsidRDefault="00BB734D" w:rsidP="00BB734D"/>
    <w:p w14:paraId="35568F42" w14:textId="77777777" w:rsidR="00BB734D" w:rsidRDefault="00BB734D" w:rsidP="00BB734D"/>
    <w:p w14:paraId="54C2B7C8" w14:textId="77777777" w:rsidR="00BB734D" w:rsidRDefault="00BB734D" w:rsidP="00BB734D"/>
    <w:p w14:paraId="4D116792" w14:textId="77777777" w:rsidR="00BB734D" w:rsidRDefault="00BB734D" w:rsidP="00BB734D"/>
    <w:p w14:paraId="2FBF25CE" w14:textId="77777777" w:rsidR="00BB734D" w:rsidRDefault="00BB734D" w:rsidP="00BB734D"/>
    <w:p w14:paraId="2D2F14D0" w14:textId="77777777" w:rsidR="005B4ABF" w:rsidRDefault="005B4ABF" w:rsidP="00BB734D">
      <w:pPr>
        <w:pStyle w:val="ListParagraph"/>
        <w:numPr>
          <w:ilvl w:val="0"/>
          <w:numId w:val="1"/>
        </w:numPr>
      </w:pPr>
      <w:r>
        <w:t xml:space="preserve"> </w:t>
      </w:r>
    </w:p>
    <w:p w14:paraId="2842A0BC" w14:textId="4C9F21CB" w:rsidR="005B4ABF" w:rsidRDefault="005B4ABF" w:rsidP="005B4ABF">
      <w:pPr>
        <w:pStyle w:val="ListParagraph"/>
        <w:numPr>
          <w:ilvl w:val="1"/>
          <w:numId w:val="1"/>
        </w:numPr>
      </w:pPr>
      <w:r>
        <w:t>Create a boxplot comparing the mean speed for each distance and gender.</w:t>
      </w:r>
    </w:p>
    <w:p w14:paraId="2CA320EB" w14:textId="77777777" w:rsidR="005B4ABF" w:rsidRDefault="005B4ABF" w:rsidP="005B4ABF"/>
    <w:p w14:paraId="0F138922" w14:textId="1577298A" w:rsidR="00BB734D" w:rsidRDefault="005B4ABF" w:rsidP="005B4ABF">
      <w:pPr>
        <w:pStyle w:val="ListParagraph"/>
        <w:numPr>
          <w:ilvl w:val="1"/>
          <w:numId w:val="1"/>
        </w:numPr>
      </w:pPr>
      <w:r>
        <w:t>Based on the boxplot</w:t>
      </w:r>
      <w:r w:rsidR="00BB734D" w:rsidRPr="003110B6">
        <w:t xml:space="preserve"> would you say that there is a significant difference in the mean speed for each distance and for each gender</w:t>
      </w:r>
      <w:r w:rsidR="009E6B9B">
        <w:t>?</w:t>
      </w:r>
    </w:p>
    <w:p w14:paraId="78D39669" w14:textId="77777777" w:rsidR="00BB734D" w:rsidRDefault="00BB734D" w:rsidP="00BB734D"/>
    <w:p w14:paraId="352087CA" w14:textId="77777777" w:rsidR="00BB734D" w:rsidRDefault="00BB734D" w:rsidP="00BB734D"/>
    <w:p w14:paraId="3C061937" w14:textId="77777777" w:rsidR="00BB734D" w:rsidRDefault="00BB734D" w:rsidP="00BB734D"/>
    <w:p w14:paraId="51021BBC" w14:textId="77777777" w:rsidR="00BB734D" w:rsidRDefault="00BB734D" w:rsidP="00BB734D"/>
    <w:p w14:paraId="58EEE372" w14:textId="77777777" w:rsidR="00BB734D" w:rsidRDefault="00BB734D" w:rsidP="00BB734D"/>
    <w:p w14:paraId="5F9878AF" w14:textId="77777777" w:rsidR="00BB734D" w:rsidRDefault="00BB734D" w:rsidP="00BB734D">
      <w:pPr>
        <w:pStyle w:val="ListParagraph"/>
        <w:numPr>
          <w:ilvl w:val="0"/>
          <w:numId w:val="1"/>
        </w:numPr>
      </w:pPr>
      <w:r w:rsidRPr="00A12774">
        <w:t>Use a two-way ANOVA</w:t>
      </w:r>
      <w:r>
        <w:t xml:space="preserve"> test</w:t>
      </w:r>
      <w:r w:rsidRPr="00A12774">
        <w:t xml:space="preserve"> to determine if there is a significant difference in the mean speed for each distance and for each gender?</w:t>
      </w:r>
    </w:p>
    <w:p w14:paraId="775ABD78" w14:textId="77777777" w:rsidR="00BB734D" w:rsidRDefault="00BB734D" w:rsidP="00BB734D">
      <w:r>
        <w:t>Factor A: H</w:t>
      </w:r>
      <w:r>
        <w:rPr>
          <w:vertAlign w:val="subscript"/>
        </w:rPr>
        <w:t>0</w:t>
      </w:r>
      <w:r>
        <w:t>:</w:t>
      </w:r>
      <w:r>
        <w:tab/>
      </w:r>
      <w:r>
        <w:tab/>
      </w:r>
      <w:r>
        <w:tab/>
      </w:r>
      <w:r>
        <w:tab/>
      </w:r>
      <w:r>
        <w:tab/>
        <w:t>H</w:t>
      </w:r>
      <w:r>
        <w:rPr>
          <w:vertAlign w:val="subscript"/>
        </w:rPr>
        <w:t>a</w:t>
      </w:r>
      <w:r>
        <w:t>:</w:t>
      </w:r>
      <w:r>
        <w:tab/>
      </w:r>
      <w:r>
        <w:tab/>
      </w:r>
      <w:r>
        <w:tab/>
      </w:r>
    </w:p>
    <w:p w14:paraId="6F239402" w14:textId="77777777" w:rsidR="00BB734D" w:rsidRPr="005824E0" w:rsidRDefault="00BB734D" w:rsidP="00BB734D">
      <w:r>
        <w:t>Factor B: H</w:t>
      </w:r>
      <w:r>
        <w:rPr>
          <w:vertAlign w:val="subscript"/>
        </w:rPr>
        <w:t>0</w:t>
      </w:r>
      <w:r>
        <w:t>:</w:t>
      </w:r>
      <w:r>
        <w:tab/>
      </w:r>
      <w:r>
        <w:tab/>
      </w:r>
      <w:r>
        <w:tab/>
      </w:r>
      <w:r>
        <w:tab/>
      </w:r>
      <w:r>
        <w:tab/>
        <w:t>H</w:t>
      </w:r>
      <w:r>
        <w:rPr>
          <w:vertAlign w:val="subscript"/>
        </w:rPr>
        <w:t>a</w:t>
      </w:r>
      <w: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B734D" w14:paraId="1F7B5A81" w14:textId="77777777" w:rsidTr="006840C0">
        <w:tc>
          <w:tcPr>
            <w:tcW w:w="1558" w:type="dxa"/>
          </w:tcPr>
          <w:p w14:paraId="42F214D3" w14:textId="77777777" w:rsidR="00BB734D" w:rsidRPr="00361938" w:rsidRDefault="00BB734D" w:rsidP="006840C0">
            <w:pPr>
              <w:rPr>
                <w:b/>
                <w:bCs/>
              </w:rPr>
            </w:pPr>
            <w:r>
              <w:rPr>
                <w:b/>
                <w:bCs/>
              </w:rPr>
              <w:t>Source</w:t>
            </w:r>
          </w:p>
        </w:tc>
        <w:tc>
          <w:tcPr>
            <w:tcW w:w="1558" w:type="dxa"/>
          </w:tcPr>
          <w:p w14:paraId="5C15C57B" w14:textId="77777777" w:rsidR="00BB734D" w:rsidRPr="00C352F3" w:rsidRDefault="00BB734D" w:rsidP="006840C0">
            <w:pPr>
              <w:rPr>
                <w:b/>
                <w:bCs/>
              </w:rPr>
            </w:pPr>
            <w:r>
              <w:rPr>
                <w:b/>
                <w:bCs/>
              </w:rPr>
              <w:t>D.f.</w:t>
            </w:r>
          </w:p>
        </w:tc>
        <w:tc>
          <w:tcPr>
            <w:tcW w:w="1558" w:type="dxa"/>
          </w:tcPr>
          <w:p w14:paraId="4A45EFED" w14:textId="77777777" w:rsidR="00BB734D" w:rsidRPr="00C352F3" w:rsidRDefault="00BB734D" w:rsidP="006840C0">
            <w:pPr>
              <w:rPr>
                <w:b/>
                <w:bCs/>
              </w:rPr>
            </w:pPr>
            <w:r>
              <w:rPr>
                <w:b/>
                <w:bCs/>
              </w:rPr>
              <w:t>Sum of Squares</w:t>
            </w:r>
          </w:p>
        </w:tc>
        <w:tc>
          <w:tcPr>
            <w:tcW w:w="1558" w:type="dxa"/>
          </w:tcPr>
          <w:p w14:paraId="781234AE" w14:textId="77777777" w:rsidR="00BB734D" w:rsidRPr="00C352F3" w:rsidRDefault="00BB734D" w:rsidP="006840C0">
            <w:pPr>
              <w:rPr>
                <w:b/>
                <w:bCs/>
              </w:rPr>
            </w:pPr>
            <w:r>
              <w:rPr>
                <w:b/>
                <w:bCs/>
              </w:rPr>
              <w:t>Mean Square</w:t>
            </w:r>
          </w:p>
        </w:tc>
        <w:tc>
          <w:tcPr>
            <w:tcW w:w="1559" w:type="dxa"/>
          </w:tcPr>
          <w:p w14:paraId="6D7BF264" w14:textId="77777777" w:rsidR="00BB734D" w:rsidRPr="00C352F3" w:rsidRDefault="00BB734D" w:rsidP="006840C0">
            <w:pPr>
              <w:rPr>
                <w:b/>
                <w:bCs/>
              </w:rPr>
            </w:pPr>
            <w:r>
              <w:rPr>
                <w:b/>
                <w:bCs/>
              </w:rPr>
              <w:t>F-value</w:t>
            </w:r>
          </w:p>
        </w:tc>
        <w:tc>
          <w:tcPr>
            <w:tcW w:w="1559" w:type="dxa"/>
          </w:tcPr>
          <w:p w14:paraId="470ED7D8" w14:textId="77777777" w:rsidR="00BB734D" w:rsidRPr="00C352F3" w:rsidRDefault="00BB734D" w:rsidP="006840C0">
            <w:pPr>
              <w:rPr>
                <w:b/>
                <w:bCs/>
              </w:rPr>
            </w:pPr>
            <w:r>
              <w:rPr>
                <w:b/>
                <w:bCs/>
              </w:rPr>
              <w:t>P-value</w:t>
            </w:r>
          </w:p>
        </w:tc>
      </w:tr>
      <w:tr w:rsidR="00BB734D" w14:paraId="72243C80" w14:textId="77777777" w:rsidTr="006840C0">
        <w:tc>
          <w:tcPr>
            <w:tcW w:w="1558" w:type="dxa"/>
          </w:tcPr>
          <w:p w14:paraId="5A4BC2F4" w14:textId="77777777" w:rsidR="00BB734D" w:rsidRPr="00C352F3" w:rsidRDefault="00BB734D" w:rsidP="006840C0">
            <w:pPr>
              <w:rPr>
                <w:b/>
                <w:bCs/>
              </w:rPr>
            </w:pPr>
            <w:r>
              <w:rPr>
                <w:b/>
                <w:bCs/>
              </w:rPr>
              <w:t>DISTANCE</w:t>
            </w:r>
          </w:p>
        </w:tc>
        <w:tc>
          <w:tcPr>
            <w:tcW w:w="1558" w:type="dxa"/>
          </w:tcPr>
          <w:p w14:paraId="2782FE68" w14:textId="77777777" w:rsidR="00BB734D" w:rsidRDefault="00BB734D" w:rsidP="006840C0"/>
        </w:tc>
        <w:tc>
          <w:tcPr>
            <w:tcW w:w="1558" w:type="dxa"/>
          </w:tcPr>
          <w:p w14:paraId="6766A79B" w14:textId="77777777" w:rsidR="00BB734D" w:rsidRDefault="00BB734D" w:rsidP="006840C0"/>
        </w:tc>
        <w:tc>
          <w:tcPr>
            <w:tcW w:w="1558" w:type="dxa"/>
          </w:tcPr>
          <w:p w14:paraId="6838DE9E" w14:textId="77777777" w:rsidR="00BB734D" w:rsidRDefault="00BB734D" w:rsidP="006840C0"/>
        </w:tc>
        <w:tc>
          <w:tcPr>
            <w:tcW w:w="1559" w:type="dxa"/>
          </w:tcPr>
          <w:p w14:paraId="68C13028" w14:textId="77777777" w:rsidR="00BB734D" w:rsidRDefault="00BB734D" w:rsidP="006840C0"/>
        </w:tc>
        <w:tc>
          <w:tcPr>
            <w:tcW w:w="1559" w:type="dxa"/>
          </w:tcPr>
          <w:p w14:paraId="566169CA" w14:textId="77777777" w:rsidR="00BB734D" w:rsidRDefault="00BB734D" w:rsidP="006840C0"/>
        </w:tc>
      </w:tr>
      <w:tr w:rsidR="00BB734D" w14:paraId="1DBCB810" w14:textId="77777777" w:rsidTr="006840C0">
        <w:tc>
          <w:tcPr>
            <w:tcW w:w="1558" w:type="dxa"/>
          </w:tcPr>
          <w:p w14:paraId="7331FDB2" w14:textId="77777777" w:rsidR="00BB734D" w:rsidRPr="00C352F3" w:rsidRDefault="00BB734D" w:rsidP="006840C0">
            <w:pPr>
              <w:rPr>
                <w:b/>
                <w:bCs/>
              </w:rPr>
            </w:pPr>
            <w:r>
              <w:rPr>
                <w:b/>
                <w:bCs/>
              </w:rPr>
              <w:t>GENDER</w:t>
            </w:r>
          </w:p>
        </w:tc>
        <w:tc>
          <w:tcPr>
            <w:tcW w:w="1558" w:type="dxa"/>
          </w:tcPr>
          <w:p w14:paraId="5FDE97F6" w14:textId="77777777" w:rsidR="00BB734D" w:rsidRDefault="00BB734D" w:rsidP="006840C0"/>
        </w:tc>
        <w:tc>
          <w:tcPr>
            <w:tcW w:w="1558" w:type="dxa"/>
          </w:tcPr>
          <w:p w14:paraId="7978B3C5" w14:textId="77777777" w:rsidR="00BB734D" w:rsidRDefault="00BB734D" w:rsidP="006840C0"/>
        </w:tc>
        <w:tc>
          <w:tcPr>
            <w:tcW w:w="1558" w:type="dxa"/>
          </w:tcPr>
          <w:p w14:paraId="269592FD" w14:textId="77777777" w:rsidR="00BB734D" w:rsidRDefault="00BB734D" w:rsidP="006840C0"/>
        </w:tc>
        <w:tc>
          <w:tcPr>
            <w:tcW w:w="1559" w:type="dxa"/>
          </w:tcPr>
          <w:p w14:paraId="5334C8A7" w14:textId="77777777" w:rsidR="00BB734D" w:rsidRDefault="00BB734D" w:rsidP="006840C0"/>
        </w:tc>
        <w:tc>
          <w:tcPr>
            <w:tcW w:w="1559" w:type="dxa"/>
          </w:tcPr>
          <w:p w14:paraId="2B029938" w14:textId="77777777" w:rsidR="00BB734D" w:rsidRDefault="00BB734D" w:rsidP="006840C0"/>
        </w:tc>
      </w:tr>
      <w:tr w:rsidR="00BB734D" w14:paraId="16DFC947" w14:textId="77777777" w:rsidTr="006840C0">
        <w:trPr>
          <w:gridAfter w:val="2"/>
          <w:wAfter w:w="3118" w:type="dxa"/>
        </w:trPr>
        <w:tc>
          <w:tcPr>
            <w:tcW w:w="1558" w:type="dxa"/>
          </w:tcPr>
          <w:p w14:paraId="6BEDF28F" w14:textId="77777777" w:rsidR="00BB734D" w:rsidRPr="00C352F3" w:rsidRDefault="00BB734D" w:rsidP="006840C0">
            <w:pPr>
              <w:rPr>
                <w:b/>
                <w:bCs/>
              </w:rPr>
            </w:pPr>
            <w:r>
              <w:rPr>
                <w:b/>
                <w:bCs/>
              </w:rPr>
              <w:t>Residual</w:t>
            </w:r>
          </w:p>
        </w:tc>
        <w:tc>
          <w:tcPr>
            <w:tcW w:w="1558" w:type="dxa"/>
          </w:tcPr>
          <w:p w14:paraId="227F535C" w14:textId="77777777" w:rsidR="00BB734D" w:rsidRDefault="00BB734D" w:rsidP="006840C0"/>
        </w:tc>
        <w:tc>
          <w:tcPr>
            <w:tcW w:w="1558" w:type="dxa"/>
          </w:tcPr>
          <w:p w14:paraId="09ADAA32" w14:textId="77777777" w:rsidR="00BB734D" w:rsidRDefault="00BB734D" w:rsidP="006840C0"/>
        </w:tc>
        <w:tc>
          <w:tcPr>
            <w:tcW w:w="1558" w:type="dxa"/>
          </w:tcPr>
          <w:p w14:paraId="6666F55C" w14:textId="77777777" w:rsidR="00BB734D" w:rsidRDefault="00BB734D" w:rsidP="006840C0"/>
        </w:tc>
      </w:tr>
      <w:tr w:rsidR="00BB734D" w14:paraId="043FF6AF" w14:textId="77777777" w:rsidTr="006840C0">
        <w:trPr>
          <w:gridAfter w:val="3"/>
          <w:wAfter w:w="4676" w:type="dxa"/>
        </w:trPr>
        <w:tc>
          <w:tcPr>
            <w:tcW w:w="1558" w:type="dxa"/>
          </w:tcPr>
          <w:p w14:paraId="22397020" w14:textId="77777777" w:rsidR="00BB734D" w:rsidRDefault="00BB734D" w:rsidP="006840C0">
            <w:pPr>
              <w:rPr>
                <w:b/>
                <w:bCs/>
              </w:rPr>
            </w:pPr>
            <w:r>
              <w:rPr>
                <w:b/>
                <w:bCs/>
              </w:rPr>
              <w:t>Total</w:t>
            </w:r>
          </w:p>
        </w:tc>
        <w:tc>
          <w:tcPr>
            <w:tcW w:w="1558" w:type="dxa"/>
          </w:tcPr>
          <w:p w14:paraId="108F5278" w14:textId="77777777" w:rsidR="00BB734D" w:rsidRDefault="00BB734D" w:rsidP="006840C0"/>
        </w:tc>
        <w:tc>
          <w:tcPr>
            <w:tcW w:w="1558" w:type="dxa"/>
          </w:tcPr>
          <w:p w14:paraId="655B8D13" w14:textId="77777777" w:rsidR="00BB734D" w:rsidRDefault="00BB734D" w:rsidP="006840C0"/>
        </w:tc>
      </w:tr>
    </w:tbl>
    <w:p w14:paraId="72B903EA" w14:textId="3D487218" w:rsidR="00BB734D" w:rsidRDefault="00BB734D" w:rsidP="00BB734D"/>
    <w:p w14:paraId="08CE2EBB" w14:textId="77777777" w:rsidR="000D07B8" w:rsidRDefault="000D07B8" w:rsidP="00BB734D"/>
    <w:p w14:paraId="75B7BD86" w14:textId="77777777" w:rsidR="000D07B8" w:rsidRDefault="000D07B8" w:rsidP="00BB734D"/>
    <w:p w14:paraId="7505E3B5" w14:textId="77777777" w:rsidR="000D07B8" w:rsidRDefault="000D07B8" w:rsidP="00BB734D"/>
    <w:p w14:paraId="05B19A07" w14:textId="77777777" w:rsidR="000D07B8" w:rsidRDefault="000D07B8" w:rsidP="00BB734D"/>
    <w:p w14:paraId="75124E1C" w14:textId="77777777" w:rsidR="000D07B8" w:rsidRDefault="000D07B8" w:rsidP="00BB734D"/>
    <w:p w14:paraId="3ED80AB0" w14:textId="77777777" w:rsidR="00BB734D" w:rsidRDefault="00BB734D" w:rsidP="00BB734D">
      <w:pPr>
        <w:pStyle w:val="ListParagraph"/>
        <w:numPr>
          <w:ilvl w:val="0"/>
          <w:numId w:val="1"/>
        </w:numPr>
      </w:pPr>
    </w:p>
    <w:p w14:paraId="011EE453" w14:textId="77777777" w:rsidR="00BB734D" w:rsidRDefault="00BB734D" w:rsidP="00BB734D">
      <w:pPr>
        <w:pStyle w:val="ListParagraph"/>
        <w:numPr>
          <w:ilvl w:val="1"/>
          <w:numId w:val="1"/>
        </w:numPr>
      </w:pPr>
      <w:r>
        <w:t xml:space="preserve">Fit the model: </w:t>
      </w:r>
      <m:oMath>
        <m:acc>
          <m:accPr>
            <m:ctrlPr>
              <w:rPr>
                <w:rFonts w:ascii="Cambria Math" w:hAnsi="Cambria Math"/>
                <w:sz w:val="22"/>
                <w:szCs w:val="22"/>
              </w:rPr>
            </m:ctrlPr>
          </m:accPr>
          <m:e>
            <m:r>
              <m:rPr>
                <m:sty m:val="p"/>
              </m:rPr>
              <w:rPr>
                <w:rFonts w:ascii="Cambria Math" w:hAnsi="Cambria Math"/>
                <w:sz w:val="22"/>
                <w:szCs w:val="22"/>
              </w:rPr>
              <m:t>REC</m:t>
            </m:r>
          </m:e>
        </m:acc>
        <m:r>
          <m:rPr>
            <m:sty m:val="p"/>
          </m:rP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0</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1</m:t>
            </m:r>
          </m:sub>
        </m:sSub>
        <m:r>
          <m:rPr>
            <m:sty m:val="p"/>
          </m:rPr>
          <w:rPr>
            <w:rFonts w:ascii="Cambria Math" w:hAnsi="Cambria Math"/>
            <w:sz w:val="22"/>
            <w:szCs w:val="22"/>
          </w:rPr>
          <m:t xml:space="preserve">DISTANCE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2</m:t>
            </m:r>
          </m:sub>
        </m:sSub>
        <m:r>
          <m:rPr>
            <m:sty m:val="p"/>
          </m:rPr>
          <w:rPr>
            <w:rFonts w:ascii="Cambria Math" w:hAnsi="Cambria Math"/>
            <w:sz w:val="22"/>
            <w:szCs w:val="22"/>
          </w:rPr>
          <m:t xml:space="preserve">PODIUM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3</m:t>
            </m:r>
          </m:sub>
        </m:sSub>
        <m:r>
          <m:rPr>
            <m:sty m:val="p"/>
          </m:rPr>
          <w:rPr>
            <w:rFonts w:ascii="Cambria Math" w:hAnsi="Cambria Math"/>
            <w:sz w:val="22"/>
            <w:szCs w:val="22"/>
          </w:rPr>
          <m:t xml:space="preserve">SPEED + </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4</m:t>
            </m:r>
          </m:sub>
        </m:sSub>
        <m:r>
          <m:rPr>
            <m:sty m:val="p"/>
          </m:rPr>
          <w:rPr>
            <w:rFonts w:ascii="Cambria Math" w:hAnsi="Cambria Math"/>
            <w:sz w:val="22"/>
            <w:szCs w:val="22"/>
          </w:rPr>
          <m:t>GENDER</m:t>
        </m:r>
      </m:oMath>
      <w:r>
        <w:t xml:space="preserve"> </w:t>
      </w:r>
    </w:p>
    <w:p w14:paraId="1929E439" w14:textId="77777777" w:rsidR="00BB734D" w:rsidRDefault="00BB734D" w:rsidP="00BB734D">
      <w:pPr>
        <w:pStyle w:val="ListParagraph"/>
        <w:ind w:left="1440"/>
      </w:pPr>
    </w:p>
    <w:p w14:paraId="77252EA7" w14:textId="77777777" w:rsidR="00BB734D" w:rsidRDefault="00BB734D" w:rsidP="00BB734D">
      <w:pPr>
        <w:pStyle w:val="ListParagraph"/>
        <w:ind w:left="1440"/>
      </w:pPr>
    </w:p>
    <w:p w14:paraId="687BC11A" w14:textId="77777777" w:rsidR="00BB734D" w:rsidRDefault="00BB734D" w:rsidP="00BB734D">
      <w:pPr>
        <w:pStyle w:val="ListParagraph"/>
        <w:ind w:left="1440"/>
      </w:pPr>
    </w:p>
    <w:p w14:paraId="6EABF169" w14:textId="77777777" w:rsidR="00BB734D" w:rsidRDefault="00BB734D" w:rsidP="00BB734D">
      <w:pPr>
        <w:pStyle w:val="ListParagraph"/>
        <w:numPr>
          <w:ilvl w:val="1"/>
          <w:numId w:val="1"/>
        </w:numPr>
      </w:pPr>
      <w:r>
        <w:t>A</w:t>
      </w:r>
      <w:r w:rsidRPr="005824E0">
        <w:t xml:space="preserve"> female athlete </w:t>
      </w:r>
      <w:r>
        <w:t>walked</w:t>
      </w:r>
      <w:r w:rsidRPr="005824E0">
        <w:t xml:space="preserve"> in the 10k with a podium finish and a speed of 221 meters per minute</w:t>
      </w:r>
      <w:r>
        <w:t>. Ca</w:t>
      </w:r>
      <w:r w:rsidRPr="005824E0">
        <w:t>l</w:t>
      </w:r>
      <w:r>
        <w:t>culate the l</w:t>
      </w:r>
      <w:r w:rsidRPr="005824E0">
        <w:t xml:space="preserve">og(odds), odds, and predicted odds </w:t>
      </w:r>
      <w:r>
        <w:t xml:space="preserve">of her making a record. </w:t>
      </w:r>
    </w:p>
    <w:p w14:paraId="555949B8" w14:textId="77777777" w:rsidR="00BB734D" w:rsidRDefault="00BB734D" w:rsidP="00BB734D">
      <w:pPr>
        <w:pStyle w:val="ListParagraph"/>
        <w:numPr>
          <w:ilvl w:val="2"/>
          <w:numId w:val="1"/>
        </w:numPr>
      </w:pPr>
      <w:r>
        <w:t>log(odds):</w:t>
      </w:r>
    </w:p>
    <w:p w14:paraId="5D6E0C5B" w14:textId="77777777" w:rsidR="00BB734D" w:rsidRDefault="00BB734D" w:rsidP="00BB734D"/>
    <w:p w14:paraId="61DCEA34" w14:textId="77777777" w:rsidR="00BB734D" w:rsidRDefault="00BB734D" w:rsidP="00BB734D"/>
    <w:p w14:paraId="7311C359" w14:textId="77777777" w:rsidR="00BB734D" w:rsidRDefault="00BB734D" w:rsidP="00BB734D">
      <w:pPr>
        <w:pStyle w:val="ListParagraph"/>
        <w:numPr>
          <w:ilvl w:val="2"/>
          <w:numId w:val="1"/>
        </w:numPr>
      </w:pPr>
      <w:r>
        <w:t>odds:</w:t>
      </w:r>
    </w:p>
    <w:p w14:paraId="0B803435" w14:textId="77777777" w:rsidR="00BB734D" w:rsidRDefault="00BB734D" w:rsidP="00BB734D"/>
    <w:p w14:paraId="505F86EE" w14:textId="77777777" w:rsidR="00BB734D" w:rsidRDefault="00BB734D" w:rsidP="00BB734D"/>
    <w:p w14:paraId="7BC842B5" w14:textId="77777777" w:rsidR="00BB734D" w:rsidRDefault="00BB734D" w:rsidP="00BB734D">
      <w:r>
        <w:t xml:space="preserve"> </w:t>
      </w:r>
    </w:p>
    <w:p w14:paraId="4CB40952" w14:textId="77777777" w:rsidR="00BB734D" w:rsidRDefault="00000000" w:rsidP="00BB734D">
      <w:pPr>
        <w:pStyle w:val="ListParagraph"/>
        <w:numPr>
          <w:ilvl w:val="2"/>
          <w:numId w:val="1"/>
        </w:numPr>
      </w:pPr>
      <m:oMath>
        <m:acc>
          <m:accPr>
            <m:ctrlPr>
              <w:rPr>
                <w:rFonts w:ascii="Cambria Math" w:hAnsi="Cambria Math"/>
                <w:i/>
              </w:rPr>
            </m:ctrlPr>
          </m:accPr>
          <m:e>
            <m:r>
              <w:rPr>
                <w:rFonts w:ascii="Cambria Math" w:hAnsi="Cambria Math"/>
              </w:rPr>
              <m:t>π</m:t>
            </m:r>
          </m:e>
        </m:acc>
      </m:oMath>
      <w:r w:rsidR="00BB734D">
        <w:rPr>
          <w:rFonts w:eastAsiaTheme="minorEastAsia"/>
        </w:rPr>
        <w:t>:</w:t>
      </w:r>
    </w:p>
    <w:p w14:paraId="31D67A76" w14:textId="77777777" w:rsidR="00BB734D" w:rsidRDefault="00BB734D" w:rsidP="00BB734D"/>
    <w:p w14:paraId="0C24DB62" w14:textId="77777777" w:rsidR="00BB734D" w:rsidRPr="00FA5F5F" w:rsidRDefault="00BB734D" w:rsidP="00BB734D">
      <w:pPr>
        <w:pStyle w:val="ListParagraph"/>
        <w:numPr>
          <w:ilvl w:val="0"/>
          <w:numId w:val="1"/>
        </w:numPr>
      </w:pPr>
      <w:r w:rsidRPr="00FA5F5F">
        <w:t xml:space="preserve">Perform a g-test to assess the overall fit of the multiple logistic regression model: </w:t>
      </w:r>
      <m:oMath>
        <m:acc>
          <m:accPr>
            <m:ctrlPr>
              <w:rPr>
                <w:rFonts w:ascii="Cambria Math" w:hAnsi="Cambria Math"/>
              </w:rPr>
            </m:ctrlPr>
          </m:accPr>
          <m:e>
            <m:r>
              <m:rPr>
                <m:sty m:val="p"/>
              </m:rPr>
              <w:rPr>
                <w:rFonts w:ascii="Cambria Math" w:hAnsi="Cambria Math"/>
              </w:rPr>
              <m:t>REC</m:t>
            </m:r>
          </m:e>
        </m:acc>
        <m:r>
          <m:rPr>
            <m:sty m:val="p"/>
          </m:rPr>
          <w:rPr>
            <w:rFonts w:ascii="Cambria Math" w:hAnsi="Cambria Math"/>
          </w:rPr>
          <m:t xml:space="preserve"> = </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 xml:space="preserve">DISTANCE + </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PODIUM + </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 xml:space="preserve">SPEED + </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GENDER</m:t>
        </m:r>
      </m:oMath>
    </w:p>
    <w:p w14:paraId="7D010242" w14:textId="77777777" w:rsidR="00BB734D" w:rsidRPr="00FA5F5F" w:rsidRDefault="00BB734D" w:rsidP="00BB734D">
      <w:r>
        <w:t>H</w:t>
      </w:r>
      <w:r>
        <w:rPr>
          <w:vertAlign w:val="subscript"/>
        </w:rPr>
        <w:t>0</w:t>
      </w:r>
      <w:r>
        <w:t>:</w:t>
      </w:r>
      <w:r>
        <w:tab/>
      </w:r>
      <w:r>
        <w:tab/>
      </w:r>
      <w:r>
        <w:tab/>
      </w:r>
      <w:r>
        <w:tab/>
      </w:r>
      <w:r>
        <w:tab/>
        <w:t>H</w:t>
      </w:r>
      <w:r>
        <w:rPr>
          <w:vertAlign w:val="subscript"/>
        </w:rPr>
        <w:t>a</w:t>
      </w:r>
      <w:r>
        <w:t>:</w:t>
      </w:r>
    </w:p>
    <w:p w14:paraId="2AC09F01" w14:textId="77777777" w:rsidR="00BB734D" w:rsidRDefault="00BB734D" w:rsidP="00BB734D"/>
    <w:p w14:paraId="3AA0BB1C" w14:textId="77777777" w:rsidR="00BB734D" w:rsidRDefault="00BB734D" w:rsidP="00BB734D"/>
    <w:p w14:paraId="43370188" w14:textId="77777777" w:rsidR="00BB734D" w:rsidRDefault="00BB734D" w:rsidP="00BB734D"/>
    <w:p w14:paraId="30428883" w14:textId="77777777" w:rsidR="00BB734D" w:rsidRDefault="00BB734D" w:rsidP="00BB734D"/>
    <w:p w14:paraId="037BD5B9" w14:textId="77777777" w:rsidR="00BB734D" w:rsidRPr="00FA5F5F" w:rsidRDefault="00BB734D" w:rsidP="00BB734D"/>
    <w:p w14:paraId="2CB3852D" w14:textId="77777777" w:rsidR="00BE1946" w:rsidRDefault="00BB734D" w:rsidP="00BE1946">
      <w:pPr>
        <w:pStyle w:val="ListParagraph"/>
        <w:numPr>
          <w:ilvl w:val="0"/>
          <w:numId w:val="2"/>
        </w:numPr>
      </w:pPr>
      <w:r w:rsidRPr="00FA5F5F">
        <w:t>After performing all of these tests on different models, are there any noticeable differences in the different races the athletes competed in?</w:t>
      </w:r>
      <w:r w:rsidR="00BE1946">
        <w:t xml:space="preserve"> Are there any discernable patterns with records?</w:t>
      </w:r>
    </w:p>
    <w:p w14:paraId="40C2BC4D" w14:textId="7E08D5A0" w:rsidR="00BB734D" w:rsidRDefault="00BB734D" w:rsidP="00BE1946">
      <w:pPr>
        <w:pStyle w:val="ListParagraph"/>
      </w:pPr>
    </w:p>
    <w:p w14:paraId="0D1F5ABA" w14:textId="77777777" w:rsidR="002B0AF7" w:rsidRDefault="002B0AF7"/>
    <w:sectPr w:rsidR="002B0AF7" w:rsidSect="00BB734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BD83" w14:textId="77777777" w:rsidR="00ED1DCB" w:rsidRDefault="00ED1DCB" w:rsidP="008D0680">
      <w:r>
        <w:separator/>
      </w:r>
    </w:p>
  </w:endnote>
  <w:endnote w:type="continuationSeparator" w:id="0">
    <w:p w14:paraId="4FA87848" w14:textId="77777777" w:rsidR="00ED1DCB" w:rsidRDefault="00ED1DCB" w:rsidP="008D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6167" w14:textId="77777777" w:rsidR="00ED1DCB" w:rsidRDefault="00ED1DCB" w:rsidP="008D0680">
      <w:r>
        <w:separator/>
      </w:r>
    </w:p>
  </w:footnote>
  <w:footnote w:type="continuationSeparator" w:id="0">
    <w:p w14:paraId="30D6AC2F" w14:textId="77777777" w:rsidR="00ED1DCB" w:rsidRDefault="00ED1DCB" w:rsidP="008D0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641BA" w14:textId="40676D0F" w:rsidR="000603F3" w:rsidRDefault="00000000" w:rsidP="00DA1AA8">
    <w:pPr>
      <w:pStyle w:val="Header"/>
      <w:jc w:val="center"/>
    </w:pPr>
    <w:r>
      <w:t>Comparing Events in Racewalking Based on Gender and Distance</w:t>
    </w:r>
    <w:r w:rsidR="008D0680">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5992"/>
    <w:multiLevelType w:val="hybridMultilevel"/>
    <w:tmpl w:val="541ACE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D545752"/>
    <w:multiLevelType w:val="hybridMultilevel"/>
    <w:tmpl w:val="541AC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134496">
    <w:abstractNumId w:val="1"/>
  </w:num>
  <w:num w:numId="2" w16cid:durableId="191917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26"/>
    <w:rsid w:val="00057D39"/>
    <w:rsid w:val="000603F3"/>
    <w:rsid w:val="00084F5D"/>
    <w:rsid w:val="00095655"/>
    <w:rsid w:val="0009633C"/>
    <w:rsid w:val="000A202B"/>
    <w:rsid w:val="000B32F3"/>
    <w:rsid w:val="000D07B8"/>
    <w:rsid w:val="000D119C"/>
    <w:rsid w:val="000E2464"/>
    <w:rsid w:val="001210C9"/>
    <w:rsid w:val="00124659"/>
    <w:rsid w:val="00146888"/>
    <w:rsid w:val="00163CA8"/>
    <w:rsid w:val="001837DB"/>
    <w:rsid w:val="001B0DF1"/>
    <w:rsid w:val="001B4177"/>
    <w:rsid w:val="001C37E7"/>
    <w:rsid w:val="00206B17"/>
    <w:rsid w:val="00283922"/>
    <w:rsid w:val="002A4133"/>
    <w:rsid w:val="002B0AF7"/>
    <w:rsid w:val="002B14C0"/>
    <w:rsid w:val="002D1430"/>
    <w:rsid w:val="002D1873"/>
    <w:rsid w:val="002F2ACE"/>
    <w:rsid w:val="00301A19"/>
    <w:rsid w:val="00304E27"/>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28D9"/>
    <w:rsid w:val="00435B5C"/>
    <w:rsid w:val="00435DB5"/>
    <w:rsid w:val="00476F16"/>
    <w:rsid w:val="004D1A02"/>
    <w:rsid w:val="004D4875"/>
    <w:rsid w:val="004E3D8C"/>
    <w:rsid w:val="00512814"/>
    <w:rsid w:val="0053208D"/>
    <w:rsid w:val="00533493"/>
    <w:rsid w:val="00537CA5"/>
    <w:rsid w:val="0054104A"/>
    <w:rsid w:val="00541591"/>
    <w:rsid w:val="005525B7"/>
    <w:rsid w:val="00583FD0"/>
    <w:rsid w:val="00590E9F"/>
    <w:rsid w:val="00595F1E"/>
    <w:rsid w:val="005A2AE4"/>
    <w:rsid w:val="005B2BCD"/>
    <w:rsid w:val="005B4ABF"/>
    <w:rsid w:val="005B583E"/>
    <w:rsid w:val="005C1853"/>
    <w:rsid w:val="005D0485"/>
    <w:rsid w:val="005F1B66"/>
    <w:rsid w:val="005F2ADA"/>
    <w:rsid w:val="006367BE"/>
    <w:rsid w:val="00642AA1"/>
    <w:rsid w:val="0064319B"/>
    <w:rsid w:val="00650F58"/>
    <w:rsid w:val="0065263A"/>
    <w:rsid w:val="006629E7"/>
    <w:rsid w:val="006A2AF7"/>
    <w:rsid w:val="006C1C47"/>
    <w:rsid w:val="00702854"/>
    <w:rsid w:val="00721209"/>
    <w:rsid w:val="00726CEE"/>
    <w:rsid w:val="00731CB1"/>
    <w:rsid w:val="007332BB"/>
    <w:rsid w:val="00734329"/>
    <w:rsid w:val="00746E5A"/>
    <w:rsid w:val="00752A74"/>
    <w:rsid w:val="00765DAE"/>
    <w:rsid w:val="00781F61"/>
    <w:rsid w:val="00782EA3"/>
    <w:rsid w:val="007C75C7"/>
    <w:rsid w:val="007E5714"/>
    <w:rsid w:val="00801AD5"/>
    <w:rsid w:val="00835A07"/>
    <w:rsid w:val="00843718"/>
    <w:rsid w:val="00873B60"/>
    <w:rsid w:val="00884F2A"/>
    <w:rsid w:val="00893A05"/>
    <w:rsid w:val="008A02F7"/>
    <w:rsid w:val="008A6B6A"/>
    <w:rsid w:val="008D0680"/>
    <w:rsid w:val="009071A4"/>
    <w:rsid w:val="00940F85"/>
    <w:rsid w:val="00954771"/>
    <w:rsid w:val="00963215"/>
    <w:rsid w:val="00980E06"/>
    <w:rsid w:val="009A179C"/>
    <w:rsid w:val="009C2F41"/>
    <w:rsid w:val="009D7FD2"/>
    <w:rsid w:val="009E063D"/>
    <w:rsid w:val="009E6B9B"/>
    <w:rsid w:val="00A07BBD"/>
    <w:rsid w:val="00A21A32"/>
    <w:rsid w:val="00A239BF"/>
    <w:rsid w:val="00A4165B"/>
    <w:rsid w:val="00A67738"/>
    <w:rsid w:val="00A70633"/>
    <w:rsid w:val="00A72B70"/>
    <w:rsid w:val="00A82E91"/>
    <w:rsid w:val="00A873AB"/>
    <w:rsid w:val="00A9588C"/>
    <w:rsid w:val="00AF1A03"/>
    <w:rsid w:val="00B27669"/>
    <w:rsid w:val="00B73042"/>
    <w:rsid w:val="00B85A2F"/>
    <w:rsid w:val="00BB734D"/>
    <w:rsid w:val="00BC0A21"/>
    <w:rsid w:val="00BD1FA1"/>
    <w:rsid w:val="00BE1946"/>
    <w:rsid w:val="00BE5801"/>
    <w:rsid w:val="00C17685"/>
    <w:rsid w:val="00C26564"/>
    <w:rsid w:val="00C36950"/>
    <w:rsid w:val="00C46B26"/>
    <w:rsid w:val="00C56AA9"/>
    <w:rsid w:val="00C72056"/>
    <w:rsid w:val="00C756D2"/>
    <w:rsid w:val="00C77279"/>
    <w:rsid w:val="00C82E40"/>
    <w:rsid w:val="00C9062E"/>
    <w:rsid w:val="00CA6F73"/>
    <w:rsid w:val="00CC1278"/>
    <w:rsid w:val="00CF4B00"/>
    <w:rsid w:val="00D169C0"/>
    <w:rsid w:val="00D465E5"/>
    <w:rsid w:val="00D51827"/>
    <w:rsid w:val="00E01683"/>
    <w:rsid w:val="00E04335"/>
    <w:rsid w:val="00E269A1"/>
    <w:rsid w:val="00E326D8"/>
    <w:rsid w:val="00E53AF2"/>
    <w:rsid w:val="00E637FA"/>
    <w:rsid w:val="00E66621"/>
    <w:rsid w:val="00E676B7"/>
    <w:rsid w:val="00EC23E5"/>
    <w:rsid w:val="00EC6BD5"/>
    <w:rsid w:val="00ED028F"/>
    <w:rsid w:val="00ED1DCB"/>
    <w:rsid w:val="00EE5E4A"/>
    <w:rsid w:val="00F25C1D"/>
    <w:rsid w:val="00F363BE"/>
    <w:rsid w:val="00F53445"/>
    <w:rsid w:val="00F5591C"/>
    <w:rsid w:val="00F627AC"/>
    <w:rsid w:val="00F643AE"/>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C1E19"/>
  <w15:chartTrackingRefBased/>
  <w15:docId w15:val="{AE7E6E06-9177-D44A-98B7-D617F332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34D"/>
    <w:pPr>
      <w:ind w:left="720"/>
      <w:contextualSpacing/>
    </w:pPr>
  </w:style>
  <w:style w:type="paragraph" w:styleId="Header">
    <w:name w:val="header"/>
    <w:basedOn w:val="Normal"/>
    <w:link w:val="HeaderChar"/>
    <w:uiPriority w:val="99"/>
    <w:unhideWhenUsed/>
    <w:rsid w:val="00BB734D"/>
    <w:pPr>
      <w:tabs>
        <w:tab w:val="center" w:pos="4680"/>
        <w:tab w:val="right" w:pos="9360"/>
      </w:tabs>
    </w:pPr>
  </w:style>
  <w:style w:type="character" w:customStyle="1" w:styleId="HeaderChar">
    <w:name w:val="Header Char"/>
    <w:basedOn w:val="DefaultParagraphFont"/>
    <w:link w:val="Header"/>
    <w:uiPriority w:val="99"/>
    <w:rsid w:val="00BB734D"/>
  </w:style>
  <w:style w:type="character" w:styleId="Hyperlink">
    <w:name w:val="Hyperlink"/>
    <w:basedOn w:val="DefaultParagraphFont"/>
    <w:uiPriority w:val="99"/>
    <w:unhideWhenUsed/>
    <w:rsid w:val="00BB734D"/>
    <w:rPr>
      <w:color w:val="467886" w:themeColor="hyperlink"/>
      <w:u w:val="single"/>
    </w:rPr>
  </w:style>
  <w:style w:type="table" w:styleId="TableGrid">
    <w:name w:val="Table Grid"/>
    <w:basedOn w:val="TableNormal"/>
    <w:uiPriority w:val="39"/>
    <w:rsid w:val="00BB7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0680"/>
    <w:pPr>
      <w:tabs>
        <w:tab w:val="center" w:pos="4680"/>
        <w:tab w:val="right" w:pos="9360"/>
      </w:tabs>
    </w:pPr>
  </w:style>
  <w:style w:type="character" w:customStyle="1" w:styleId="FooterChar">
    <w:name w:val="Footer Char"/>
    <w:basedOn w:val="DefaultParagraphFont"/>
    <w:link w:val="Footer"/>
    <w:uiPriority w:val="99"/>
    <w:rsid w:val="008D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olympics.com/en/news/all-you-need-to-know-about-race-walking" TargetMode="External"/><Relationship Id="rId3" Type="http://schemas.openxmlformats.org/officeDocument/2006/relationships/settings" Target="settings.xml"/><Relationship Id="rId7" Type="http://schemas.openxmlformats.org/officeDocument/2006/relationships/hyperlink" Target="https://en.wikipedia.org/wiki/Racewal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ers/abigailsmith/Desktop/git/stat_289_score/awsmit22/racewalking/module/%5D(https:/worldathletics.org/competitions/world-athletics-race-walking-team-championshi/world-athletics-race-walking-team-championshi-71993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igailsmith/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9</cp:revision>
  <dcterms:created xsi:type="dcterms:W3CDTF">2024-06-21T15:38:00Z</dcterms:created>
  <dcterms:modified xsi:type="dcterms:W3CDTF">2024-06-21T18:18:00Z</dcterms:modified>
</cp:coreProperties>
</file>