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8F5D" w14:textId="77777777" w:rsidR="004C55E4" w:rsidRPr="002D5DB2" w:rsidRDefault="004C55E4" w:rsidP="004C55E4">
      <w:pPr>
        <w:jc w:val="center"/>
        <w:rPr>
          <w:b/>
          <w:bCs/>
        </w:rPr>
      </w:pPr>
      <w:r>
        <w:rPr>
          <w:b/>
          <w:bCs/>
        </w:rPr>
        <w:t>Answer Key</w:t>
      </w:r>
    </w:p>
    <w:p w14:paraId="63B0CBFC" w14:textId="77777777" w:rsidR="004C55E4" w:rsidRDefault="004C55E4" w:rsidP="004C55E4"/>
    <w:p w14:paraId="108E5D4A" w14:textId="77777777" w:rsidR="004C55E4" w:rsidRDefault="004C55E4" w:rsidP="004C55E4">
      <w:pPr>
        <w:pStyle w:val="ListParagraph"/>
        <w:numPr>
          <w:ilvl w:val="0"/>
          <w:numId w:val="1"/>
        </w:numPr>
      </w:pPr>
      <w:r>
        <w:t xml:space="preserve"> </w:t>
      </w:r>
    </w:p>
    <w:p w14:paraId="236CC2F4" w14:textId="22346538" w:rsidR="00FF38B0" w:rsidRDefault="00FF38B0" w:rsidP="00FF38B0">
      <w:pPr>
        <w:pStyle w:val="ListParagraph"/>
        <w:numPr>
          <w:ilvl w:val="1"/>
          <w:numId w:val="1"/>
        </w:numPr>
      </w:pPr>
      <w:r>
        <w:t xml:space="preserve">Correlation = </w:t>
      </w:r>
      <w:r w:rsidRPr="00FF38B0">
        <w:t>0.8813535</w:t>
      </w:r>
    </w:p>
    <w:p w14:paraId="1E7FBE32" w14:textId="6A541637" w:rsidR="00FF38B0" w:rsidRDefault="00FF38B0" w:rsidP="00FF38B0">
      <w:pPr>
        <w:pStyle w:val="ListParagraph"/>
        <w:numPr>
          <w:ilvl w:val="1"/>
          <w:numId w:val="1"/>
        </w:numPr>
      </w:pPr>
      <w:r>
        <w:t xml:space="preserve">There is a strong </w:t>
      </w:r>
      <w:r>
        <w:t>positive</w:t>
      </w:r>
      <w:r>
        <w:t xml:space="preserve"> correlation between </w:t>
      </w:r>
      <w:r>
        <w:t>Time1</w:t>
      </w:r>
      <w:r>
        <w:t xml:space="preserve"> and Rank4, meaning that when the</w:t>
      </w:r>
      <w:r>
        <w:t xml:space="preserve"> time</w:t>
      </w:r>
      <w:r>
        <w:t xml:space="preserve"> </w:t>
      </w:r>
      <w:proofErr w:type="spellStart"/>
      <w:r>
        <w:t>after</w:t>
      </w:r>
      <w:proofErr w:type="spellEnd"/>
      <w:r>
        <w:t xml:space="preserve"> the first interval is higher, the rank at the </w:t>
      </w:r>
      <w:r>
        <w:t>finish</w:t>
      </w:r>
      <w:r>
        <w:t xml:space="preserve"> is </w:t>
      </w:r>
      <w:r>
        <w:t>higher as well, meaning the racer does not place as well</w:t>
      </w:r>
      <w:r>
        <w:t xml:space="preserve">. </w:t>
      </w:r>
    </w:p>
    <w:p w14:paraId="61A8CA7B" w14:textId="77777777" w:rsidR="00FF38B0" w:rsidRDefault="00FF38B0" w:rsidP="004C55E4">
      <w:pPr>
        <w:pStyle w:val="ListParagraph"/>
        <w:numPr>
          <w:ilvl w:val="0"/>
          <w:numId w:val="1"/>
        </w:numPr>
      </w:pPr>
    </w:p>
    <w:p w14:paraId="74256251" w14:textId="377E4C19" w:rsidR="00FF38B0" w:rsidRDefault="00FF38B0" w:rsidP="004C55E4">
      <w:pPr>
        <w:pStyle w:val="ListParagraph"/>
        <w:numPr>
          <w:ilvl w:val="1"/>
          <w:numId w:val="1"/>
        </w:numPr>
      </w:pPr>
      <w:r w:rsidRPr="00FF38B0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Rank4</m:t>
            </m:r>
          </m:e>
        </m:acc>
        <m:r>
          <w:rPr>
            <w:rFonts w:ascii="Cambria Math" w:hAnsi="Cambria Math"/>
          </w:rPr>
          <m:t>= -298.95+64.86Time1</m:t>
        </m:r>
      </m:oMath>
      <w:r w:rsidRPr="00FF38B0">
        <w:t xml:space="preserve"> </w:t>
      </w:r>
    </w:p>
    <w:p w14:paraId="6727A048" w14:textId="7C1401CF" w:rsidR="00FF38B0" w:rsidRDefault="00FF38B0" w:rsidP="004C55E4">
      <w:pPr>
        <w:pStyle w:val="ListParagraph"/>
        <w:numPr>
          <w:ilvl w:val="1"/>
          <w:numId w:val="1"/>
        </w:numPr>
      </w:pPr>
      <w:r>
        <w:t>For every additional minute in Time1, Rank4 increases by 64.86 places.</w:t>
      </w:r>
    </w:p>
    <w:p w14:paraId="080A218F" w14:textId="77777777" w:rsidR="00FF38B0" w:rsidRDefault="00FF38B0" w:rsidP="00FF38B0">
      <w:pPr>
        <w:pStyle w:val="ListParagraph"/>
        <w:numPr>
          <w:ilvl w:val="0"/>
          <w:numId w:val="1"/>
        </w:numPr>
      </w:pPr>
      <w:r>
        <w:t xml:space="preserve"> </w:t>
      </w:r>
    </w:p>
    <w:p w14:paraId="409D9216" w14:textId="157D6EA3" w:rsidR="004C55E4" w:rsidRDefault="004C55E4" w:rsidP="00FF38B0">
      <w:pPr>
        <w:pStyle w:val="ListParagraph"/>
        <w:numPr>
          <w:ilvl w:val="1"/>
          <w:numId w:val="1"/>
        </w:numPr>
      </w:pPr>
      <w:r>
        <w:t>According to a residual vs. fits plot, the variance is strong.</w:t>
      </w:r>
    </w:p>
    <w:p w14:paraId="77FA244A" w14:textId="77777777" w:rsidR="004C55E4" w:rsidRDefault="004C55E4" w:rsidP="004C55E4">
      <w:pPr>
        <w:pStyle w:val="ListParagraph"/>
        <w:numPr>
          <w:ilvl w:val="1"/>
          <w:numId w:val="1"/>
        </w:numPr>
      </w:pPr>
      <w:r>
        <w:t xml:space="preserve">The plots scatter plot shows decent linearity. </w:t>
      </w:r>
    </w:p>
    <w:p w14:paraId="524F23F7" w14:textId="77777777" w:rsidR="004C55E4" w:rsidRDefault="004C55E4" w:rsidP="004C55E4">
      <w:pPr>
        <w:pStyle w:val="ListParagraph"/>
        <w:numPr>
          <w:ilvl w:val="1"/>
          <w:numId w:val="1"/>
        </w:numPr>
      </w:pPr>
      <w:r>
        <w:t xml:space="preserve">Both the histogram of residuals and the normal quantile plot show strong normality for the model. </w:t>
      </w:r>
    </w:p>
    <w:p w14:paraId="39191ABC" w14:textId="4E487C7F" w:rsidR="00622D51" w:rsidRDefault="004C55E4" w:rsidP="00622D51">
      <w:pPr>
        <w:pStyle w:val="ListParagraph"/>
        <w:numPr>
          <w:ilvl w:val="0"/>
          <w:numId w:val="1"/>
        </w:numPr>
      </w:pP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Rank4</m:t>
            </m:r>
          </m:e>
        </m:acc>
        <m:r>
          <w:rPr>
            <w:rFonts w:ascii="Cambria Math" w:hAnsi="Cambria Math"/>
          </w:rPr>
          <m:t>= -298.95+64.86</m:t>
        </m:r>
        <m:r>
          <w:rPr>
            <w:rFonts w:ascii="Cambria Math" w:hAnsi="Cambria Math"/>
          </w:rPr>
          <m:t>*4.82=</m:t>
        </m:r>
        <m:r>
          <w:rPr>
            <w:rFonts w:ascii="Cambria Math" w:hAnsi="Cambria Math"/>
          </w:rPr>
          <m:t xml:space="preserve">13.6752 </m:t>
        </m:r>
      </m:oMath>
    </w:p>
    <w:p w14:paraId="489571A3" w14:textId="13237105" w:rsidR="002B0AF7" w:rsidRDefault="002B0AF7" w:rsidP="00622D51">
      <w:pPr>
        <w:ind w:left="360"/>
      </w:pPr>
    </w:p>
    <w:sectPr w:rsidR="002B0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059B0"/>
    <w:multiLevelType w:val="hybridMultilevel"/>
    <w:tmpl w:val="9D5C4A84"/>
    <w:lvl w:ilvl="0" w:tplc="E0F81C5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292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E4"/>
    <w:rsid w:val="00057D39"/>
    <w:rsid w:val="00084F5D"/>
    <w:rsid w:val="00095655"/>
    <w:rsid w:val="000A202B"/>
    <w:rsid w:val="000B32F3"/>
    <w:rsid w:val="000D119C"/>
    <w:rsid w:val="000E2464"/>
    <w:rsid w:val="001210C9"/>
    <w:rsid w:val="00124659"/>
    <w:rsid w:val="00163CA8"/>
    <w:rsid w:val="001837DB"/>
    <w:rsid w:val="001B0DF1"/>
    <w:rsid w:val="001B4177"/>
    <w:rsid w:val="001C37E7"/>
    <w:rsid w:val="00206B17"/>
    <w:rsid w:val="00283922"/>
    <w:rsid w:val="002A4133"/>
    <w:rsid w:val="002B0AF7"/>
    <w:rsid w:val="002B14C0"/>
    <w:rsid w:val="002D1430"/>
    <w:rsid w:val="002D1873"/>
    <w:rsid w:val="002F2ACE"/>
    <w:rsid w:val="00301A19"/>
    <w:rsid w:val="00307391"/>
    <w:rsid w:val="00353F27"/>
    <w:rsid w:val="00354A46"/>
    <w:rsid w:val="0036415A"/>
    <w:rsid w:val="00365005"/>
    <w:rsid w:val="00380785"/>
    <w:rsid w:val="0039764F"/>
    <w:rsid w:val="003D38B7"/>
    <w:rsid w:val="003D4FB6"/>
    <w:rsid w:val="003D573A"/>
    <w:rsid w:val="003E61A2"/>
    <w:rsid w:val="003F4C50"/>
    <w:rsid w:val="0040222C"/>
    <w:rsid w:val="00416E56"/>
    <w:rsid w:val="00435B5C"/>
    <w:rsid w:val="00435DB5"/>
    <w:rsid w:val="00476F16"/>
    <w:rsid w:val="004C55E4"/>
    <w:rsid w:val="004D1A02"/>
    <w:rsid w:val="004D4875"/>
    <w:rsid w:val="004E3D8C"/>
    <w:rsid w:val="00512814"/>
    <w:rsid w:val="0053208D"/>
    <w:rsid w:val="00533493"/>
    <w:rsid w:val="00537CA5"/>
    <w:rsid w:val="0054104A"/>
    <w:rsid w:val="00541591"/>
    <w:rsid w:val="005525B7"/>
    <w:rsid w:val="00583FD0"/>
    <w:rsid w:val="00590E9F"/>
    <w:rsid w:val="00595F1E"/>
    <w:rsid w:val="005A2AE4"/>
    <w:rsid w:val="005B583E"/>
    <w:rsid w:val="005C1853"/>
    <w:rsid w:val="005D0485"/>
    <w:rsid w:val="005F1B66"/>
    <w:rsid w:val="005F2ADA"/>
    <w:rsid w:val="00622D51"/>
    <w:rsid w:val="006367BE"/>
    <w:rsid w:val="00642AA1"/>
    <w:rsid w:val="0064319B"/>
    <w:rsid w:val="00650F58"/>
    <w:rsid w:val="0065263A"/>
    <w:rsid w:val="006629E7"/>
    <w:rsid w:val="006A2AF7"/>
    <w:rsid w:val="006C1C47"/>
    <w:rsid w:val="00702854"/>
    <w:rsid w:val="00721209"/>
    <w:rsid w:val="00726CEE"/>
    <w:rsid w:val="00731CB1"/>
    <w:rsid w:val="007332BB"/>
    <w:rsid w:val="00734329"/>
    <w:rsid w:val="00746E5A"/>
    <w:rsid w:val="00752A74"/>
    <w:rsid w:val="00765DAE"/>
    <w:rsid w:val="00781F61"/>
    <w:rsid w:val="00782EA3"/>
    <w:rsid w:val="007C75C7"/>
    <w:rsid w:val="00801AD5"/>
    <w:rsid w:val="00835A07"/>
    <w:rsid w:val="00843718"/>
    <w:rsid w:val="00873B60"/>
    <w:rsid w:val="00884F2A"/>
    <w:rsid w:val="00893A05"/>
    <w:rsid w:val="008A02F7"/>
    <w:rsid w:val="008A6B6A"/>
    <w:rsid w:val="00940F85"/>
    <w:rsid w:val="00954771"/>
    <w:rsid w:val="00963215"/>
    <w:rsid w:val="00980E06"/>
    <w:rsid w:val="009A179C"/>
    <w:rsid w:val="009C2F41"/>
    <w:rsid w:val="009D7FD2"/>
    <w:rsid w:val="009E063D"/>
    <w:rsid w:val="00A07BBD"/>
    <w:rsid w:val="00A21A32"/>
    <w:rsid w:val="00A239BF"/>
    <w:rsid w:val="00A4165B"/>
    <w:rsid w:val="00A67738"/>
    <w:rsid w:val="00A70633"/>
    <w:rsid w:val="00A72B70"/>
    <w:rsid w:val="00A82E91"/>
    <w:rsid w:val="00A873AB"/>
    <w:rsid w:val="00A9588C"/>
    <w:rsid w:val="00AF1A03"/>
    <w:rsid w:val="00B27669"/>
    <w:rsid w:val="00B73042"/>
    <w:rsid w:val="00B85A2F"/>
    <w:rsid w:val="00BC0A21"/>
    <w:rsid w:val="00BD1FA1"/>
    <w:rsid w:val="00BE5801"/>
    <w:rsid w:val="00C17685"/>
    <w:rsid w:val="00C26564"/>
    <w:rsid w:val="00C36950"/>
    <w:rsid w:val="00C56AA9"/>
    <w:rsid w:val="00C72056"/>
    <w:rsid w:val="00C756D2"/>
    <w:rsid w:val="00C77279"/>
    <w:rsid w:val="00C82E40"/>
    <w:rsid w:val="00CC1278"/>
    <w:rsid w:val="00CF4B00"/>
    <w:rsid w:val="00D169C0"/>
    <w:rsid w:val="00D465E5"/>
    <w:rsid w:val="00D51827"/>
    <w:rsid w:val="00E01683"/>
    <w:rsid w:val="00E04335"/>
    <w:rsid w:val="00E269A1"/>
    <w:rsid w:val="00E326D8"/>
    <w:rsid w:val="00E53AF2"/>
    <w:rsid w:val="00E637FA"/>
    <w:rsid w:val="00E66621"/>
    <w:rsid w:val="00E676B7"/>
    <w:rsid w:val="00EC23E5"/>
    <w:rsid w:val="00EC6BD5"/>
    <w:rsid w:val="00ED028F"/>
    <w:rsid w:val="00EE5E4A"/>
    <w:rsid w:val="00F25C1D"/>
    <w:rsid w:val="00F363BE"/>
    <w:rsid w:val="00F53445"/>
    <w:rsid w:val="00F5591C"/>
    <w:rsid w:val="00F627AC"/>
    <w:rsid w:val="00F643AE"/>
    <w:rsid w:val="00F75D61"/>
    <w:rsid w:val="00F94E32"/>
    <w:rsid w:val="00FF38B0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8D3DE"/>
  <w15:chartTrackingRefBased/>
  <w15:docId w15:val="{66B29CB4-D4FD-854F-91EC-6A488301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5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38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3</cp:revision>
  <dcterms:created xsi:type="dcterms:W3CDTF">2024-06-18T18:13:00Z</dcterms:created>
  <dcterms:modified xsi:type="dcterms:W3CDTF">2024-06-18T18:25:00Z</dcterms:modified>
</cp:coreProperties>
</file>