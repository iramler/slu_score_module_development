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C0" w14:textId="00BEE96E" w:rsidR="002B0AF7" w:rsidRDefault="007B7ECF" w:rsidP="007B7ECF">
      <w:r>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 range with the number of rowers in the boat (1, 2, 4, 6, 8, 17), the rigging (</w:t>
      </w:r>
      <w:proofErr w:type="spellStart"/>
      <w:r>
        <w:t>inrigged</w:t>
      </w:r>
      <w:proofErr w:type="spellEnd"/>
      <w:r>
        <w:t xml:space="preserve">, outrigged), sculling, sweeping, and whether or not they are coxed. An </w:t>
      </w:r>
      <w:proofErr w:type="spellStart"/>
      <w:r>
        <w:t>inrigged</w:t>
      </w:r>
      <w:proofErr w:type="spellEnd"/>
      <w:r>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In scoring the medals for rowing in this data set, it is important to note that a medal was awarded to each athlete in the boat, which is why I created a variable with the number of athletes in the boat so that the total medals can be divided by that number to make a more accurate score.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25D0B711" w14:textId="77777777" w:rsidR="00513B77" w:rsidRDefault="00513B77" w:rsidP="007B7ECF"/>
    <w:p w14:paraId="7AB9CC52" w14:textId="6A21F296" w:rsidR="007B7ECF" w:rsidRDefault="007B7ECF" w:rsidP="007B7ECF"/>
    <w:p w14:paraId="310BFA6E" w14:textId="22D79234" w:rsidR="00513B77" w:rsidRDefault="00513B77" w:rsidP="00513B77">
      <w:pPr>
        <w:pStyle w:val="ListParagraph"/>
        <w:numPr>
          <w:ilvl w:val="0"/>
          <w:numId w:val="1"/>
        </w:numPr>
      </w:pPr>
      <w:r>
        <w:t xml:space="preserve"> The below graphic is a histogram of total_medals for all countries in all events.    </w:t>
      </w:r>
      <w:r w:rsidR="001F26C7" w:rsidRPr="001F26C7">
        <w:t xml:space="preserve">Describe the distribution of </w:t>
      </w:r>
      <w:r w:rsidRPr="001F26C7">
        <w:t>total</w:t>
      </w:r>
      <w:r>
        <w:t>_</w:t>
      </w:r>
      <w:r w:rsidRPr="001F26C7">
        <w:t>medals</w:t>
      </w:r>
      <w:r w:rsidR="001F26C7" w:rsidRPr="001F26C7">
        <w:t xml:space="preserve"> for all countries in all events</w:t>
      </w:r>
      <w:r>
        <w:t>. Is there a skew, if so, what is it</w:t>
      </w:r>
      <w:r w:rsidR="00B533F7">
        <w:t xml:space="preserve"> and what does it mean?</w:t>
      </w:r>
    </w:p>
    <w:p w14:paraId="65579607" w14:textId="06B56AF9" w:rsidR="00513B77" w:rsidRDefault="00513B77" w:rsidP="00513B77">
      <w:pPr>
        <w:jc w:val="right"/>
      </w:pPr>
      <w:r>
        <w:rPr>
          <w:noProof/>
        </w:rPr>
        <w:drawing>
          <wp:inline distT="0" distB="0" distL="0" distR="0" wp14:anchorId="78D580AF" wp14:editId="18DED488">
            <wp:extent cx="3622318" cy="2679149"/>
            <wp:effectExtent l="0" t="0" r="0" b="635"/>
            <wp:docPr id="728020256" name="Picture 2"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descr="A graph with blue and black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8117" cy="2690834"/>
                    </a:xfrm>
                    <a:prstGeom prst="rect">
                      <a:avLst/>
                    </a:prstGeom>
                  </pic:spPr>
                </pic:pic>
              </a:graphicData>
            </a:graphic>
          </wp:inline>
        </w:drawing>
      </w:r>
    </w:p>
    <w:p w14:paraId="2EF32AAA" w14:textId="77777777" w:rsidR="008170E3" w:rsidRDefault="008170E3" w:rsidP="00513B77">
      <w:pPr>
        <w:jc w:val="right"/>
      </w:pPr>
    </w:p>
    <w:p w14:paraId="2AC13A22" w14:textId="77777777" w:rsidR="008170E3" w:rsidRDefault="008170E3" w:rsidP="00513B77">
      <w:pPr>
        <w:jc w:val="right"/>
      </w:pPr>
    </w:p>
    <w:p w14:paraId="541015C5" w14:textId="66D8A6F0" w:rsidR="008170E3" w:rsidRDefault="000614F1" w:rsidP="008170E3">
      <w:pPr>
        <w:pStyle w:val="ListParagraph"/>
        <w:numPr>
          <w:ilvl w:val="0"/>
          <w:numId w:val="1"/>
        </w:numPr>
      </w:pPr>
      <w:r>
        <w:lastRenderedPageBreak/>
        <w:t xml:space="preserve">Using </w:t>
      </w:r>
      <w:hyperlink r:id="rId8" w:history="1">
        <w:r w:rsidRPr="00973D46">
          <w:rPr>
            <w:rStyle w:val="Hyperlink"/>
          </w:rPr>
          <w:t>medals.csv</w:t>
        </w:r>
      </w:hyperlink>
      <w:r>
        <w:t>, o</w:t>
      </w:r>
      <w:r w:rsidR="008170E3" w:rsidRPr="008170E3">
        <w:t>btain the summary statistics for total_points for all countries in all events</w:t>
      </w:r>
      <w:r w:rsidR="008170E3">
        <w:t xml:space="preserve"> and fill them in below.</w:t>
      </w:r>
    </w:p>
    <w:p w14:paraId="51124C8D" w14:textId="77777777"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r>
      <w:r w:rsidR="00B47447">
        <w:rPr>
          <w:u w:val="single"/>
        </w:rPr>
        <w:t xml:space="preserve">             </w:t>
      </w:r>
      <w:r w:rsidR="00973D46">
        <w:rPr>
          <w:u w:val="single"/>
        </w:rPr>
        <w:t xml:space="preserve">     </w:t>
      </w:r>
      <w:r w:rsidR="00973D46" w:rsidRPr="008170E3">
        <w:t xml:space="preserve"> </w:t>
      </w:r>
      <w:r w:rsidR="00973D46">
        <w:t xml:space="preserve">  </w:t>
      </w:r>
    </w:p>
    <w:p w14:paraId="7DAB27D6" w14:textId="77777777"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9A90200" w14:textId="4BDC80CD" w:rsidR="008170E3" w:rsidRDefault="00FE60F9" w:rsidP="00CF214F">
      <w:pPr>
        <w:pStyle w:val="ListParagraph"/>
        <w:numPr>
          <w:ilvl w:val="0"/>
          <w:numId w:val="1"/>
        </w:numPr>
      </w:pPr>
      <w:r>
        <w:t xml:space="preserve">The </w:t>
      </w:r>
      <w:r w:rsidR="00BE1E55" w:rsidRPr="00BE1E55">
        <w:t>USA has 94.2 points in the women's coxed eight event, determine whether or not that is an outlier.</w:t>
      </w:r>
      <w:r w:rsidR="00802554">
        <w:t xml:space="preserve"> Use calculations to justify your answer.</w:t>
      </w:r>
    </w:p>
    <w:p w14:paraId="1B411433" w14:textId="77777777" w:rsidR="00BE1E55" w:rsidRDefault="00BE1E55" w:rsidP="00BE1E55"/>
    <w:p w14:paraId="6D0232F4" w14:textId="77777777" w:rsidR="00BE1E55" w:rsidRDefault="00BE1E55" w:rsidP="00BE1E55"/>
    <w:p w14:paraId="5B572075" w14:textId="77777777" w:rsidR="00BE1E55" w:rsidRDefault="00BE1E55" w:rsidP="00BE1E55"/>
    <w:p w14:paraId="651EB474" w14:textId="77777777" w:rsidR="00BE1E55" w:rsidRDefault="00BE1E55" w:rsidP="00BE1E55"/>
    <w:p w14:paraId="7E2421DB" w14:textId="7F0C2680" w:rsidR="00BE1E55" w:rsidRDefault="00BE1E55" w:rsidP="00CF214F">
      <w:pPr>
        <w:pStyle w:val="ListParagraph"/>
        <w:numPr>
          <w:ilvl w:val="0"/>
          <w:numId w:val="1"/>
        </w:numPr>
      </w:pPr>
      <w:r w:rsidRPr="00BE1E55">
        <w:t>Based on the distribution of total_medals amongst the countries in the dataset, would it be fair to assume that poverty is a confounding variable? Explain why or why not</w:t>
      </w:r>
      <w:r w:rsidR="00FE60F9">
        <w:t xml:space="preserve">. </w:t>
      </w:r>
    </w:p>
    <w:p w14:paraId="1A8848FC" w14:textId="77777777" w:rsidR="00802554" w:rsidRDefault="00802554" w:rsidP="00802554"/>
    <w:p w14:paraId="39BDFB73" w14:textId="7AB3DBDF" w:rsidR="008170E3" w:rsidRDefault="00802554" w:rsidP="008170E3">
      <w:pPr>
        <w:rPr>
          <w:b/>
          <w:bCs/>
        </w:rPr>
      </w:pPr>
      <w:r>
        <w:rPr>
          <w:b/>
          <w:bCs/>
        </w:rPr>
        <w:t>***having operating difficulties getting the bar plot set for this and not sure if I really want this question***</w:t>
      </w:r>
    </w:p>
    <w:p w14:paraId="651B71E5" w14:textId="77777777" w:rsidR="00802554" w:rsidRDefault="00802554" w:rsidP="008170E3">
      <w:pPr>
        <w:rPr>
          <w:b/>
          <w:bCs/>
        </w:rPr>
      </w:pPr>
    </w:p>
    <w:p w14:paraId="70577365" w14:textId="77777777" w:rsidR="00802554" w:rsidRPr="00802554" w:rsidRDefault="00802554" w:rsidP="008170E3">
      <w:pPr>
        <w:rPr>
          <w:b/>
          <w:bCs/>
        </w:rPr>
      </w:pPr>
    </w:p>
    <w:sectPr w:rsidR="00802554" w:rsidRPr="008025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E5AB" w14:textId="77777777" w:rsidR="000B0BC5" w:rsidRDefault="000B0BC5" w:rsidP="00EA4056">
      <w:r>
        <w:separator/>
      </w:r>
    </w:p>
  </w:endnote>
  <w:endnote w:type="continuationSeparator" w:id="0">
    <w:p w14:paraId="1511787E" w14:textId="77777777" w:rsidR="000B0BC5" w:rsidRDefault="000B0BC5"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CD18" w14:textId="77777777" w:rsidR="000B0BC5" w:rsidRDefault="000B0BC5" w:rsidP="00EA4056">
      <w:r>
        <w:separator/>
      </w:r>
    </w:p>
  </w:footnote>
  <w:footnote w:type="continuationSeparator" w:id="0">
    <w:p w14:paraId="60224DC0" w14:textId="77777777" w:rsidR="000B0BC5" w:rsidRDefault="000B0BC5"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B0BC5"/>
    <w:rsid w:val="000D119C"/>
    <w:rsid w:val="001210C9"/>
    <w:rsid w:val="001837DB"/>
    <w:rsid w:val="001B4177"/>
    <w:rsid w:val="001C37E7"/>
    <w:rsid w:val="001F26C7"/>
    <w:rsid w:val="00206B17"/>
    <w:rsid w:val="00283922"/>
    <w:rsid w:val="002A4133"/>
    <w:rsid w:val="002B0AF7"/>
    <w:rsid w:val="002B14C0"/>
    <w:rsid w:val="002D1873"/>
    <w:rsid w:val="00301A19"/>
    <w:rsid w:val="00307391"/>
    <w:rsid w:val="00353F27"/>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13B77"/>
    <w:rsid w:val="0053208D"/>
    <w:rsid w:val="00537CA5"/>
    <w:rsid w:val="0054104A"/>
    <w:rsid w:val="00541591"/>
    <w:rsid w:val="00583FD0"/>
    <w:rsid w:val="00590E9F"/>
    <w:rsid w:val="00595F1E"/>
    <w:rsid w:val="005B583E"/>
    <w:rsid w:val="005F1B66"/>
    <w:rsid w:val="005F2ADA"/>
    <w:rsid w:val="00642AA1"/>
    <w:rsid w:val="0065263A"/>
    <w:rsid w:val="006A2AF7"/>
    <w:rsid w:val="006C1C47"/>
    <w:rsid w:val="00702854"/>
    <w:rsid w:val="00721209"/>
    <w:rsid w:val="00726CEE"/>
    <w:rsid w:val="00731CB1"/>
    <w:rsid w:val="00734329"/>
    <w:rsid w:val="00746E5A"/>
    <w:rsid w:val="00752A74"/>
    <w:rsid w:val="00765DAE"/>
    <w:rsid w:val="00781F61"/>
    <w:rsid w:val="00782EA3"/>
    <w:rsid w:val="007B7ECF"/>
    <w:rsid w:val="00802554"/>
    <w:rsid w:val="008170E3"/>
    <w:rsid w:val="00843718"/>
    <w:rsid w:val="00873B60"/>
    <w:rsid w:val="00893A05"/>
    <w:rsid w:val="008A02F7"/>
    <w:rsid w:val="00940F85"/>
    <w:rsid w:val="00954771"/>
    <w:rsid w:val="00963215"/>
    <w:rsid w:val="00973D46"/>
    <w:rsid w:val="00980E06"/>
    <w:rsid w:val="009C2F41"/>
    <w:rsid w:val="009D7FD2"/>
    <w:rsid w:val="009E063D"/>
    <w:rsid w:val="00A07BBD"/>
    <w:rsid w:val="00A21A32"/>
    <w:rsid w:val="00A239BF"/>
    <w:rsid w:val="00A67738"/>
    <w:rsid w:val="00A72B70"/>
    <w:rsid w:val="00A82E91"/>
    <w:rsid w:val="00A873AB"/>
    <w:rsid w:val="00A9588C"/>
    <w:rsid w:val="00AF1A03"/>
    <w:rsid w:val="00AF4DE1"/>
    <w:rsid w:val="00B47447"/>
    <w:rsid w:val="00B533F7"/>
    <w:rsid w:val="00B73042"/>
    <w:rsid w:val="00BC0A21"/>
    <w:rsid w:val="00BD1FA1"/>
    <w:rsid w:val="00BE1E55"/>
    <w:rsid w:val="00C17685"/>
    <w:rsid w:val="00C56AA9"/>
    <w:rsid w:val="00C72056"/>
    <w:rsid w:val="00C77279"/>
    <w:rsid w:val="00C82E40"/>
    <w:rsid w:val="00CC1278"/>
    <w:rsid w:val="00CF214F"/>
    <w:rsid w:val="00CF4B00"/>
    <w:rsid w:val="00D169C0"/>
    <w:rsid w:val="00D465E5"/>
    <w:rsid w:val="00D51827"/>
    <w:rsid w:val="00E01683"/>
    <w:rsid w:val="00E04335"/>
    <w:rsid w:val="00E269A1"/>
    <w:rsid w:val="00E326D8"/>
    <w:rsid w:val="00E53AF2"/>
    <w:rsid w:val="00E637FA"/>
    <w:rsid w:val="00E66621"/>
    <w:rsid w:val="00E676B7"/>
    <w:rsid w:val="00EA4056"/>
    <w:rsid w:val="00EC23E5"/>
    <w:rsid w:val="00EC6BD5"/>
    <w:rsid w:val="00ED028F"/>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edals.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9</cp:revision>
  <dcterms:created xsi:type="dcterms:W3CDTF">2024-06-05T17:35:00Z</dcterms:created>
  <dcterms:modified xsi:type="dcterms:W3CDTF">2024-06-05T19:44:00Z</dcterms:modified>
</cp:coreProperties>
</file>