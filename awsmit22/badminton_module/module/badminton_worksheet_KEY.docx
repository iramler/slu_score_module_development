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2475" w14:textId="74E27A9A" w:rsidR="009205F3" w:rsidRDefault="009205F3" w:rsidP="009205F3">
      <w:pPr>
        <w:pStyle w:val="ListParagraph"/>
        <w:numPr>
          <w:ilvl w:val="0"/>
          <w:numId w:val="1"/>
        </w:numPr>
      </w:pPr>
      <w:r>
        <w:t xml:space="preserve">Create a histogram of </w:t>
      </w:r>
      <w:r w:rsidRPr="009205F3">
        <w:rPr>
          <w:i/>
          <w:iCs/>
        </w:rPr>
        <w:t xml:space="preserve">Wins </w:t>
      </w:r>
      <w:r>
        <w:t>and describe the distribution.</w:t>
      </w:r>
    </w:p>
    <w:p w14:paraId="604F8BAD" w14:textId="2F864CD3" w:rsidR="009205F3" w:rsidRDefault="009205F3" w:rsidP="009205F3">
      <w:pPr>
        <w:rPr>
          <w:color w:val="FF0000"/>
        </w:rPr>
      </w:pPr>
      <w:r>
        <w:rPr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15811B66" wp14:editId="3C9ABB4A">
            <wp:simplePos x="0" y="0"/>
            <wp:positionH relativeFrom="column">
              <wp:posOffset>3152775</wp:posOffset>
            </wp:positionH>
            <wp:positionV relativeFrom="paragraph">
              <wp:posOffset>38100</wp:posOffset>
            </wp:positionV>
            <wp:extent cx="2495550" cy="2842260"/>
            <wp:effectExtent l="0" t="0" r="6350" b="2540"/>
            <wp:wrapThrough wrapText="bothSides">
              <wp:wrapPolygon edited="0">
                <wp:start x="0" y="0"/>
                <wp:lineTo x="0" y="21523"/>
                <wp:lineTo x="21545" y="21523"/>
                <wp:lineTo x="21545" y="0"/>
                <wp:lineTo x="0" y="0"/>
              </wp:wrapPolygon>
            </wp:wrapThrough>
            <wp:docPr id="629394088" name="Picture 1" descr="A graph of a number of different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4088" name="Picture 1" descr="A graph of a number of different number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CDE207" w14:textId="2195D778" w:rsidR="009205F3" w:rsidRDefault="009205F3" w:rsidP="009205F3">
      <w:pPr>
        <w:rPr>
          <w:color w:val="FF0000"/>
        </w:rPr>
      </w:pPr>
      <w:r w:rsidRPr="009205F3">
        <w:rPr>
          <w:color w:val="FF0000"/>
        </w:rPr>
        <w:t>Right skewed, values clustered at the lower end of the x-axis.</w:t>
      </w:r>
    </w:p>
    <w:p w14:paraId="2632647C" w14:textId="77777777" w:rsidR="009205F3" w:rsidRDefault="009205F3" w:rsidP="009205F3">
      <w:pPr>
        <w:rPr>
          <w:color w:val="FF0000"/>
        </w:rPr>
      </w:pPr>
    </w:p>
    <w:p w14:paraId="68774869" w14:textId="7CFD9142" w:rsidR="009205F3" w:rsidRPr="009205F3" w:rsidRDefault="009205F3" w:rsidP="009205F3">
      <w:pPr>
        <w:rPr>
          <w:color w:val="FF0000"/>
        </w:rPr>
      </w:pPr>
      <w:r w:rsidRPr="009205F3">
        <w:rPr>
          <w:color w:val="FF0000"/>
        </w:rPr>
        <w:t>```{r}</w:t>
      </w:r>
    </w:p>
    <w:p w14:paraId="4321CEEB" w14:textId="38C6200C" w:rsidR="009205F3" w:rsidRPr="009205F3" w:rsidRDefault="009205F3" w:rsidP="009205F3">
      <w:pPr>
        <w:rPr>
          <w:color w:val="FF0000"/>
        </w:rPr>
      </w:pPr>
      <w:r w:rsidRPr="009205F3">
        <w:rPr>
          <w:color w:val="FF0000"/>
        </w:rPr>
        <w:t>hist(badminton_df$Wins)</w:t>
      </w:r>
    </w:p>
    <w:p w14:paraId="532D5271" w14:textId="047D162D" w:rsidR="009205F3" w:rsidRDefault="009205F3" w:rsidP="009205F3">
      <w:pPr>
        <w:rPr>
          <w:color w:val="FF0000"/>
        </w:rPr>
      </w:pPr>
      <w:r w:rsidRPr="009205F3">
        <w:rPr>
          <w:color w:val="FF0000"/>
        </w:rPr>
        <w:t>```</w:t>
      </w:r>
    </w:p>
    <w:p w14:paraId="326AF4DA" w14:textId="77777777" w:rsidR="009205F3" w:rsidRDefault="009205F3" w:rsidP="009205F3"/>
    <w:p w14:paraId="540EBF18" w14:textId="77777777" w:rsidR="009205F3" w:rsidRDefault="009205F3" w:rsidP="009205F3"/>
    <w:p w14:paraId="467BCB27" w14:textId="77777777" w:rsidR="009205F3" w:rsidRDefault="009205F3" w:rsidP="009205F3"/>
    <w:p w14:paraId="693B210D" w14:textId="77777777" w:rsidR="009205F3" w:rsidRDefault="009205F3" w:rsidP="009205F3"/>
    <w:p w14:paraId="09D910DD" w14:textId="77777777" w:rsidR="009205F3" w:rsidRDefault="009205F3" w:rsidP="009205F3"/>
    <w:p w14:paraId="79701A6A" w14:textId="77777777" w:rsidR="009205F3" w:rsidRDefault="009205F3" w:rsidP="009205F3"/>
    <w:p w14:paraId="285ED06D" w14:textId="77777777" w:rsidR="009205F3" w:rsidRDefault="009205F3" w:rsidP="009205F3"/>
    <w:p w14:paraId="26355C9A" w14:textId="77777777" w:rsidR="009205F3" w:rsidRDefault="009205F3" w:rsidP="009205F3"/>
    <w:p w14:paraId="40AD98C3" w14:textId="77777777" w:rsidR="009205F3" w:rsidRDefault="009205F3" w:rsidP="009205F3"/>
    <w:p w14:paraId="67173594" w14:textId="527145A2" w:rsidR="009205F3" w:rsidRDefault="009205F3" w:rsidP="009205F3">
      <w:pPr>
        <w:pStyle w:val="ListParagraph"/>
        <w:numPr>
          <w:ilvl w:val="0"/>
          <w:numId w:val="1"/>
        </w:numPr>
      </w:pPr>
      <w:r>
        <w:t xml:space="preserve">Obtain the summary statistics of </w:t>
      </w:r>
      <w:r w:rsidRPr="009205F3">
        <w:rPr>
          <w:i/>
          <w:iCs/>
        </w:rPr>
        <w:t xml:space="preserve">Wins </w:t>
      </w:r>
      <w:r>
        <w:t xml:space="preserve">and fill them in below. </w:t>
      </w:r>
    </w:p>
    <w:p w14:paraId="006F5DBD" w14:textId="77777777" w:rsidR="009205F3" w:rsidRDefault="009205F3" w:rsidP="009205F3"/>
    <w:p w14:paraId="5343A271" w14:textId="495036AF" w:rsidR="009205F3" w:rsidRPr="008A114C" w:rsidRDefault="009205F3" w:rsidP="009205F3">
      <w:pPr>
        <w:rPr>
          <w:color w:val="FF0000"/>
        </w:rPr>
      </w:pPr>
      <w:r>
        <w:rPr>
          <w:b/>
          <w:bCs/>
        </w:rPr>
        <w:t xml:space="preserve">Mean:  </w:t>
      </w:r>
      <w:r>
        <w:rPr>
          <w:color w:val="FF0000"/>
        </w:rPr>
        <w:t>10.76</w:t>
      </w:r>
      <w:r>
        <w:rPr>
          <w:b/>
          <w:bCs/>
        </w:rPr>
        <w:tab/>
        <w:t>Standard Deviation:</w:t>
      </w:r>
      <w:r>
        <w:rPr>
          <w:color w:val="FF0000"/>
        </w:rPr>
        <w:t xml:space="preserve"> 15.84</w:t>
      </w:r>
      <w:r>
        <w:rPr>
          <w:b/>
          <w:bCs/>
        </w:rPr>
        <w:tab/>
        <w:t xml:space="preserve">Minimum: </w:t>
      </w:r>
      <w:r w:rsidR="008A114C">
        <w:rPr>
          <w:color w:val="FF0000"/>
        </w:rPr>
        <w:t xml:space="preserve">0 </w:t>
      </w:r>
      <w:r>
        <w:rPr>
          <w:b/>
          <w:bCs/>
        </w:rPr>
        <w:t>Maximum:</w:t>
      </w:r>
      <w:r w:rsidR="008A114C">
        <w:t xml:space="preserve"> </w:t>
      </w:r>
      <w:r w:rsidR="008A114C">
        <w:rPr>
          <w:color w:val="FF0000"/>
        </w:rPr>
        <w:t>107</w:t>
      </w:r>
      <w:r w:rsidR="008A114C">
        <w:rPr>
          <w:b/>
          <w:bCs/>
        </w:rPr>
        <w:t xml:space="preserve"> Median</w:t>
      </w:r>
      <w:r>
        <w:rPr>
          <w:b/>
          <w:bCs/>
        </w:rPr>
        <w:t xml:space="preserve">: </w:t>
      </w:r>
      <w:r w:rsidR="008A114C" w:rsidRPr="008A114C">
        <w:rPr>
          <w:color w:val="FF0000"/>
        </w:rPr>
        <w:t>4</w:t>
      </w:r>
    </w:p>
    <w:p w14:paraId="03BD8781" w14:textId="77777777" w:rsidR="008A114C" w:rsidRDefault="008A114C" w:rsidP="009205F3"/>
    <w:p w14:paraId="4B6BCF83" w14:textId="70D3ADC0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```{r}</w:t>
      </w:r>
    </w:p>
    <w:p w14:paraId="0204A2BF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mean(badminton_df$Wins)</w:t>
      </w:r>
    </w:p>
    <w:p w14:paraId="06E42347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sd(badminton_df$Wins)</w:t>
      </w:r>
    </w:p>
    <w:p w14:paraId="7929FC83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min(badminton_df$Wins)</w:t>
      </w:r>
    </w:p>
    <w:p w14:paraId="5AC91461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max(badminton_df$Wins)</w:t>
      </w:r>
    </w:p>
    <w:p w14:paraId="6F1FC665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median(badminton_df$Wins)</w:t>
      </w:r>
    </w:p>
    <w:p w14:paraId="310B05E1" w14:textId="77777777" w:rsidR="009205F3" w:rsidRPr="008A114C" w:rsidRDefault="009205F3" w:rsidP="009205F3">
      <w:pPr>
        <w:rPr>
          <w:color w:val="FF0000"/>
        </w:rPr>
      </w:pPr>
      <w:r w:rsidRPr="008A114C">
        <w:rPr>
          <w:color w:val="FF0000"/>
        </w:rPr>
        <w:t>```</w:t>
      </w:r>
    </w:p>
    <w:p w14:paraId="4F8EEFA5" w14:textId="77777777" w:rsidR="009205F3" w:rsidRDefault="009205F3" w:rsidP="009205F3"/>
    <w:p w14:paraId="3A4B1C44" w14:textId="5DF6468C" w:rsidR="009205F3" w:rsidRDefault="009205F3" w:rsidP="009A4D9E">
      <w:pPr>
        <w:pStyle w:val="ListParagraph"/>
        <w:numPr>
          <w:ilvl w:val="0"/>
          <w:numId w:val="1"/>
        </w:numPr>
      </w:pPr>
      <w:r>
        <w:t xml:space="preserve">Calculate the range for </w:t>
      </w:r>
      <w:r w:rsidRPr="009A4D9E">
        <w:rPr>
          <w:i/>
          <w:iCs/>
        </w:rPr>
        <w:t>Wins</w:t>
      </w:r>
      <w:r>
        <w:t xml:space="preserve"> and for </w:t>
      </w:r>
      <w:r w:rsidRPr="009A4D9E">
        <w:rPr>
          <w:i/>
          <w:iCs/>
        </w:rPr>
        <w:t>pts_for</w:t>
      </w:r>
      <w:r>
        <w:t xml:space="preserve">. </w:t>
      </w:r>
    </w:p>
    <w:p w14:paraId="590CFBE7" w14:textId="77777777" w:rsidR="009A4D9E" w:rsidRDefault="009A4D9E" w:rsidP="009205F3">
      <w:pPr>
        <w:rPr>
          <w:i/>
          <w:iCs/>
          <w:color w:val="FF0000"/>
        </w:rPr>
      </w:pPr>
    </w:p>
    <w:p w14:paraId="2774FF3F" w14:textId="663865D0" w:rsidR="009A4D9E" w:rsidRPr="009A4D9E" w:rsidRDefault="009A4D9E" w:rsidP="009205F3">
      <w:pPr>
        <w:rPr>
          <w:b/>
          <w:bCs/>
          <w:color w:val="FF0000"/>
        </w:rPr>
      </w:pPr>
      <w:r w:rsidRPr="009A4D9E">
        <w:rPr>
          <w:i/>
          <w:iCs/>
          <w:color w:val="FF0000"/>
        </w:rPr>
        <w:t>Wins</w:t>
      </w:r>
      <w:r>
        <w:rPr>
          <w:color w:val="FF0000"/>
        </w:rPr>
        <w:t xml:space="preserve"> = 107 - 0 = </w:t>
      </w:r>
      <w:r>
        <w:rPr>
          <w:b/>
          <w:bCs/>
          <w:color w:val="FF0000"/>
        </w:rPr>
        <w:t>107</w:t>
      </w:r>
      <w:r w:rsidR="00C341EF">
        <w:rPr>
          <w:b/>
          <w:bCs/>
          <w:color w:val="FF0000"/>
        </w:rPr>
        <w:t xml:space="preserve"> </w:t>
      </w:r>
      <w:r>
        <w:rPr>
          <w:i/>
          <w:iCs/>
          <w:color w:val="FF0000"/>
        </w:rPr>
        <w:t xml:space="preserve">pts_for </w:t>
      </w:r>
      <w:r>
        <w:rPr>
          <w:color w:val="FF0000"/>
        </w:rPr>
        <w:t xml:space="preserve">= 6042 - 62 = </w:t>
      </w:r>
      <w:r>
        <w:rPr>
          <w:b/>
          <w:bCs/>
          <w:color w:val="FF0000"/>
        </w:rPr>
        <w:t>5980</w:t>
      </w:r>
    </w:p>
    <w:p w14:paraId="467633A3" w14:textId="77777777" w:rsidR="00C341EF" w:rsidRDefault="00C341EF" w:rsidP="009205F3">
      <w:pPr>
        <w:rPr>
          <w:color w:val="FF0000"/>
        </w:rPr>
      </w:pPr>
    </w:p>
    <w:p w14:paraId="79BB4E83" w14:textId="1CA6CF94" w:rsidR="009205F3" w:rsidRPr="009A4D9E" w:rsidRDefault="009205F3" w:rsidP="009205F3">
      <w:pPr>
        <w:rPr>
          <w:color w:val="FF0000"/>
        </w:rPr>
      </w:pPr>
      <w:r w:rsidRPr="009A4D9E">
        <w:rPr>
          <w:color w:val="FF0000"/>
        </w:rPr>
        <w:t>```{r}</w:t>
      </w:r>
    </w:p>
    <w:p w14:paraId="57BA3E67" w14:textId="77777777" w:rsidR="009205F3" w:rsidRPr="009A4D9E" w:rsidRDefault="009205F3" w:rsidP="009205F3">
      <w:pPr>
        <w:rPr>
          <w:color w:val="FF0000"/>
        </w:rPr>
      </w:pPr>
      <w:r w:rsidRPr="009A4D9E">
        <w:rPr>
          <w:color w:val="FF0000"/>
        </w:rPr>
        <w:t>max(badminton_df$pts_for)</w:t>
      </w:r>
    </w:p>
    <w:p w14:paraId="0B7A8AAD" w14:textId="77777777" w:rsidR="009A4D9E" w:rsidRPr="009A4D9E" w:rsidRDefault="009205F3" w:rsidP="009205F3">
      <w:pPr>
        <w:rPr>
          <w:color w:val="FF0000"/>
        </w:rPr>
      </w:pPr>
      <w:r w:rsidRPr="009A4D9E">
        <w:rPr>
          <w:color w:val="FF0000"/>
        </w:rPr>
        <w:t>min(badminton_df$pts_for)</w:t>
      </w:r>
    </w:p>
    <w:p w14:paraId="798D42DF" w14:textId="56E601E2" w:rsidR="009205F3" w:rsidRDefault="009205F3" w:rsidP="009205F3">
      <w:pPr>
        <w:rPr>
          <w:color w:val="FF0000"/>
        </w:rPr>
      </w:pPr>
      <w:r w:rsidRPr="009A4D9E">
        <w:rPr>
          <w:color w:val="FF0000"/>
        </w:rPr>
        <w:t>```</w:t>
      </w:r>
    </w:p>
    <w:p w14:paraId="2A7F1B36" w14:textId="77777777" w:rsidR="00C341EF" w:rsidRPr="00C341EF" w:rsidRDefault="00C341EF" w:rsidP="009205F3">
      <w:pPr>
        <w:rPr>
          <w:color w:val="FF0000"/>
        </w:rPr>
      </w:pPr>
    </w:p>
    <w:p w14:paraId="0D00E64F" w14:textId="2D15B2B3" w:rsidR="009205F3" w:rsidRDefault="009205F3" w:rsidP="00C341EF">
      <w:pPr>
        <w:pStyle w:val="ListParagraph"/>
        <w:numPr>
          <w:ilvl w:val="0"/>
          <w:numId w:val="1"/>
        </w:numPr>
      </w:pPr>
      <w:r>
        <w:t xml:space="preserve">The ranges for </w:t>
      </w:r>
      <w:r w:rsidRPr="00C341EF">
        <w:rPr>
          <w:i/>
          <w:iCs/>
        </w:rPr>
        <w:t>Wins</w:t>
      </w:r>
      <w:r>
        <w:t xml:space="preserve"> and </w:t>
      </w:r>
      <w:r w:rsidRPr="00C341EF">
        <w:rPr>
          <w:i/>
          <w:iCs/>
        </w:rPr>
        <w:t>pts_for</w:t>
      </w:r>
      <w:r>
        <w:t xml:space="preserve"> are both quite large. What do you think is a possible reason for this flaw in the data?</w:t>
      </w:r>
    </w:p>
    <w:p w14:paraId="34A9BC13" w14:textId="77777777" w:rsidR="00C341EF" w:rsidRDefault="00C341EF" w:rsidP="00C341EF"/>
    <w:p w14:paraId="13916A47" w14:textId="103EDE62" w:rsidR="009205F3" w:rsidRPr="00C341EF" w:rsidRDefault="009205F3" w:rsidP="009205F3">
      <w:pPr>
        <w:rPr>
          <w:color w:val="FF0000"/>
        </w:rPr>
      </w:pPr>
      <w:r w:rsidRPr="00C341EF">
        <w:rPr>
          <w:color w:val="FF0000"/>
        </w:rPr>
        <w:t>Some players have played for longer than others, for example, there could be a player who only played in the 2023 World Tour whereas there could also be a player who's played in all the World Tours since 2018.</w:t>
      </w:r>
    </w:p>
    <w:p w14:paraId="4CA6E40F" w14:textId="77777777" w:rsidR="009205F3" w:rsidRDefault="009205F3" w:rsidP="009205F3"/>
    <w:p w14:paraId="59F97F25" w14:textId="36E457C0" w:rsidR="009205F3" w:rsidRDefault="009205F3" w:rsidP="00770125">
      <w:pPr>
        <w:pStyle w:val="ListParagraph"/>
        <w:numPr>
          <w:ilvl w:val="0"/>
          <w:numId w:val="1"/>
        </w:numPr>
      </w:pPr>
      <w:r>
        <w:t xml:space="preserve">Create a </w:t>
      </w:r>
      <w:r w:rsidR="00770125">
        <w:t>side-by-side</w:t>
      </w:r>
      <w:r>
        <w:t xml:space="preserve"> box plot of </w:t>
      </w:r>
      <w:r w:rsidRPr="00770125">
        <w:rPr>
          <w:i/>
          <w:iCs/>
        </w:rPr>
        <w:t>Wins</w:t>
      </w:r>
      <w:r>
        <w:t xml:space="preserve"> for each </w:t>
      </w:r>
      <w:r w:rsidRPr="00770125">
        <w:rPr>
          <w:i/>
          <w:iCs/>
        </w:rPr>
        <w:t>Category</w:t>
      </w:r>
      <w:r>
        <w:t>. Describe the distribution.</w:t>
      </w:r>
    </w:p>
    <w:p w14:paraId="538F982A" w14:textId="77777777" w:rsidR="009205F3" w:rsidRDefault="009205F3" w:rsidP="009205F3"/>
    <w:p w14:paraId="54E4191D" w14:textId="77777777" w:rsidR="00770125" w:rsidRPr="00770125" w:rsidRDefault="00770125" w:rsidP="00770125">
      <w:pPr>
        <w:rPr>
          <w:color w:val="FF0000"/>
        </w:rPr>
      </w:pPr>
      <w:r w:rsidRPr="00770125">
        <w:rPr>
          <w:color w:val="FF0000"/>
        </w:rPr>
        <w:t>The range for Doubles appears bigger than that for Singles, both seem to have a lot of outliers.</w:t>
      </w:r>
    </w:p>
    <w:p w14:paraId="2D4F43AD" w14:textId="77777777" w:rsidR="00770125" w:rsidRDefault="00770125" w:rsidP="009205F3"/>
    <w:p w14:paraId="46CD6869" w14:textId="77777777" w:rsidR="009205F3" w:rsidRPr="00770125" w:rsidRDefault="009205F3" w:rsidP="009205F3">
      <w:pPr>
        <w:rPr>
          <w:color w:val="FF0000"/>
        </w:rPr>
      </w:pPr>
      <w:r w:rsidRPr="00770125">
        <w:rPr>
          <w:color w:val="FF0000"/>
        </w:rPr>
        <w:t>```{r}</w:t>
      </w:r>
    </w:p>
    <w:p w14:paraId="512B663A" w14:textId="77777777" w:rsidR="009205F3" w:rsidRPr="00770125" w:rsidRDefault="009205F3" w:rsidP="009205F3">
      <w:pPr>
        <w:rPr>
          <w:color w:val="FF0000"/>
        </w:rPr>
      </w:pPr>
      <w:r w:rsidRPr="00770125">
        <w:rPr>
          <w:color w:val="FF0000"/>
        </w:rPr>
        <w:t>boxplot(Wins~Category, badminton_df)</w:t>
      </w:r>
    </w:p>
    <w:p w14:paraId="08FD8FFF" w14:textId="77777777" w:rsidR="009205F3" w:rsidRPr="00770125" w:rsidRDefault="009205F3" w:rsidP="009205F3">
      <w:pPr>
        <w:rPr>
          <w:color w:val="FF0000"/>
        </w:rPr>
      </w:pPr>
      <w:r w:rsidRPr="00770125">
        <w:rPr>
          <w:color w:val="FF0000"/>
        </w:rPr>
        <w:t>```</w:t>
      </w:r>
    </w:p>
    <w:p w14:paraId="0E28F807" w14:textId="77777777" w:rsidR="009205F3" w:rsidRDefault="009205F3" w:rsidP="009205F3"/>
    <w:p w14:paraId="3DACF10E" w14:textId="46125E16" w:rsidR="009205F3" w:rsidRDefault="009205F3" w:rsidP="00770125">
      <w:pPr>
        <w:pStyle w:val="ListParagraph"/>
        <w:numPr>
          <w:ilvl w:val="0"/>
          <w:numId w:val="1"/>
        </w:numPr>
      </w:pPr>
      <w:r>
        <w:t xml:space="preserve">Perform a t.test to determine if there is a significant difference in the mean number of </w:t>
      </w:r>
      <w:r w:rsidR="00770125">
        <w:rPr>
          <w:i/>
          <w:iCs/>
        </w:rPr>
        <w:t>W</w:t>
      </w:r>
      <w:r w:rsidRPr="00770125">
        <w:rPr>
          <w:i/>
          <w:iCs/>
        </w:rPr>
        <w:t>ins</w:t>
      </w:r>
      <w:r>
        <w:t xml:space="preserve"> for </w:t>
      </w:r>
      <w:r w:rsidR="00770125" w:rsidRPr="00770125">
        <w:rPr>
          <w:i/>
          <w:iCs/>
        </w:rPr>
        <w:t>D</w:t>
      </w:r>
      <w:r w:rsidRPr="00770125">
        <w:rPr>
          <w:i/>
          <w:iCs/>
        </w:rPr>
        <w:t>oubles</w:t>
      </w:r>
      <w:r>
        <w:t xml:space="preserve"> vs. </w:t>
      </w:r>
      <w:r w:rsidR="00770125" w:rsidRPr="00770125">
        <w:rPr>
          <w:i/>
          <w:iCs/>
        </w:rPr>
        <w:t>S</w:t>
      </w:r>
      <w:r w:rsidRPr="00770125">
        <w:rPr>
          <w:i/>
          <w:iCs/>
        </w:rPr>
        <w:t>ingles</w:t>
      </w:r>
      <w:r>
        <w:t xml:space="preserve">. </w:t>
      </w:r>
    </w:p>
    <w:p w14:paraId="30F6CB62" w14:textId="346AA8D2" w:rsidR="00287689" w:rsidRPr="00287689" w:rsidRDefault="00000000" w:rsidP="00287689">
      <w:pPr>
        <w:rPr>
          <w:color w:val="FF0000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>:</m:t>
        </m:r>
        <m:r>
          <w:rPr>
            <w:rFonts w:ascii="Cambria Math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Doubles</m:t>
            </m:r>
          </m:sub>
        </m:sSub>
        <m:r>
          <w:rPr>
            <w:rFonts w:ascii="Cambria Math" w:hAnsi="Cambria Math"/>
            <w:color w:val="FF0000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μ</m:t>
            </m:r>
          </m:e>
          <m:sub>
            <m:r>
              <w:rPr>
                <w:rFonts w:ascii="Cambria Math" w:hAnsi="Cambria Math"/>
                <w:color w:val="FF0000"/>
              </w:rPr>
              <m:t>Singles</m:t>
            </m:r>
          </m:sub>
        </m:sSub>
      </m:oMath>
      <w:r w:rsidR="00287689">
        <w:rPr>
          <w:rFonts w:eastAsiaTheme="minorEastAsia"/>
          <w:color w:val="FF0000"/>
        </w:rPr>
        <w:tab/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a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:</m:t>
        </m:r>
        <m:r>
          <w:rPr>
            <w:rFonts w:ascii="Cambria Math" w:eastAsiaTheme="minorEastAsia" w:hAnsi="Cambria Math"/>
            <w:color w:val="FF0000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Doubles</m:t>
            </m:r>
          </m:sub>
        </m:sSub>
        <m:r>
          <w:rPr>
            <w:rFonts w:ascii="Cambria Math" w:eastAsiaTheme="minorEastAsia" w:hAnsi="Cambria Math"/>
            <w:color w:val="FF0000"/>
          </w:rPr>
          <m:t xml:space="preserve"> ≠ </m:t>
        </m:r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μ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Singles</m:t>
            </m:r>
          </m:sub>
        </m:sSub>
      </m:oMath>
    </w:p>
    <w:p w14:paraId="20F43872" w14:textId="77777777" w:rsidR="00287689" w:rsidRPr="00287689" w:rsidRDefault="00287689" w:rsidP="00287689">
      <w:pPr>
        <w:rPr>
          <w:color w:val="FF0000"/>
        </w:rPr>
      </w:pPr>
    </w:p>
    <w:p w14:paraId="542638F1" w14:textId="5C002EA3" w:rsidR="00287689" w:rsidRPr="00287689" w:rsidRDefault="00287689" w:rsidP="00287689">
      <w:pPr>
        <w:rPr>
          <w:color w:val="FF0000"/>
        </w:rPr>
      </w:pPr>
      <w:r w:rsidRPr="000A1474">
        <w:rPr>
          <w:b/>
          <w:bCs/>
          <w:color w:val="000000" w:themeColor="text1"/>
        </w:rPr>
        <w:t>t-value:</w:t>
      </w:r>
      <w:r w:rsidRPr="000A1474">
        <w:rPr>
          <w:color w:val="000000" w:themeColor="text1"/>
        </w:rPr>
        <w:t xml:space="preserve"> </w:t>
      </w:r>
      <w:r w:rsidRPr="00287689">
        <w:rPr>
          <w:color w:val="FF0000"/>
        </w:rPr>
        <w:t>0.17</w:t>
      </w:r>
    </w:p>
    <w:p w14:paraId="596352FC" w14:textId="77777777" w:rsidR="00287689" w:rsidRPr="00287689" w:rsidRDefault="00287689" w:rsidP="00287689">
      <w:pPr>
        <w:rPr>
          <w:color w:val="FF0000"/>
        </w:rPr>
      </w:pPr>
    </w:p>
    <w:p w14:paraId="52737ACB" w14:textId="4AF2831C" w:rsidR="00287689" w:rsidRPr="00287689" w:rsidRDefault="00287689" w:rsidP="00287689">
      <w:pPr>
        <w:rPr>
          <w:color w:val="FF0000"/>
        </w:rPr>
      </w:pPr>
      <w:r w:rsidRPr="000A1474">
        <w:rPr>
          <w:b/>
          <w:bCs/>
          <w:color w:val="000000" w:themeColor="text1"/>
        </w:rPr>
        <w:t>p-value:</w:t>
      </w:r>
      <w:r w:rsidRPr="000A1474">
        <w:rPr>
          <w:color w:val="000000" w:themeColor="text1"/>
        </w:rPr>
        <w:t xml:space="preserve"> </w:t>
      </w:r>
      <w:r w:rsidRPr="00287689">
        <w:rPr>
          <w:color w:val="FF0000"/>
        </w:rPr>
        <w:t>0.87</w:t>
      </w:r>
    </w:p>
    <w:p w14:paraId="333A9124" w14:textId="77777777" w:rsidR="00287689" w:rsidRPr="00287689" w:rsidRDefault="00287689" w:rsidP="00287689">
      <w:pPr>
        <w:rPr>
          <w:color w:val="FF0000"/>
        </w:rPr>
      </w:pPr>
    </w:p>
    <w:p w14:paraId="79BE7017" w14:textId="18583067" w:rsidR="00287689" w:rsidRPr="000A1474" w:rsidRDefault="00287689" w:rsidP="00287689">
      <w:pPr>
        <w:rPr>
          <w:color w:val="FF0000"/>
          <w:vertAlign w:val="subscript"/>
        </w:rPr>
      </w:pPr>
      <w:r w:rsidRPr="000A1474">
        <w:rPr>
          <w:b/>
          <w:bCs/>
          <w:color w:val="000000" w:themeColor="text1"/>
        </w:rPr>
        <w:t>Conclusion:</w:t>
      </w:r>
      <w:r w:rsidRPr="000A1474">
        <w:rPr>
          <w:color w:val="000000" w:themeColor="text1"/>
        </w:rPr>
        <w:t xml:space="preserve"> </w:t>
      </w:r>
      <w:r w:rsidRPr="00287689">
        <w:rPr>
          <w:color w:val="FF0000"/>
        </w:rPr>
        <w:t xml:space="preserve">Do Not Reject </w:t>
      </w:r>
      <w:r w:rsidR="000A1474">
        <w:rPr>
          <w:color w:val="FF0000"/>
        </w:rPr>
        <w:t>H</w:t>
      </w:r>
      <w:r w:rsidR="000A1474">
        <w:rPr>
          <w:color w:val="FF0000"/>
          <w:vertAlign w:val="subscript"/>
        </w:rPr>
        <w:t>0</w:t>
      </w:r>
      <w:r w:rsidR="000A1474">
        <w:rPr>
          <w:color w:val="FF0000"/>
        </w:rPr>
        <w:t xml:space="preserve">; </w:t>
      </w:r>
      <w:r w:rsidR="000A1474">
        <w:rPr>
          <w:color w:val="FF0000"/>
          <w:vertAlign w:val="subscript"/>
        </w:rPr>
        <w:t xml:space="preserve"> </w:t>
      </w:r>
      <w:r w:rsidRPr="00287689">
        <w:rPr>
          <w:color w:val="FF0000"/>
        </w:rPr>
        <w:t>0.87 &gt; 0.05</w:t>
      </w:r>
    </w:p>
    <w:p w14:paraId="0AA3ADA1" w14:textId="77777777" w:rsidR="000A1474" w:rsidRDefault="000A1474" w:rsidP="00287689">
      <w:pPr>
        <w:rPr>
          <w:color w:val="FF0000"/>
        </w:rPr>
      </w:pPr>
    </w:p>
    <w:p w14:paraId="1D85F8FF" w14:textId="6395F3B1" w:rsidR="00287689" w:rsidRPr="00287689" w:rsidRDefault="00287689" w:rsidP="00287689">
      <w:pPr>
        <w:rPr>
          <w:color w:val="FF0000"/>
        </w:rPr>
      </w:pPr>
      <w:r w:rsidRPr="00287689">
        <w:rPr>
          <w:color w:val="FF0000"/>
        </w:rPr>
        <w:t xml:space="preserve">We do not have significant evidence that the mean </w:t>
      </w:r>
      <w:r w:rsidR="00F34B3C">
        <w:rPr>
          <w:i/>
          <w:iCs/>
          <w:color w:val="FF0000"/>
        </w:rPr>
        <w:t>W</w:t>
      </w:r>
      <w:r w:rsidRPr="00F34B3C">
        <w:rPr>
          <w:i/>
          <w:iCs/>
          <w:color w:val="FF0000"/>
        </w:rPr>
        <w:t>ins</w:t>
      </w:r>
      <w:r w:rsidRPr="00287689">
        <w:rPr>
          <w:color w:val="FF0000"/>
        </w:rPr>
        <w:t xml:space="preserve"> for doubles is higher than the mean </w:t>
      </w:r>
      <w:r w:rsidR="00F34B3C" w:rsidRPr="00F34B3C">
        <w:rPr>
          <w:i/>
          <w:iCs/>
          <w:color w:val="FF0000"/>
        </w:rPr>
        <w:t>Wins</w:t>
      </w:r>
      <w:r w:rsidRPr="00287689">
        <w:rPr>
          <w:color w:val="FF0000"/>
        </w:rPr>
        <w:t xml:space="preserve"> for Singles.</w:t>
      </w:r>
    </w:p>
    <w:p w14:paraId="28CB229C" w14:textId="77777777" w:rsidR="00287689" w:rsidRDefault="00287689" w:rsidP="009205F3"/>
    <w:p w14:paraId="0E40FB4E" w14:textId="77777777" w:rsidR="009205F3" w:rsidRPr="00287689" w:rsidRDefault="009205F3" w:rsidP="009205F3">
      <w:pPr>
        <w:rPr>
          <w:color w:val="FF0000"/>
        </w:rPr>
      </w:pPr>
      <w:r w:rsidRPr="00287689">
        <w:rPr>
          <w:color w:val="FF0000"/>
        </w:rPr>
        <w:t>```{r}</w:t>
      </w:r>
    </w:p>
    <w:p w14:paraId="6DF58625" w14:textId="77777777" w:rsidR="009205F3" w:rsidRPr="00287689" w:rsidRDefault="009205F3" w:rsidP="009205F3">
      <w:pPr>
        <w:rPr>
          <w:color w:val="FF0000"/>
        </w:rPr>
      </w:pPr>
      <w:r w:rsidRPr="00287689">
        <w:rPr>
          <w:color w:val="FF0000"/>
        </w:rPr>
        <w:t>t.test(Wins~Category, data = badminton_df)</w:t>
      </w:r>
    </w:p>
    <w:p w14:paraId="7F283D16" w14:textId="77777777" w:rsidR="009205F3" w:rsidRPr="00287689" w:rsidRDefault="009205F3" w:rsidP="009205F3">
      <w:pPr>
        <w:rPr>
          <w:color w:val="FF0000"/>
        </w:rPr>
      </w:pPr>
      <w:r w:rsidRPr="00287689">
        <w:rPr>
          <w:color w:val="FF0000"/>
        </w:rPr>
        <w:t>```</w:t>
      </w:r>
    </w:p>
    <w:p w14:paraId="250A5C52" w14:textId="77777777" w:rsidR="009205F3" w:rsidRDefault="009205F3" w:rsidP="009205F3"/>
    <w:p w14:paraId="23795A71" w14:textId="2E19E744" w:rsidR="009205F3" w:rsidRDefault="009205F3" w:rsidP="00164C7E">
      <w:pPr>
        <w:pStyle w:val="ListParagraph"/>
        <w:numPr>
          <w:ilvl w:val="0"/>
          <w:numId w:val="1"/>
        </w:numPr>
      </w:pPr>
      <w:r>
        <w:t xml:space="preserve">Fit a simple linear model of </w:t>
      </w:r>
      <w:r w:rsidRPr="00164C7E">
        <w:rPr>
          <w:i/>
          <w:iCs/>
        </w:rPr>
        <w:t>pts_for</w:t>
      </w:r>
      <w:r>
        <w:t xml:space="preserve"> predicting </w:t>
      </w:r>
      <w:r w:rsidRPr="00164C7E">
        <w:rPr>
          <w:i/>
          <w:iCs/>
        </w:rPr>
        <w:t>Wins</w:t>
      </w:r>
      <w:r>
        <w:t>.</w:t>
      </w:r>
    </w:p>
    <w:p w14:paraId="018F6E02" w14:textId="77777777" w:rsidR="009205F3" w:rsidRDefault="009205F3" w:rsidP="009205F3"/>
    <w:p w14:paraId="2538EF19" w14:textId="04FB097C" w:rsidR="00164C7E" w:rsidRPr="00164C7E" w:rsidRDefault="00000000" w:rsidP="009205F3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Wins</m:t>
              </m:r>
            </m:e>
          </m:acc>
          <m:r>
            <w:rPr>
              <w:rFonts w:ascii="Cambria Math" w:hAnsi="Cambria Math"/>
              <w:color w:val="FF0000"/>
            </w:rPr>
            <m:t>=-0.6+0.017pts_for</m:t>
          </m:r>
        </m:oMath>
      </m:oMathPara>
    </w:p>
    <w:p w14:paraId="286A5BE6" w14:textId="77777777" w:rsidR="00164C7E" w:rsidRPr="00164C7E" w:rsidRDefault="00164C7E" w:rsidP="009205F3">
      <w:pPr>
        <w:rPr>
          <w:color w:val="FF0000"/>
        </w:rPr>
      </w:pPr>
    </w:p>
    <w:p w14:paraId="767BE4BE" w14:textId="77777777" w:rsidR="009205F3" w:rsidRPr="00164C7E" w:rsidRDefault="009205F3" w:rsidP="009205F3">
      <w:pPr>
        <w:rPr>
          <w:color w:val="FF0000"/>
        </w:rPr>
      </w:pPr>
      <w:r w:rsidRPr="00164C7E">
        <w:rPr>
          <w:color w:val="FF0000"/>
        </w:rPr>
        <w:t>```{r}</w:t>
      </w:r>
    </w:p>
    <w:p w14:paraId="0A0338B3" w14:textId="77777777" w:rsidR="009205F3" w:rsidRPr="00164C7E" w:rsidRDefault="009205F3" w:rsidP="009205F3">
      <w:pPr>
        <w:rPr>
          <w:color w:val="FF0000"/>
        </w:rPr>
      </w:pPr>
      <w:r w:rsidRPr="00164C7E">
        <w:rPr>
          <w:color w:val="FF0000"/>
        </w:rPr>
        <w:t>lm(Wins~ pts_for, data = badminton_df)</w:t>
      </w:r>
    </w:p>
    <w:p w14:paraId="38A2EACB" w14:textId="77777777" w:rsidR="009205F3" w:rsidRPr="00164C7E" w:rsidRDefault="009205F3" w:rsidP="009205F3">
      <w:pPr>
        <w:rPr>
          <w:color w:val="FF0000"/>
        </w:rPr>
      </w:pPr>
      <w:r w:rsidRPr="00164C7E">
        <w:rPr>
          <w:color w:val="FF0000"/>
        </w:rPr>
        <w:t>```</w:t>
      </w:r>
    </w:p>
    <w:p w14:paraId="2450F367" w14:textId="77777777" w:rsidR="00164C7E" w:rsidRDefault="00164C7E" w:rsidP="009205F3"/>
    <w:p w14:paraId="46D3AC2D" w14:textId="030AA4F8" w:rsidR="009205F3" w:rsidRDefault="009205F3" w:rsidP="00164C7E">
      <w:pPr>
        <w:pStyle w:val="ListParagraph"/>
        <w:numPr>
          <w:ilvl w:val="1"/>
          <w:numId w:val="1"/>
        </w:numPr>
      </w:pPr>
      <w:r>
        <w:t>Interpret the slope of the model you just fit.</w:t>
      </w:r>
    </w:p>
    <w:p w14:paraId="41810461" w14:textId="77777777" w:rsidR="009205F3" w:rsidRDefault="009205F3" w:rsidP="009205F3"/>
    <w:p w14:paraId="0D91C267" w14:textId="14956278" w:rsidR="009205F3" w:rsidRPr="00164C7E" w:rsidRDefault="009205F3" w:rsidP="009205F3">
      <w:pPr>
        <w:rPr>
          <w:color w:val="FF0000"/>
        </w:rPr>
      </w:pPr>
      <w:r w:rsidRPr="00164C7E">
        <w:rPr>
          <w:color w:val="FF0000"/>
        </w:rPr>
        <w:t>For every additional point a player scores, their wins increase by 0.017.</w:t>
      </w:r>
    </w:p>
    <w:p w14:paraId="31439707" w14:textId="77777777" w:rsidR="009205F3" w:rsidRDefault="009205F3" w:rsidP="009205F3"/>
    <w:p w14:paraId="0905C030" w14:textId="0325F675" w:rsidR="009205F3" w:rsidRDefault="009205F3" w:rsidP="00164C7E">
      <w:pPr>
        <w:pStyle w:val="ListParagraph"/>
        <w:numPr>
          <w:ilvl w:val="1"/>
          <w:numId w:val="1"/>
        </w:numPr>
      </w:pPr>
      <w:r>
        <w:t xml:space="preserve">If a player has 216 points calculate their predicted </w:t>
      </w:r>
      <w:r w:rsidR="00164C7E" w:rsidRPr="00164C7E">
        <w:rPr>
          <w:i/>
          <w:iCs/>
        </w:rPr>
        <w:t>W</w:t>
      </w:r>
      <w:r w:rsidRPr="00164C7E">
        <w:rPr>
          <w:i/>
          <w:iCs/>
        </w:rPr>
        <w:t>ins</w:t>
      </w:r>
      <w:r>
        <w:t xml:space="preserve">. </w:t>
      </w:r>
    </w:p>
    <w:p w14:paraId="2500BE93" w14:textId="77777777" w:rsidR="00164C7E" w:rsidRPr="00164C7E" w:rsidRDefault="00164C7E" w:rsidP="00164C7E">
      <w:pPr>
        <w:rPr>
          <w:rFonts w:eastAsiaTheme="minorEastAsia"/>
          <w:color w:val="FF0000"/>
        </w:rPr>
      </w:pPr>
    </w:p>
    <w:p w14:paraId="0476149A" w14:textId="52767203" w:rsidR="00164C7E" w:rsidRPr="00164C7E" w:rsidRDefault="00000000" w:rsidP="00164C7E">
      <w:pPr>
        <w:rPr>
          <w:rFonts w:eastAsiaTheme="minorEastAsia"/>
          <w:color w:val="FF0000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/>
                  <w:color w:val="FF0000"/>
                </w:rPr>
              </m:ctrlPr>
            </m:accPr>
            <m:e>
              <m:r>
                <w:rPr>
                  <w:rFonts w:ascii="Cambria Math" w:hAnsi="Cambria Math"/>
                  <w:color w:val="FF0000"/>
                </w:rPr>
                <m:t>Wins</m:t>
              </m:r>
            </m:e>
          </m:acc>
          <m:r>
            <w:rPr>
              <w:rFonts w:ascii="Cambria Math" w:hAnsi="Cambria Math"/>
              <w:color w:val="FF0000"/>
            </w:rPr>
            <m:t>=-0.6+0.017*216= 3.072</m:t>
          </m:r>
        </m:oMath>
      </m:oMathPara>
    </w:p>
    <w:p w14:paraId="3CAAA058" w14:textId="77777777" w:rsidR="009205F3" w:rsidRDefault="009205F3" w:rsidP="009205F3"/>
    <w:p w14:paraId="41E47F8A" w14:textId="77777777" w:rsidR="00164C7E" w:rsidRDefault="009205F3" w:rsidP="009205F3">
      <w:pPr>
        <w:rPr>
          <w:color w:val="FF0000"/>
        </w:rPr>
      </w:pPr>
      <w:r w:rsidRPr="00164C7E">
        <w:rPr>
          <w:color w:val="FF0000"/>
        </w:rPr>
        <w:t>They would have about 3 wins.</w:t>
      </w:r>
    </w:p>
    <w:p w14:paraId="00CBC0AD" w14:textId="60B3B0AA" w:rsidR="009205F3" w:rsidRPr="00164C7E" w:rsidRDefault="009205F3" w:rsidP="00164C7E">
      <w:pPr>
        <w:pStyle w:val="ListParagraph"/>
        <w:numPr>
          <w:ilvl w:val="1"/>
          <w:numId w:val="1"/>
        </w:numPr>
        <w:rPr>
          <w:color w:val="FF0000"/>
        </w:rPr>
      </w:pPr>
      <w:r>
        <w:lastRenderedPageBreak/>
        <w:t xml:space="preserve">Assess the overall fit of the model. </w:t>
      </w:r>
    </w:p>
    <w:p w14:paraId="23AB5D54" w14:textId="1C30E869" w:rsidR="009205F3" w:rsidRPr="00127865" w:rsidRDefault="00000000" w:rsidP="009205F3">
      <w:pPr>
        <w:rPr>
          <w:color w:val="FF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: </m:t>
          </m:r>
          <m:r>
            <w:rPr>
              <w:rFonts w:ascii="Cambria Math" w:hAnsi="Cambria Math"/>
              <w:color w:val="FF0000"/>
            </w:rPr>
            <m:t xml:space="preserve">β=0    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</w:rPr>
            <m:t xml:space="preserve">: </m:t>
          </m:r>
          <m:r>
            <w:rPr>
              <w:rFonts w:ascii="Cambria Math" w:hAnsi="Cambria Math"/>
              <w:color w:val="FF0000"/>
            </w:rPr>
            <m:t>β≠0</m:t>
          </m:r>
        </m:oMath>
      </m:oMathPara>
    </w:p>
    <w:p w14:paraId="6968E7D1" w14:textId="77777777" w:rsidR="009205F3" w:rsidRDefault="009205F3" w:rsidP="009205F3"/>
    <w:p w14:paraId="78922992" w14:textId="71C2F644" w:rsidR="009205F3" w:rsidRDefault="009205F3" w:rsidP="009205F3">
      <w:r w:rsidRPr="00127865">
        <w:rPr>
          <w:b/>
          <w:bCs/>
          <w:color w:val="000000" w:themeColor="text1"/>
        </w:rPr>
        <w:t>t-value:</w:t>
      </w:r>
      <w:r w:rsidRPr="00127865">
        <w:rPr>
          <w:color w:val="000000" w:themeColor="text1"/>
        </w:rPr>
        <w:t xml:space="preserve"> </w:t>
      </w:r>
      <w:r w:rsidRPr="00127865">
        <w:rPr>
          <w:color w:val="FF0000"/>
        </w:rPr>
        <w:t>124.73</w:t>
      </w:r>
    </w:p>
    <w:p w14:paraId="1A51AE6B" w14:textId="77777777" w:rsidR="009205F3" w:rsidRDefault="009205F3" w:rsidP="009205F3"/>
    <w:p w14:paraId="4A9CF365" w14:textId="2CF7A847" w:rsidR="009205F3" w:rsidRDefault="009205F3" w:rsidP="009205F3">
      <w:r w:rsidRPr="00127865">
        <w:rPr>
          <w:b/>
          <w:bCs/>
        </w:rPr>
        <w:t>p-value:</w:t>
      </w:r>
      <w:r>
        <w:t xml:space="preserve"> </w:t>
      </w:r>
      <w:r w:rsidRPr="00127865">
        <w:rPr>
          <w:color w:val="FF0000"/>
        </w:rPr>
        <w:t>&lt;2e-16</w:t>
      </w:r>
    </w:p>
    <w:p w14:paraId="02325033" w14:textId="77777777" w:rsidR="009205F3" w:rsidRDefault="009205F3" w:rsidP="009205F3"/>
    <w:p w14:paraId="5C63D687" w14:textId="131137C4" w:rsidR="009205F3" w:rsidRDefault="009205F3" w:rsidP="009205F3">
      <w:r w:rsidRPr="00127865">
        <w:rPr>
          <w:b/>
          <w:bCs/>
        </w:rPr>
        <w:t>Conclusion:</w:t>
      </w:r>
      <w:r>
        <w:t xml:space="preserve"> </w:t>
      </w:r>
      <w:r w:rsidRPr="00127865">
        <w:rPr>
          <w:color w:val="FF0000"/>
        </w:rPr>
        <w:t xml:space="preserve">Reject </w:t>
      </w:r>
      <w:r w:rsidR="00127865" w:rsidRPr="00127865">
        <w:rPr>
          <w:color w:val="FF0000"/>
        </w:rPr>
        <w:t>H</w:t>
      </w:r>
      <w:r w:rsidR="00127865" w:rsidRPr="00127865">
        <w:rPr>
          <w:color w:val="FF0000"/>
          <w:vertAlign w:val="subscript"/>
        </w:rPr>
        <w:t>0</w:t>
      </w:r>
      <w:r w:rsidR="00127865" w:rsidRPr="00127865">
        <w:rPr>
          <w:color w:val="FF0000"/>
        </w:rPr>
        <w:t xml:space="preserve">; </w:t>
      </w:r>
      <w:r w:rsidRPr="00127865">
        <w:rPr>
          <w:color w:val="FF0000"/>
        </w:rPr>
        <w:t>&lt;2e-16 &lt; 0.05</w:t>
      </w:r>
    </w:p>
    <w:p w14:paraId="7D29CE63" w14:textId="77777777" w:rsidR="009205F3" w:rsidRDefault="009205F3" w:rsidP="009205F3"/>
    <w:p w14:paraId="47DF9889" w14:textId="7B34FA36" w:rsidR="009205F3" w:rsidRDefault="009205F3" w:rsidP="009205F3">
      <w:r w:rsidRPr="00127865">
        <w:rPr>
          <w:color w:val="FF0000"/>
        </w:rPr>
        <w:t xml:space="preserve">We have significant evidence of a positive slope when using </w:t>
      </w:r>
      <w:r w:rsidRPr="00127865">
        <w:rPr>
          <w:i/>
          <w:iCs/>
          <w:color w:val="FF0000"/>
        </w:rPr>
        <w:t>pts_for</w:t>
      </w:r>
      <w:r w:rsidRPr="00127865">
        <w:rPr>
          <w:color w:val="FF0000"/>
        </w:rPr>
        <w:t xml:space="preserve"> to predict </w:t>
      </w:r>
      <w:r w:rsidRPr="00127865">
        <w:rPr>
          <w:i/>
          <w:iCs/>
          <w:color w:val="FF0000"/>
        </w:rPr>
        <w:t>Wins</w:t>
      </w:r>
      <w:r w:rsidRPr="00127865">
        <w:rPr>
          <w:color w:val="FF0000"/>
        </w:rPr>
        <w:t>.</w:t>
      </w:r>
    </w:p>
    <w:p w14:paraId="733325FB" w14:textId="77777777" w:rsidR="00127865" w:rsidRDefault="00127865" w:rsidP="00127865">
      <w:pPr>
        <w:rPr>
          <w:color w:val="FF0000"/>
        </w:rPr>
      </w:pPr>
    </w:p>
    <w:p w14:paraId="4A030FDB" w14:textId="3A6FEF11" w:rsidR="00127865" w:rsidRPr="00127865" w:rsidRDefault="00127865" w:rsidP="00127865">
      <w:pPr>
        <w:rPr>
          <w:color w:val="FF0000"/>
        </w:rPr>
      </w:pPr>
      <w:r w:rsidRPr="00127865">
        <w:rPr>
          <w:color w:val="FF0000"/>
        </w:rPr>
        <w:t>```{r}</w:t>
      </w:r>
    </w:p>
    <w:p w14:paraId="72842AAF" w14:textId="77777777" w:rsidR="00127865" w:rsidRPr="00127865" w:rsidRDefault="00127865" w:rsidP="00127865">
      <w:pPr>
        <w:rPr>
          <w:color w:val="FF0000"/>
        </w:rPr>
      </w:pPr>
      <w:r w:rsidRPr="00127865">
        <w:rPr>
          <w:color w:val="FF0000"/>
        </w:rPr>
        <w:t>mod &lt;- lm(Wins~pts_for, data = badminton_df)</w:t>
      </w:r>
    </w:p>
    <w:p w14:paraId="53666B84" w14:textId="77777777" w:rsidR="00127865" w:rsidRPr="00127865" w:rsidRDefault="00127865" w:rsidP="00127865">
      <w:pPr>
        <w:rPr>
          <w:color w:val="FF0000"/>
        </w:rPr>
      </w:pPr>
      <w:r w:rsidRPr="00127865">
        <w:rPr>
          <w:color w:val="FF0000"/>
        </w:rPr>
        <w:t>summary(mod)</w:t>
      </w:r>
    </w:p>
    <w:p w14:paraId="1B378F2E" w14:textId="77777777" w:rsidR="00127865" w:rsidRPr="00127865" w:rsidRDefault="00127865" w:rsidP="00127865">
      <w:pPr>
        <w:rPr>
          <w:color w:val="FF0000"/>
        </w:rPr>
      </w:pPr>
      <w:r w:rsidRPr="00127865">
        <w:rPr>
          <w:color w:val="FF0000"/>
        </w:rPr>
        <w:t>```</w:t>
      </w:r>
    </w:p>
    <w:p w14:paraId="67EBA140" w14:textId="77777777" w:rsidR="009205F3" w:rsidRDefault="009205F3" w:rsidP="009205F3"/>
    <w:p w14:paraId="29C51055" w14:textId="01F7EB7F" w:rsidR="009205F3" w:rsidRDefault="009205F3" w:rsidP="00F34B3C">
      <w:pPr>
        <w:pStyle w:val="ListParagraph"/>
        <w:numPr>
          <w:ilvl w:val="1"/>
          <w:numId w:val="1"/>
        </w:numPr>
      </w:pPr>
      <w:r>
        <w:t xml:space="preserve">Find the 90% </w:t>
      </w:r>
      <w:r w:rsidR="00823356">
        <w:t xml:space="preserve">confidence interval </w:t>
      </w:r>
      <w:r>
        <w:t>of the slope of the model.</w:t>
      </w:r>
    </w:p>
    <w:p w14:paraId="6F2DC496" w14:textId="77777777" w:rsidR="00F34B3C" w:rsidRDefault="00F34B3C" w:rsidP="00F34B3C">
      <w:pPr>
        <w:rPr>
          <w:b/>
          <w:bCs/>
        </w:rPr>
      </w:pPr>
    </w:p>
    <w:p w14:paraId="6DBDFA50" w14:textId="30E8D485" w:rsidR="00F34B3C" w:rsidRDefault="00F34B3C" w:rsidP="00F34B3C">
      <w:r w:rsidRPr="00F34B3C">
        <w:rPr>
          <w:b/>
          <w:bCs/>
        </w:rPr>
        <w:t>Lower:</w:t>
      </w:r>
      <w:r>
        <w:t xml:space="preserve"> </w:t>
      </w:r>
      <w:r w:rsidRPr="00F34B3C">
        <w:rPr>
          <w:color w:val="FF0000"/>
        </w:rPr>
        <w:t>0.01679255</w:t>
      </w:r>
      <w:r w:rsidRPr="00F34B3C">
        <w:rPr>
          <w:color w:val="FF0000"/>
        </w:rPr>
        <w:tab/>
      </w:r>
      <w:r>
        <w:tab/>
        <w:t xml:space="preserve"> </w:t>
      </w:r>
      <w:r w:rsidRPr="00F34B3C">
        <w:rPr>
          <w:b/>
          <w:bCs/>
        </w:rPr>
        <w:t>Upper:</w:t>
      </w:r>
      <w:r>
        <w:t xml:space="preserve"> </w:t>
      </w:r>
      <w:r w:rsidRPr="00F34B3C">
        <w:rPr>
          <w:color w:val="FF0000"/>
        </w:rPr>
        <w:t>0.01724367</w:t>
      </w:r>
    </w:p>
    <w:p w14:paraId="08104AD9" w14:textId="77777777" w:rsidR="009205F3" w:rsidRDefault="009205F3" w:rsidP="009205F3"/>
    <w:p w14:paraId="292CA5FE" w14:textId="77777777" w:rsidR="00F34B3C" w:rsidRPr="00F34B3C" w:rsidRDefault="00F34B3C" w:rsidP="00F34B3C">
      <w:pPr>
        <w:rPr>
          <w:color w:val="FF0000"/>
        </w:rPr>
      </w:pPr>
      <w:r w:rsidRPr="00F34B3C">
        <w:rPr>
          <w:color w:val="FF0000"/>
        </w:rPr>
        <w:t xml:space="preserve">We are 90% confident that the slope of the model of </w:t>
      </w:r>
      <w:r w:rsidRPr="00F34B3C">
        <w:rPr>
          <w:i/>
          <w:iCs/>
          <w:color w:val="FF0000"/>
        </w:rPr>
        <w:t>pts_for</w:t>
      </w:r>
      <w:r w:rsidRPr="00F34B3C">
        <w:rPr>
          <w:color w:val="FF0000"/>
        </w:rPr>
        <w:t xml:space="preserve"> predicting </w:t>
      </w:r>
      <w:r w:rsidRPr="00F34B3C">
        <w:rPr>
          <w:i/>
          <w:iCs/>
          <w:color w:val="FF0000"/>
        </w:rPr>
        <w:t>Wins</w:t>
      </w:r>
      <w:r w:rsidRPr="00F34B3C">
        <w:rPr>
          <w:color w:val="FF0000"/>
        </w:rPr>
        <w:t xml:space="preserve"> is between 0.0168 and 0.0172.</w:t>
      </w:r>
    </w:p>
    <w:p w14:paraId="6D63CFED" w14:textId="77777777" w:rsidR="00F34B3C" w:rsidRDefault="00F34B3C" w:rsidP="009205F3"/>
    <w:p w14:paraId="7414229F" w14:textId="77777777" w:rsidR="009205F3" w:rsidRPr="00F34B3C" w:rsidRDefault="009205F3" w:rsidP="009205F3">
      <w:pPr>
        <w:rPr>
          <w:color w:val="FF0000"/>
        </w:rPr>
      </w:pPr>
      <w:r w:rsidRPr="00F34B3C">
        <w:rPr>
          <w:color w:val="FF0000"/>
        </w:rPr>
        <w:t>```{r}</w:t>
      </w:r>
    </w:p>
    <w:p w14:paraId="43812C04" w14:textId="77777777" w:rsidR="009205F3" w:rsidRPr="00F34B3C" w:rsidRDefault="009205F3" w:rsidP="009205F3">
      <w:pPr>
        <w:rPr>
          <w:color w:val="FF0000"/>
        </w:rPr>
      </w:pPr>
      <w:r w:rsidRPr="00F34B3C">
        <w:rPr>
          <w:color w:val="FF0000"/>
        </w:rPr>
        <w:t>mod &lt;- lm(Wins~pts_for, data = badminton_df)</w:t>
      </w:r>
    </w:p>
    <w:p w14:paraId="4D8271D7" w14:textId="77777777" w:rsidR="009205F3" w:rsidRPr="00F34B3C" w:rsidRDefault="009205F3" w:rsidP="009205F3">
      <w:pPr>
        <w:rPr>
          <w:color w:val="FF0000"/>
        </w:rPr>
      </w:pPr>
      <w:r w:rsidRPr="00F34B3C">
        <w:rPr>
          <w:color w:val="FF0000"/>
        </w:rPr>
        <w:t>confint(mod, level=0.90)</w:t>
      </w:r>
    </w:p>
    <w:p w14:paraId="26B83BB2" w14:textId="67751AFF" w:rsidR="009205F3" w:rsidRPr="00F34B3C" w:rsidRDefault="009205F3" w:rsidP="009205F3">
      <w:pPr>
        <w:rPr>
          <w:color w:val="FF0000"/>
        </w:rPr>
      </w:pPr>
      <w:r w:rsidRPr="00F34B3C">
        <w:rPr>
          <w:color w:val="FF0000"/>
        </w:rPr>
        <w:t>```</w:t>
      </w:r>
    </w:p>
    <w:p w14:paraId="28659A84" w14:textId="77777777" w:rsidR="00F34B3C" w:rsidRDefault="00F34B3C" w:rsidP="009205F3"/>
    <w:p w14:paraId="362E33D5" w14:textId="66CF3128" w:rsidR="009205F3" w:rsidRDefault="009205F3" w:rsidP="00F34B3C">
      <w:pPr>
        <w:pStyle w:val="ListParagraph"/>
        <w:numPr>
          <w:ilvl w:val="0"/>
          <w:numId w:val="1"/>
        </w:numPr>
      </w:pPr>
      <w:r>
        <w:t xml:space="preserve">Do you think that </w:t>
      </w:r>
      <w:r w:rsidRPr="00F34B3C">
        <w:rPr>
          <w:i/>
          <w:iCs/>
        </w:rPr>
        <w:t xml:space="preserve">pts_for </w:t>
      </w:r>
      <w:r>
        <w:t xml:space="preserve">is really the most effective predictor of </w:t>
      </w:r>
      <w:r w:rsidRPr="00F34B3C">
        <w:rPr>
          <w:i/>
          <w:iCs/>
        </w:rPr>
        <w:t>Wins</w:t>
      </w:r>
      <w:r>
        <w:t>? Why or why not? What could be a better predictor?</w:t>
      </w:r>
    </w:p>
    <w:p w14:paraId="258736B7" w14:textId="77777777" w:rsidR="009205F3" w:rsidRDefault="009205F3" w:rsidP="009205F3"/>
    <w:p w14:paraId="10F117B7" w14:textId="26B3CD92" w:rsidR="002B0AF7" w:rsidRPr="00F34B3C" w:rsidRDefault="009205F3" w:rsidP="009205F3">
      <w:pPr>
        <w:rPr>
          <w:color w:val="FF0000"/>
        </w:rPr>
      </w:pPr>
      <w:r w:rsidRPr="00F34B3C">
        <w:rPr>
          <w:color w:val="FF0000"/>
        </w:rPr>
        <w:t xml:space="preserve">pts_for is an obvious predictor of Wins as the more points a player has, the more wins they will have typically. However, this could make it </w:t>
      </w:r>
      <w:r w:rsidR="00F34B3C" w:rsidRPr="00F34B3C">
        <w:rPr>
          <w:color w:val="FF0000"/>
        </w:rPr>
        <w:t>ineffective</w:t>
      </w:r>
      <w:r w:rsidRPr="00F34B3C">
        <w:rPr>
          <w:color w:val="FF0000"/>
        </w:rPr>
        <w:t xml:space="preserve"> as a predictor of Wins as they are so closely related to one another. A better predictor could be shot_pct or pts_agst.</w:t>
      </w:r>
    </w:p>
    <w:sectPr w:rsidR="002B0AF7" w:rsidRPr="00F34B3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5C65" w14:textId="77777777" w:rsidR="00CD5E05" w:rsidRDefault="00CD5E05" w:rsidP="009205F3">
      <w:r>
        <w:separator/>
      </w:r>
    </w:p>
  </w:endnote>
  <w:endnote w:type="continuationSeparator" w:id="0">
    <w:p w14:paraId="38E3DE2F" w14:textId="77777777" w:rsidR="00CD5E05" w:rsidRDefault="00CD5E05" w:rsidP="00920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1176E" w14:textId="77777777" w:rsidR="00CD5E05" w:rsidRDefault="00CD5E05" w:rsidP="009205F3">
      <w:r>
        <w:separator/>
      </w:r>
    </w:p>
  </w:footnote>
  <w:footnote w:type="continuationSeparator" w:id="0">
    <w:p w14:paraId="04E01FE9" w14:textId="77777777" w:rsidR="00CD5E05" w:rsidRDefault="00CD5E05" w:rsidP="00920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EA177" w14:textId="6870E73F" w:rsidR="009205F3" w:rsidRDefault="009205F3" w:rsidP="009205F3">
    <w:pPr>
      <w:pStyle w:val="Header"/>
      <w:jc w:val="center"/>
    </w:pPr>
    <w:r>
      <w:t>Badminton World Tour Analysis 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5BC"/>
    <w:multiLevelType w:val="hybridMultilevel"/>
    <w:tmpl w:val="C278E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23887E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F7072E"/>
    <w:multiLevelType w:val="hybridMultilevel"/>
    <w:tmpl w:val="B6BAB3C4"/>
    <w:lvl w:ilvl="0" w:tplc="E3A8671A">
      <w:start w:val="3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90645">
    <w:abstractNumId w:val="0"/>
  </w:num>
  <w:num w:numId="2" w16cid:durableId="1425806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F3"/>
    <w:rsid w:val="00006F0B"/>
    <w:rsid w:val="00057D39"/>
    <w:rsid w:val="0008473C"/>
    <w:rsid w:val="00084F5D"/>
    <w:rsid w:val="00095655"/>
    <w:rsid w:val="0009633C"/>
    <w:rsid w:val="000A1474"/>
    <w:rsid w:val="000A202B"/>
    <w:rsid w:val="000B32F3"/>
    <w:rsid w:val="000D119C"/>
    <w:rsid w:val="000E2464"/>
    <w:rsid w:val="001210C9"/>
    <w:rsid w:val="00124659"/>
    <w:rsid w:val="00127865"/>
    <w:rsid w:val="00146888"/>
    <w:rsid w:val="00163CA8"/>
    <w:rsid w:val="00164C7E"/>
    <w:rsid w:val="001837DB"/>
    <w:rsid w:val="001B0DF1"/>
    <w:rsid w:val="001B4177"/>
    <w:rsid w:val="001C37E7"/>
    <w:rsid w:val="00206B17"/>
    <w:rsid w:val="00206F64"/>
    <w:rsid w:val="00283922"/>
    <w:rsid w:val="00287689"/>
    <w:rsid w:val="002A4133"/>
    <w:rsid w:val="002B0AF7"/>
    <w:rsid w:val="002B14C0"/>
    <w:rsid w:val="002B47E5"/>
    <w:rsid w:val="002D1430"/>
    <w:rsid w:val="002D1873"/>
    <w:rsid w:val="002F2ACE"/>
    <w:rsid w:val="00301A19"/>
    <w:rsid w:val="00304E27"/>
    <w:rsid w:val="00307391"/>
    <w:rsid w:val="00353F27"/>
    <w:rsid w:val="00354A46"/>
    <w:rsid w:val="0036415A"/>
    <w:rsid w:val="00365005"/>
    <w:rsid w:val="00380785"/>
    <w:rsid w:val="0039764F"/>
    <w:rsid w:val="003D38B7"/>
    <w:rsid w:val="003D4FB6"/>
    <w:rsid w:val="003D573A"/>
    <w:rsid w:val="003E61A2"/>
    <w:rsid w:val="003F4C50"/>
    <w:rsid w:val="0040222C"/>
    <w:rsid w:val="004136A6"/>
    <w:rsid w:val="00416E56"/>
    <w:rsid w:val="004228D9"/>
    <w:rsid w:val="00435B5C"/>
    <w:rsid w:val="00435DB5"/>
    <w:rsid w:val="00467F3B"/>
    <w:rsid w:val="00476F16"/>
    <w:rsid w:val="004D1A02"/>
    <w:rsid w:val="004D4875"/>
    <w:rsid w:val="004E3D8C"/>
    <w:rsid w:val="00512814"/>
    <w:rsid w:val="00526466"/>
    <w:rsid w:val="0053208D"/>
    <w:rsid w:val="00533493"/>
    <w:rsid w:val="00537CA5"/>
    <w:rsid w:val="0054104A"/>
    <w:rsid w:val="00541591"/>
    <w:rsid w:val="005525B7"/>
    <w:rsid w:val="00583FD0"/>
    <w:rsid w:val="00590E9F"/>
    <w:rsid w:val="00595F1E"/>
    <w:rsid w:val="005A2AE4"/>
    <w:rsid w:val="005B583E"/>
    <w:rsid w:val="005C1853"/>
    <w:rsid w:val="005D0485"/>
    <w:rsid w:val="005F1B66"/>
    <w:rsid w:val="005F2ADA"/>
    <w:rsid w:val="006367BE"/>
    <w:rsid w:val="00642AA1"/>
    <w:rsid w:val="0064319B"/>
    <w:rsid w:val="00650F58"/>
    <w:rsid w:val="0065263A"/>
    <w:rsid w:val="006629E7"/>
    <w:rsid w:val="006A2AF7"/>
    <w:rsid w:val="006C1C47"/>
    <w:rsid w:val="00702854"/>
    <w:rsid w:val="00721209"/>
    <w:rsid w:val="00726CEE"/>
    <w:rsid w:val="00731CB1"/>
    <w:rsid w:val="007332BB"/>
    <w:rsid w:val="00734329"/>
    <w:rsid w:val="00746E5A"/>
    <w:rsid w:val="00752A74"/>
    <w:rsid w:val="00765DAE"/>
    <w:rsid w:val="00770125"/>
    <w:rsid w:val="00781F61"/>
    <w:rsid w:val="00782EA3"/>
    <w:rsid w:val="007C75C7"/>
    <w:rsid w:val="00801AD5"/>
    <w:rsid w:val="00823356"/>
    <w:rsid w:val="00835A07"/>
    <w:rsid w:val="00843718"/>
    <w:rsid w:val="00873B60"/>
    <w:rsid w:val="00884F2A"/>
    <w:rsid w:val="00886ADA"/>
    <w:rsid w:val="00893A05"/>
    <w:rsid w:val="008A02F7"/>
    <w:rsid w:val="008A114C"/>
    <w:rsid w:val="008A6B6A"/>
    <w:rsid w:val="009071A4"/>
    <w:rsid w:val="009205F3"/>
    <w:rsid w:val="00940F85"/>
    <w:rsid w:val="00954771"/>
    <w:rsid w:val="00963215"/>
    <w:rsid w:val="00980E06"/>
    <w:rsid w:val="009A179C"/>
    <w:rsid w:val="009A4D9E"/>
    <w:rsid w:val="009C2F41"/>
    <w:rsid w:val="009D7FD2"/>
    <w:rsid w:val="009E063D"/>
    <w:rsid w:val="00A04195"/>
    <w:rsid w:val="00A07BBD"/>
    <w:rsid w:val="00A21A32"/>
    <w:rsid w:val="00A239BF"/>
    <w:rsid w:val="00A4165B"/>
    <w:rsid w:val="00A67738"/>
    <w:rsid w:val="00A70633"/>
    <w:rsid w:val="00A72B70"/>
    <w:rsid w:val="00A82E91"/>
    <w:rsid w:val="00A873AB"/>
    <w:rsid w:val="00A9588C"/>
    <w:rsid w:val="00AF1A03"/>
    <w:rsid w:val="00B27669"/>
    <w:rsid w:val="00B73042"/>
    <w:rsid w:val="00B85A2F"/>
    <w:rsid w:val="00BA7775"/>
    <w:rsid w:val="00BC0A21"/>
    <w:rsid w:val="00BD1FA1"/>
    <w:rsid w:val="00BE5801"/>
    <w:rsid w:val="00C17685"/>
    <w:rsid w:val="00C26564"/>
    <w:rsid w:val="00C341EF"/>
    <w:rsid w:val="00C36950"/>
    <w:rsid w:val="00C56AA9"/>
    <w:rsid w:val="00C71CF3"/>
    <w:rsid w:val="00C72056"/>
    <w:rsid w:val="00C756D2"/>
    <w:rsid w:val="00C77279"/>
    <w:rsid w:val="00C82E40"/>
    <w:rsid w:val="00CA6F73"/>
    <w:rsid w:val="00CC1278"/>
    <w:rsid w:val="00CD5E05"/>
    <w:rsid w:val="00CF4B00"/>
    <w:rsid w:val="00D169C0"/>
    <w:rsid w:val="00D465E5"/>
    <w:rsid w:val="00D51827"/>
    <w:rsid w:val="00E01683"/>
    <w:rsid w:val="00E04335"/>
    <w:rsid w:val="00E269A1"/>
    <w:rsid w:val="00E326D8"/>
    <w:rsid w:val="00E53AF2"/>
    <w:rsid w:val="00E637FA"/>
    <w:rsid w:val="00E66621"/>
    <w:rsid w:val="00E676B7"/>
    <w:rsid w:val="00EC23E5"/>
    <w:rsid w:val="00EC6BD5"/>
    <w:rsid w:val="00ED028F"/>
    <w:rsid w:val="00ED654E"/>
    <w:rsid w:val="00EE5E4A"/>
    <w:rsid w:val="00F25C1D"/>
    <w:rsid w:val="00F34B3C"/>
    <w:rsid w:val="00F363BE"/>
    <w:rsid w:val="00F533C3"/>
    <w:rsid w:val="00F53445"/>
    <w:rsid w:val="00F5591C"/>
    <w:rsid w:val="00F627AC"/>
    <w:rsid w:val="00F643AE"/>
    <w:rsid w:val="00F75D61"/>
    <w:rsid w:val="00F94E32"/>
    <w:rsid w:val="00FF6806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C12F3"/>
  <w15:chartTrackingRefBased/>
  <w15:docId w15:val="{DC36BA9D-7035-E445-8634-9073042F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5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5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5F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5F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5F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5F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05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05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5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5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5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05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5F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05F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05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5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5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05F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0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05F3"/>
  </w:style>
  <w:style w:type="paragraph" w:styleId="Footer">
    <w:name w:val="footer"/>
    <w:basedOn w:val="Normal"/>
    <w:link w:val="FooterChar"/>
    <w:uiPriority w:val="99"/>
    <w:unhideWhenUsed/>
    <w:rsid w:val="00920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05F3"/>
  </w:style>
  <w:style w:type="character" w:styleId="PlaceholderText">
    <w:name w:val="Placeholder Text"/>
    <w:basedOn w:val="DefaultParagraphFont"/>
    <w:uiPriority w:val="99"/>
    <w:semiHidden/>
    <w:rsid w:val="002876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.~WRD0003</Template>
  <TotalTime>0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Sheryl Smith</dc:creator>
  <cp:keywords/>
  <dc:description/>
  <cp:lastModifiedBy>Sheryl Smith</cp:lastModifiedBy>
  <cp:revision>3</cp:revision>
  <dcterms:created xsi:type="dcterms:W3CDTF">2024-06-28T15:07:00Z</dcterms:created>
  <dcterms:modified xsi:type="dcterms:W3CDTF">2024-06-28T15:17:00Z</dcterms:modified>
</cp:coreProperties>
</file>