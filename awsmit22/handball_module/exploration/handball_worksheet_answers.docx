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AF8" w14:textId="169018A0" w:rsidR="00A81414" w:rsidRPr="0064039E" w:rsidRDefault="00A81414" w:rsidP="001C02E0">
      <w:pPr>
        <w:pStyle w:val="ListParagraph"/>
        <w:numPr>
          <w:ilvl w:val="0"/>
          <w:numId w:val="2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D1A3509" w14:textId="77777777" w:rsidR="00A81414" w:rsidRPr="0064039E" w:rsidRDefault="00A81414" w:rsidP="00A81414"/>
    <w:p w14:paraId="1171650D" w14:textId="77777777" w:rsidR="00A81414" w:rsidRDefault="00A81414" w:rsidP="00A81414">
      <w:r>
        <w:rPr>
          <w:noProof/>
        </w:rPr>
        <w:drawing>
          <wp:inline distT="0" distB="0" distL="0" distR="0" wp14:anchorId="10A8424E" wp14:editId="22045D37">
            <wp:extent cx="2915336" cy="2410011"/>
            <wp:effectExtent l="0" t="0" r="5715" b="3175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6" cy="24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C745" wp14:editId="6081760F">
            <wp:extent cx="2947870" cy="2436906"/>
            <wp:effectExtent l="0" t="0" r="635" b="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870" cy="24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1D7" w14:textId="77777777" w:rsidR="00A81414" w:rsidRDefault="00A81414" w:rsidP="00A81414"/>
    <w:p w14:paraId="623C3ED5" w14:textId="77777777" w:rsidR="00A81414" w:rsidRDefault="00A81414" w:rsidP="00A81414"/>
    <w:p w14:paraId="3C436764" w14:textId="77777777" w:rsidR="00A81414" w:rsidRDefault="00A81414" w:rsidP="00A81414"/>
    <w:p w14:paraId="00E24465" w14:textId="77777777" w:rsidR="00A81414" w:rsidRDefault="00A81414" w:rsidP="00A81414"/>
    <w:p w14:paraId="03667ABC" w14:textId="77777777" w:rsidR="00A81414" w:rsidRDefault="00A81414" w:rsidP="00A81414"/>
    <w:p w14:paraId="0D7F3FF0" w14:textId="77777777" w:rsidR="00A81414" w:rsidRDefault="00A81414" w:rsidP="00A81414"/>
    <w:p w14:paraId="65C49DA7" w14:textId="77777777" w:rsidR="00A81414" w:rsidRDefault="00A81414" w:rsidP="00A81414"/>
    <w:p w14:paraId="42E10AD5" w14:textId="78B761A9" w:rsidR="00A81414" w:rsidRDefault="00A81414" w:rsidP="001C02E0">
      <w:pPr>
        <w:pStyle w:val="ListParagraph"/>
        <w:numPr>
          <w:ilvl w:val="0"/>
          <w:numId w:val="2"/>
        </w:numPr>
      </w:pPr>
      <w:r>
        <w:t xml:space="preserve"> Perform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>. Fill in the ANOVA table below and interpret the results. Check your work with R.</w:t>
      </w:r>
    </w:p>
    <w:p w14:paraId="4E696066" w14:textId="77777777" w:rsidR="00A81414" w:rsidRDefault="00A81414" w:rsidP="00A81414"/>
    <w:p w14:paraId="3BA40CC9" w14:textId="77777777" w:rsidR="00A81414" w:rsidRPr="00291068" w:rsidRDefault="00A81414" w:rsidP="00A81414">
      <w:pPr>
        <w:pStyle w:val="ListParagraph"/>
        <w:rPr>
          <w:b/>
          <w:bCs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0</w:t>
      </w:r>
      <w:r w:rsidRPr="00291068">
        <w:rPr>
          <w:b/>
          <w:bCs/>
        </w:rPr>
        <w:t>:</w:t>
      </w:r>
    </w:p>
    <w:p w14:paraId="1F8B4BCB" w14:textId="77777777" w:rsidR="00A81414" w:rsidRPr="00291068" w:rsidRDefault="00A81414" w:rsidP="00A81414">
      <w:pPr>
        <w:pStyle w:val="ListParagraph"/>
        <w:rPr>
          <w:b/>
          <w:bCs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a</w:t>
      </w:r>
      <w:r w:rsidRPr="00291068">
        <w:rPr>
          <w:b/>
          <w:bCs/>
        </w:rPr>
        <w:t>:</w:t>
      </w:r>
    </w:p>
    <w:p w14:paraId="3DE77D3E" w14:textId="77777777" w:rsidR="00A81414" w:rsidRDefault="00A81414" w:rsidP="00A8141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9"/>
        <w:gridCol w:w="796"/>
        <w:gridCol w:w="1980"/>
        <w:gridCol w:w="1800"/>
        <w:gridCol w:w="1170"/>
        <w:gridCol w:w="1075"/>
      </w:tblGrid>
      <w:tr w:rsidR="00A81414" w14:paraId="51D4AFC7" w14:textId="77777777" w:rsidTr="00FD5D1D">
        <w:trPr>
          <w:trHeight w:val="404"/>
        </w:trPr>
        <w:tc>
          <w:tcPr>
            <w:tcW w:w="1809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796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1980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800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170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075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81414" w14:paraId="7C5002A2" w14:textId="77777777" w:rsidTr="00FD5D1D">
        <w:tc>
          <w:tcPr>
            <w:tcW w:w="1809" w:type="dxa"/>
          </w:tcPr>
          <w:p w14:paraId="676840B4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5872A4F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  <w:p w14:paraId="4D6EE84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96" w:type="dxa"/>
          </w:tcPr>
          <w:p w14:paraId="32D19B86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E483235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22BADC85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170" w:type="dxa"/>
            <w:vMerge w:val="restart"/>
          </w:tcPr>
          <w:p w14:paraId="75AA95CE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075" w:type="dxa"/>
            <w:vMerge w:val="restart"/>
          </w:tcPr>
          <w:p w14:paraId="2C420895" w14:textId="77777777" w:rsidR="00A81414" w:rsidRDefault="00A81414" w:rsidP="00FD5D1D">
            <w:pPr>
              <w:pStyle w:val="ListParagraph"/>
              <w:ind w:left="0"/>
            </w:pPr>
          </w:p>
        </w:tc>
      </w:tr>
      <w:tr w:rsidR="00A81414" w14:paraId="6E683C1C" w14:textId="77777777" w:rsidTr="00FD5D1D">
        <w:trPr>
          <w:trHeight w:val="539"/>
        </w:trPr>
        <w:tc>
          <w:tcPr>
            <w:tcW w:w="1809" w:type="dxa"/>
          </w:tcPr>
          <w:p w14:paraId="2481FE22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96" w:type="dxa"/>
          </w:tcPr>
          <w:p w14:paraId="2373F8F8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322FDBD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606D059D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170" w:type="dxa"/>
            <w:vMerge/>
          </w:tcPr>
          <w:p w14:paraId="517D3C97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075" w:type="dxa"/>
            <w:vMerge/>
          </w:tcPr>
          <w:p w14:paraId="4C8A3D8E" w14:textId="77777777" w:rsidR="00A81414" w:rsidRDefault="00A81414" w:rsidP="00FD5D1D">
            <w:pPr>
              <w:pStyle w:val="ListParagraph"/>
              <w:ind w:left="0"/>
            </w:pPr>
          </w:p>
        </w:tc>
      </w:tr>
      <w:tr w:rsidR="00A81414" w14:paraId="71D0A719" w14:textId="77777777" w:rsidTr="00FD5D1D">
        <w:trPr>
          <w:gridAfter w:val="3"/>
          <w:wAfter w:w="4045" w:type="dxa"/>
          <w:trHeight w:val="95"/>
        </w:trPr>
        <w:tc>
          <w:tcPr>
            <w:tcW w:w="1809" w:type="dxa"/>
          </w:tcPr>
          <w:p w14:paraId="2FD701F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96" w:type="dxa"/>
          </w:tcPr>
          <w:p w14:paraId="66737469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645E0DE" w14:textId="77777777" w:rsidR="00A81414" w:rsidRDefault="00A81414" w:rsidP="00FD5D1D">
            <w:pPr>
              <w:pStyle w:val="ListParagraph"/>
              <w:ind w:left="0"/>
            </w:pPr>
          </w:p>
        </w:tc>
      </w:tr>
    </w:tbl>
    <w:p w14:paraId="6CA74D0F" w14:textId="77777777" w:rsidR="00A81414" w:rsidRDefault="00A81414" w:rsidP="00A81414"/>
    <w:p w14:paraId="694436B4" w14:textId="77777777" w:rsidR="00A81414" w:rsidRDefault="00A81414" w:rsidP="00A81414"/>
    <w:p w14:paraId="78F373C6" w14:textId="77777777" w:rsidR="00A81414" w:rsidRDefault="00A81414" w:rsidP="00A81414"/>
    <w:p w14:paraId="2EAD71B6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lastRenderedPageBreak/>
        <w:t>Calculate and interpret a 98% confidence interval for the mean HPI of a player with 30 total_penalties. Check your work with R.</w:t>
      </w:r>
    </w:p>
    <w:p w14:paraId="4EF0137B" w14:textId="77777777" w:rsidR="00A81414" w:rsidRDefault="00A81414" w:rsidP="00A81414"/>
    <w:p w14:paraId="6B2830A5" w14:textId="77777777" w:rsidR="00A81414" w:rsidRDefault="00A81414" w:rsidP="00A81414"/>
    <w:p w14:paraId="7FDF1768" w14:textId="77777777" w:rsidR="00A81414" w:rsidRDefault="00A81414" w:rsidP="00A81414"/>
    <w:p w14:paraId="2C91FF85" w14:textId="77777777" w:rsidR="00A81414" w:rsidRDefault="00A81414" w:rsidP="00A81414"/>
    <w:p w14:paraId="78046C34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Calculate and interpret a 98% prediction interval for the HPI of a player with 30 total_penalties. Check your work with R.</w:t>
      </w:r>
    </w:p>
    <w:p w14:paraId="5CB7ED64" w14:textId="77777777" w:rsidR="00A81414" w:rsidRDefault="00A81414" w:rsidP="00A81414">
      <w:pPr>
        <w:ind w:left="360"/>
      </w:pPr>
    </w:p>
    <w:p w14:paraId="171B01C1" w14:textId="77777777" w:rsidR="00A81414" w:rsidRDefault="00A81414" w:rsidP="00A81414">
      <w:pPr>
        <w:ind w:left="360"/>
      </w:pPr>
    </w:p>
    <w:p w14:paraId="021EF639" w14:textId="77777777" w:rsidR="00A81414" w:rsidRDefault="00A81414" w:rsidP="00A81414">
      <w:pPr>
        <w:ind w:left="360"/>
      </w:pPr>
    </w:p>
    <w:p w14:paraId="78D8A984" w14:textId="77777777" w:rsidR="00A81414" w:rsidRDefault="00A81414" w:rsidP="00A81414">
      <w:pPr>
        <w:pStyle w:val="ListParagraph"/>
      </w:pPr>
      <w:r>
        <w:t xml:space="preserve"> </w:t>
      </w:r>
    </w:p>
    <w:p w14:paraId="2AEC31BB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423C9864" w14:textId="77777777" w:rsidR="00A81414" w:rsidRDefault="00A81414" w:rsidP="00A81414"/>
    <w:p w14:paraId="29AF1CC8" w14:textId="77777777" w:rsidR="00A81414" w:rsidRDefault="00A81414" w:rsidP="00A81414">
      <w:pPr>
        <w:pStyle w:val="ListParagraph"/>
      </w:pPr>
      <w:r>
        <w:rPr>
          <w:noProof/>
        </w:rPr>
        <w:drawing>
          <wp:inline distT="0" distB="0" distL="0" distR="0" wp14:anchorId="619B0F0A" wp14:editId="149CDA90">
            <wp:extent cx="3778624" cy="2883381"/>
            <wp:effectExtent l="0" t="0" r="0" b="0"/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21" cy="28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E013" w14:textId="77777777" w:rsidR="00A81414" w:rsidRDefault="00A81414" w:rsidP="00A81414">
      <w:pPr>
        <w:pStyle w:val="ListParagraph"/>
      </w:pPr>
    </w:p>
    <w:p w14:paraId="36741451" w14:textId="77777777" w:rsidR="00A81414" w:rsidRDefault="00A81414" w:rsidP="00A81414">
      <w:pPr>
        <w:pStyle w:val="ListParagraph"/>
      </w:pPr>
    </w:p>
    <w:p w14:paraId="1E3C31FB" w14:textId="77777777" w:rsidR="00A81414" w:rsidRDefault="00A81414" w:rsidP="00A81414">
      <w:pPr>
        <w:pStyle w:val="ListParagraph"/>
      </w:pPr>
    </w:p>
    <w:p w14:paraId="065639C3" w14:textId="77777777" w:rsidR="00A81414" w:rsidRDefault="00A81414" w:rsidP="00A81414">
      <w:pPr>
        <w:pStyle w:val="ListParagraph"/>
      </w:pPr>
    </w:p>
    <w:p w14:paraId="34F29D92" w14:textId="77777777" w:rsidR="00A81414" w:rsidRDefault="00A81414" w:rsidP="00A81414">
      <w:pPr>
        <w:pStyle w:val="ListParagraph"/>
      </w:pPr>
    </w:p>
    <w:p w14:paraId="5A93B890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Test the significance of the correlation between the total_offense and the total_penalties of a player. Provide an interpretation of the results. Check your work with R.</w:t>
      </w:r>
    </w:p>
    <w:p w14:paraId="701C53F0" w14:textId="77777777" w:rsidR="00A81414" w:rsidRDefault="00A81414" w:rsidP="00A81414">
      <w:pPr>
        <w:pStyle w:val="ListParagraph"/>
      </w:pPr>
    </w:p>
    <w:p w14:paraId="09CD000C" w14:textId="77777777" w:rsidR="00A81414" w:rsidRDefault="00A81414" w:rsidP="00A81414">
      <w:pPr>
        <w:pStyle w:val="ListParagraph"/>
      </w:pPr>
    </w:p>
    <w:p w14:paraId="18878888" w14:textId="77777777" w:rsidR="00A81414" w:rsidRDefault="00A81414" w:rsidP="00A81414">
      <w:pPr>
        <w:pStyle w:val="ListParagraph"/>
      </w:pPr>
    </w:p>
    <w:p w14:paraId="228D776A" w14:textId="77777777" w:rsidR="00A81414" w:rsidRDefault="00A81414" w:rsidP="00A81414">
      <w:pPr>
        <w:pStyle w:val="ListParagraph"/>
      </w:pPr>
      <w:r>
        <w:t xml:space="preserve"> </w:t>
      </w:r>
    </w:p>
    <w:p w14:paraId="282AE537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lastRenderedPageBreak/>
        <w:t>Could it be concluded that having more penalties increases the skill and success of a player in the form of HPI?</w:t>
      </w:r>
    </w:p>
    <w:p w14:paraId="4BE30E83" w14:textId="77777777" w:rsidR="002B0AF7" w:rsidRDefault="002B0AF7"/>
    <w:sectPr w:rsidR="002B0AF7" w:rsidSect="00A814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95D0" w14:textId="77777777" w:rsidR="003649D0" w:rsidRDefault="003649D0" w:rsidP="000522A4">
      <w:r>
        <w:separator/>
      </w:r>
    </w:p>
  </w:endnote>
  <w:endnote w:type="continuationSeparator" w:id="0">
    <w:p w14:paraId="144AD1FF" w14:textId="77777777" w:rsidR="003649D0" w:rsidRDefault="003649D0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7191" w14:textId="77777777" w:rsidR="003649D0" w:rsidRDefault="003649D0" w:rsidP="000522A4">
      <w:r>
        <w:separator/>
      </w:r>
    </w:p>
  </w:footnote>
  <w:footnote w:type="continuationSeparator" w:id="0">
    <w:p w14:paraId="04C974F3" w14:textId="77777777" w:rsidR="003649D0" w:rsidRDefault="003649D0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000000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1"/>
  </w:num>
  <w:num w:numId="2" w16cid:durableId="6245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522A4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02E0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53F27"/>
    <w:rsid w:val="00354A46"/>
    <w:rsid w:val="0036415A"/>
    <w:rsid w:val="003649D0"/>
    <w:rsid w:val="00365005"/>
    <w:rsid w:val="00380785"/>
    <w:rsid w:val="0039764F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26564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</cp:revision>
  <dcterms:created xsi:type="dcterms:W3CDTF">2024-06-11T14:12:00Z</dcterms:created>
  <dcterms:modified xsi:type="dcterms:W3CDTF">2024-06-11T14:15:00Z</dcterms:modified>
</cp:coreProperties>
</file>