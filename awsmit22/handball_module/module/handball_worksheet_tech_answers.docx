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3C17" w14:textId="5A2209B5" w:rsidR="000474ED" w:rsidRDefault="000474ED" w:rsidP="000474ED">
      <w:pPr>
        <w:pStyle w:val="ListParagraph"/>
        <w:numPr>
          <w:ilvl w:val="0"/>
          <w:numId w:val="2"/>
        </w:numPr>
      </w:pPr>
      <w:r>
        <w:t xml:space="preserve"> </w:t>
      </w:r>
      <w:r w:rsidR="007E0369">
        <w:t>Using R find</w:t>
      </w:r>
      <w:r>
        <w:t xml:space="preserve"> and interpret a 98% confidence interval for the mean HPI of a player with 30 total_penalties. </w:t>
      </w:r>
    </w:p>
    <w:p w14:paraId="5C9D39EA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16C39AC1" w14:textId="2966C8DA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spellStart"/>
      <w:proofErr w:type="gramStart"/>
      <w:r w:rsidRPr="0017286D">
        <w:rPr>
          <w:color w:val="FF0000"/>
        </w:rPr>
        <w:t>lm</w:t>
      </w:r>
      <w:proofErr w:type="spellEnd"/>
      <w:r w:rsidRPr="0017286D">
        <w:rPr>
          <w:color w:val="FF0000"/>
        </w:rPr>
        <w:t>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57A322B0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6840E8C4" w14:textId="77777777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="confidence", level = 0.98)</w:t>
      </w:r>
    </w:p>
    <w:p w14:paraId="68CD709F" w14:textId="77777777" w:rsidR="0017286D" w:rsidRDefault="0017286D" w:rsidP="000474ED">
      <w:pPr>
        <w:rPr>
          <w:color w:val="FF0000"/>
        </w:rPr>
      </w:pPr>
      <w:r w:rsidRPr="0017286D">
        <w:rPr>
          <w:color w:val="FF0000"/>
        </w:rPr>
        <w:t>```</w:t>
      </w:r>
    </w:p>
    <w:p w14:paraId="46357CC8" w14:textId="79591026" w:rsidR="0017286D" w:rsidRPr="0017286D" w:rsidRDefault="0017286D" w:rsidP="000474ED">
      <w:pPr>
        <w:rPr>
          <w:color w:val="FF0000"/>
        </w:rPr>
      </w:pPr>
      <w:r w:rsidRPr="0017286D">
        <w:rPr>
          <w:b/>
          <w:bCs/>
          <w:color w:val="FF0000"/>
        </w:rPr>
        <w:t>(69.11, 69.97)</w:t>
      </w:r>
    </w:p>
    <w:p w14:paraId="72A15F9F" w14:textId="57BA0449" w:rsidR="0017286D" w:rsidRPr="0017286D" w:rsidRDefault="0017286D" w:rsidP="000474E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the mean </w:t>
      </w:r>
      <w:r>
        <w:rPr>
          <w:color w:val="FF0000"/>
        </w:rPr>
        <w:t>HPI</w:t>
      </w:r>
      <w:r w:rsidRPr="0017286D">
        <w:rPr>
          <w:color w:val="FF0000"/>
        </w:rPr>
        <w:t xml:space="preserve"> for all </w:t>
      </w:r>
      <w:r>
        <w:rPr>
          <w:color w:val="FF0000"/>
        </w:rPr>
        <w:t>players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is between </w:t>
      </w:r>
      <w:r>
        <w:rPr>
          <w:color w:val="FF0000"/>
        </w:rPr>
        <w:t>69.11</w:t>
      </w:r>
      <w:r w:rsidRPr="0017286D">
        <w:rPr>
          <w:color w:val="FF0000"/>
        </w:rPr>
        <w:t xml:space="preserve"> and </w:t>
      </w:r>
      <w:r>
        <w:rPr>
          <w:color w:val="FF0000"/>
        </w:rPr>
        <w:t>69.97.</w:t>
      </w:r>
    </w:p>
    <w:p w14:paraId="29AB233A" w14:textId="77777777" w:rsidR="000474ED" w:rsidRDefault="000474ED" w:rsidP="000474ED"/>
    <w:p w14:paraId="2573260A" w14:textId="043C35B2" w:rsidR="000474ED" w:rsidRDefault="009C75BA" w:rsidP="000474ED">
      <w:pPr>
        <w:pStyle w:val="ListParagraph"/>
        <w:numPr>
          <w:ilvl w:val="0"/>
          <w:numId w:val="2"/>
        </w:numPr>
      </w:pPr>
      <w:r>
        <w:t>Using R find</w:t>
      </w:r>
      <w:r w:rsidR="000474ED">
        <w:t xml:space="preserve"> and interpret a 98% prediction interval for the HPI of a player with 30 total_penalties. </w:t>
      </w:r>
    </w:p>
    <w:p w14:paraId="1B11950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0C8E8695" w14:textId="33A25995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spellStart"/>
      <w:proofErr w:type="gramStart"/>
      <w:r w:rsidRPr="0017286D">
        <w:rPr>
          <w:color w:val="FF0000"/>
        </w:rPr>
        <w:t>lm</w:t>
      </w:r>
      <w:proofErr w:type="spellEnd"/>
      <w:r w:rsidRPr="0017286D">
        <w:rPr>
          <w:color w:val="FF0000"/>
        </w:rPr>
        <w:t>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3BE1A8C5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384B9867" w14:textId="08DB5AEE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</w:t>
      </w:r>
      <w:r>
        <w:rPr>
          <w:color w:val="FF0000"/>
        </w:rPr>
        <w:t>prediction</w:t>
      </w:r>
      <w:r w:rsidRPr="0017286D">
        <w:rPr>
          <w:color w:val="FF0000"/>
        </w:rPr>
        <w:t>", level = 0.98)</w:t>
      </w:r>
    </w:p>
    <w:p w14:paraId="22EBF3FF" w14:textId="77777777" w:rsidR="0017286D" w:rsidRDefault="0017286D" w:rsidP="0017286D">
      <w:pPr>
        <w:rPr>
          <w:color w:val="FF0000"/>
        </w:rPr>
      </w:pPr>
      <w:r w:rsidRPr="0017286D">
        <w:rPr>
          <w:color w:val="FF0000"/>
        </w:rPr>
        <w:t>```</w:t>
      </w:r>
    </w:p>
    <w:p w14:paraId="61B0DFA1" w14:textId="37B481FF" w:rsidR="0017286D" w:rsidRPr="0017286D" w:rsidRDefault="0017286D" w:rsidP="0017286D">
      <w:pPr>
        <w:rPr>
          <w:color w:val="FF0000"/>
        </w:rPr>
      </w:pPr>
      <w:r w:rsidRPr="0017286D">
        <w:rPr>
          <w:b/>
          <w:bCs/>
          <w:color w:val="FF0000"/>
        </w:rPr>
        <w:t>(62.</w:t>
      </w:r>
      <w:r>
        <w:rPr>
          <w:b/>
          <w:bCs/>
          <w:color w:val="FF0000"/>
        </w:rPr>
        <w:t>3</w:t>
      </w:r>
      <w:r w:rsidRPr="0017286D">
        <w:rPr>
          <w:b/>
          <w:bCs/>
          <w:color w:val="FF0000"/>
        </w:rPr>
        <w:t>, 76.78)</w:t>
      </w:r>
    </w:p>
    <w:p w14:paraId="59800A97" w14:textId="39D57409" w:rsidR="0017286D" w:rsidRDefault="0017286D" w:rsidP="0017286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a </w:t>
      </w:r>
      <w:r>
        <w:rPr>
          <w:color w:val="FF0000"/>
        </w:rPr>
        <w:t>player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will </w:t>
      </w:r>
      <w:r>
        <w:rPr>
          <w:color w:val="FF0000"/>
        </w:rPr>
        <w:t>have an HPI between</w:t>
      </w:r>
      <w:r w:rsidRPr="0017286D">
        <w:rPr>
          <w:color w:val="FF0000"/>
        </w:rPr>
        <w:t xml:space="preserve"> 62.3 and 76.78</w:t>
      </w:r>
      <w:r>
        <w:rPr>
          <w:color w:val="FF0000"/>
        </w:rPr>
        <w:t xml:space="preserve">. </w:t>
      </w:r>
    </w:p>
    <w:p w14:paraId="783AA83E" w14:textId="77777777" w:rsidR="006C4E57" w:rsidRPr="0017286D" w:rsidRDefault="006C4E57" w:rsidP="0017286D">
      <w:pPr>
        <w:rPr>
          <w:color w:val="FF0000"/>
        </w:rPr>
      </w:pPr>
    </w:p>
    <w:p w14:paraId="6E3BDC83" w14:textId="4844A8D4" w:rsidR="000474ED" w:rsidRDefault="000474ED" w:rsidP="006C4E57">
      <w:pPr>
        <w:pStyle w:val="ListParagraph"/>
        <w:numPr>
          <w:ilvl w:val="0"/>
          <w:numId w:val="2"/>
        </w:numPr>
      </w:pPr>
    </w:p>
    <w:p w14:paraId="1CA7CE9F" w14:textId="77777777" w:rsidR="006C4E57" w:rsidRDefault="006C4E57" w:rsidP="006C4E57">
      <w:pPr>
        <w:pStyle w:val="ListParagraph"/>
        <w:numPr>
          <w:ilvl w:val="1"/>
          <w:numId w:val="4"/>
        </w:numPr>
      </w:pPr>
      <w:r>
        <w:t xml:space="preserve">Use R to create a scatterplot of the mean HPI for clubs against the mean club penalties. Add a regression line to the plot. </w:t>
      </w:r>
    </w:p>
    <w:p w14:paraId="047A41DC" w14:textId="77777777" w:rsidR="006C4E57" w:rsidRDefault="006C4E57" w:rsidP="006C4E57">
      <w:pPr>
        <w:pStyle w:val="ListParagraph"/>
        <w:ind w:left="1440"/>
      </w:pPr>
    </w:p>
    <w:p w14:paraId="4BAA0E75" w14:textId="3C7D9E64" w:rsidR="006C4E57" w:rsidRDefault="006C4E57" w:rsidP="006C4E57">
      <w:r>
        <w:rPr>
          <w:noProof/>
        </w:rPr>
        <w:drawing>
          <wp:anchor distT="0" distB="0" distL="114300" distR="114300" simplePos="0" relativeHeight="251661312" behindDoc="0" locked="0" layoutInCell="1" allowOverlap="1" wp14:anchorId="4D5B916E" wp14:editId="6702E9DC">
            <wp:simplePos x="0" y="0"/>
            <wp:positionH relativeFrom="column">
              <wp:posOffset>2895600</wp:posOffset>
            </wp:positionH>
            <wp:positionV relativeFrom="paragraph">
              <wp:posOffset>1905</wp:posOffset>
            </wp:positionV>
            <wp:extent cx="3457575" cy="2858770"/>
            <wp:effectExtent l="0" t="0" r="0" b="0"/>
            <wp:wrapThrough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hrough>
            <wp:docPr id="141748304" name="Picture 3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 descr="A graph with a line and a blue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E737D" w14:textId="75D2812C" w:rsidR="006C4E57" w:rsidRPr="006C4E57" w:rsidRDefault="006C4E57" w:rsidP="006C4E57">
      <w:r>
        <w:t xml:space="preserve"> </w:t>
      </w:r>
      <w:r w:rsidRPr="006C4E57">
        <w:rPr>
          <w:color w:val="FF0000"/>
        </w:rPr>
        <w:t>```{r}</w:t>
      </w:r>
    </w:p>
    <w:p w14:paraId="07CC4EFC" w14:textId="77777777" w:rsidR="006C4E57" w:rsidRPr="006C4E57" w:rsidRDefault="006C4E57" w:rsidP="006C4E57">
      <w:pPr>
        <w:rPr>
          <w:color w:val="FF0000"/>
        </w:rPr>
      </w:pPr>
      <w:proofErr w:type="spellStart"/>
      <w:r w:rsidRPr="006C4E57">
        <w:rPr>
          <w:color w:val="FF0000"/>
        </w:rPr>
        <w:t>mod_plot</w:t>
      </w:r>
      <w:proofErr w:type="spellEnd"/>
      <w:r w:rsidRPr="006C4E57">
        <w:rPr>
          <w:color w:val="FF0000"/>
        </w:rPr>
        <w:t xml:space="preserve"> &lt;- </w:t>
      </w:r>
      <w:proofErr w:type="spellStart"/>
      <w:r w:rsidRPr="006C4E57">
        <w:rPr>
          <w:color w:val="FF0000"/>
        </w:rPr>
        <w:t>handball_clean</w:t>
      </w:r>
      <w:proofErr w:type="spellEnd"/>
      <w:r w:rsidRPr="006C4E57">
        <w:rPr>
          <w:color w:val="FF0000"/>
        </w:rPr>
        <w:t xml:space="preserve"> |&gt; </w:t>
      </w:r>
      <w:proofErr w:type="spellStart"/>
      <w:r w:rsidRPr="006C4E57">
        <w:rPr>
          <w:color w:val="FF0000"/>
        </w:rPr>
        <w:t>group_</w:t>
      </w:r>
      <w:proofErr w:type="gramStart"/>
      <w:r w:rsidRPr="006C4E57">
        <w:rPr>
          <w:color w:val="FF0000"/>
        </w:rPr>
        <w:t>by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 xml:space="preserve">CLUB) |&gt; </w:t>
      </w:r>
      <w:proofErr w:type="spellStart"/>
      <w:r w:rsidRPr="006C4E57">
        <w:rPr>
          <w:color w:val="FF0000"/>
        </w:rPr>
        <w:t>summarise</w:t>
      </w:r>
      <w:proofErr w:type="spellEnd"/>
      <w:r w:rsidRPr="006C4E57">
        <w:rPr>
          <w:color w:val="FF0000"/>
        </w:rPr>
        <w:t xml:space="preserve">(club_offense = mean(total_offense), </w:t>
      </w:r>
      <w:proofErr w:type="spellStart"/>
      <w:r w:rsidRPr="006C4E57">
        <w:rPr>
          <w:color w:val="FF0000"/>
        </w:rPr>
        <w:t>club_pen</w:t>
      </w:r>
      <w:proofErr w:type="spellEnd"/>
      <w:r w:rsidRPr="006C4E57">
        <w:rPr>
          <w:color w:val="FF0000"/>
        </w:rPr>
        <w:t xml:space="preserve"> = mean(total_penalties), club_hpi = mean(HPI))</w:t>
      </w:r>
    </w:p>
    <w:p w14:paraId="38915D10" w14:textId="77777777" w:rsidR="006C4E57" w:rsidRDefault="006C4E57" w:rsidP="006C4E57">
      <w:pPr>
        <w:rPr>
          <w:color w:val="FF0000"/>
        </w:rPr>
      </w:pPr>
    </w:p>
    <w:p w14:paraId="2206459A" w14:textId="6800A0A9" w:rsidR="006C4E57" w:rsidRPr="006C4E57" w:rsidRDefault="006C4E57" w:rsidP="006C4E57">
      <w:pPr>
        <w:rPr>
          <w:color w:val="FF0000"/>
        </w:rPr>
      </w:pPr>
      <w:proofErr w:type="spellStart"/>
      <w:proofErr w:type="gramStart"/>
      <w:r w:rsidRPr="006C4E57">
        <w:rPr>
          <w:color w:val="FF0000"/>
        </w:rPr>
        <w:t>ggplot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 xml:space="preserve">data = </w:t>
      </w:r>
      <w:proofErr w:type="spellStart"/>
      <w:r w:rsidRPr="006C4E57">
        <w:rPr>
          <w:color w:val="FF0000"/>
        </w:rPr>
        <w:t>mod_plot</w:t>
      </w:r>
      <w:proofErr w:type="spellEnd"/>
      <w:r w:rsidRPr="006C4E57">
        <w:rPr>
          <w:color w:val="FF0000"/>
        </w:rPr>
        <w:t xml:space="preserve">, </w:t>
      </w:r>
      <w:proofErr w:type="spellStart"/>
      <w:r w:rsidRPr="006C4E57">
        <w:rPr>
          <w:color w:val="FF0000"/>
        </w:rPr>
        <w:t>aes</w:t>
      </w:r>
      <w:proofErr w:type="spellEnd"/>
      <w:r w:rsidRPr="006C4E57">
        <w:rPr>
          <w:color w:val="FF0000"/>
        </w:rPr>
        <w:t xml:space="preserve">(x = </w:t>
      </w:r>
      <w:proofErr w:type="spellStart"/>
      <w:r w:rsidRPr="006C4E57">
        <w:rPr>
          <w:color w:val="FF0000"/>
        </w:rPr>
        <w:t>club_</w:t>
      </w:r>
      <w:r>
        <w:rPr>
          <w:color w:val="FF0000"/>
        </w:rPr>
        <w:t>pen</w:t>
      </w:r>
      <w:proofErr w:type="spellEnd"/>
      <w:r w:rsidRPr="006C4E57">
        <w:rPr>
          <w:color w:val="FF0000"/>
        </w:rPr>
        <w:t>, y = club_hpi)) +</w:t>
      </w:r>
    </w:p>
    <w:p w14:paraId="65A8F112" w14:textId="77777777" w:rsidR="006C4E57" w:rsidRPr="006C4E57" w:rsidRDefault="006C4E57" w:rsidP="006C4E57">
      <w:pPr>
        <w:rPr>
          <w:color w:val="FF0000"/>
        </w:rPr>
      </w:pPr>
      <w:r w:rsidRPr="006C4E57">
        <w:rPr>
          <w:color w:val="FF0000"/>
        </w:rPr>
        <w:t xml:space="preserve">  </w:t>
      </w:r>
      <w:proofErr w:type="spellStart"/>
      <w:r w:rsidRPr="006C4E57">
        <w:rPr>
          <w:color w:val="FF0000"/>
        </w:rPr>
        <w:t>geom_</w:t>
      </w:r>
      <w:proofErr w:type="gramStart"/>
      <w:r w:rsidRPr="006C4E57">
        <w:rPr>
          <w:color w:val="FF0000"/>
        </w:rPr>
        <w:t>point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>) +</w:t>
      </w:r>
    </w:p>
    <w:p w14:paraId="02DBB228" w14:textId="1D352E5C" w:rsidR="006C4E57" w:rsidRPr="006C4E57" w:rsidRDefault="006C4E57" w:rsidP="006C4E57">
      <w:pPr>
        <w:rPr>
          <w:color w:val="FF0000"/>
        </w:rPr>
      </w:pPr>
      <w:r w:rsidRPr="006C4E57">
        <w:rPr>
          <w:color w:val="FF0000"/>
        </w:rPr>
        <w:t xml:space="preserve">  </w:t>
      </w:r>
      <w:proofErr w:type="spellStart"/>
      <w:r w:rsidRPr="006C4E57">
        <w:rPr>
          <w:color w:val="FF0000"/>
        </w:rPr>
        <w:t>geom_</w:t>
      </w:r>
      <w:proofErr w:type="gramStart"/>
      <w:r w:rsidRPr="006C4E57">
        <w:rPr>
          <w:color w:val="FF0000"/>
        </w:rPr>
        <w:t>smooth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>method = "</w:t>
      </w:r>
      <w:proofErr w:type="spellStart"/>
      <w:r w:rsidRPr="006C4E57">
        <w:rPr>
          <w:color w:val="FF0000"/>
        </w:rPr>
        <w:t>lm</w:t>
      </w:r>
      <w:proofErr w:type="spellEnd"/>
      <w:r w:rsidRPr="006C4E57">
        <w:rPr>
          <w:color w:val="FF0000"/>
        </w:rPr>
        <w:t xml:space="preserve">") + </w:t>
      </w:r>
      <w:proofErr w:type="spellStart"/>
      <w:r w:rsidRPr="006C4E57">
        <w:rPr>
          <w:color w:val="FF0000"/>
        </w:rPr>
        <w:t>theme_minimal</w:t>
      </w:r>
      <w:proofErr w:type="spellEnd"/>
      <w:r w:rsidRPr="006C4E57">
        <w:rPr>
          <w:color w:val="FF0000"/>
        </w:rPr>
        <w:t>() + labs(title = "Scatterplot of club_hpi against club_offense with regression line")</w:t>
      </w:r>
    </w:p>
    <w:p w14:paraId="708F432E" w14:textId="1DC67218" w:rsidR="006C4E57" w:rsidRPr="006C4E57" w:rsidRDefault="006C4E57" w:rsidP="006C4E57">
      <w:pPr>
        <w:rPr>
          <w:color w:val="FF0000"/>
        </w:rPr>
      </w:pPr>
      <w:r w:rsidRPr="006C4E57">
        <w:rPr>
          <w:color w:val="FF0000"/>
        </w:rPr>
        <w:t>```</w:t>
      </w:r>
    </w:p>
    <w:p w14:paraId="04FB2B5D" w14:textId="77777777" w:rsidR="006C4E57" w:rsidRDefault="006C4E57" w:rsidP="006C4E57"/>
    <w:p w14:paraId="7B91786B" w14:textId="40325B60" w:rsidR="006C4E57" w:rsidRDefault="006C4E57" w:rsidP="006C4E57">
      <w:pPr>
        <w:pStyle w:val="ListParagraph"/>
        <w:numPr>
          <w:ilvl w:val="1"/>
          <w:numId w:val="4"/>
        </w:numPr>
      </w:pPr>
      <w:r>
        <w:lastRenderedPageBreak/>
        <w:t xml:space="preserve"> Use R to create a scatterplot of the mean HPI for clubs against the mean club offensive plays. Add a regression line to the plot. </w:t>
      </w:r>
    </w:p>
    <w:p w14:paraId="79553A97" w14:textId="33029C50" w:rsidR="006C4E57" w:rsidRPr="006C4E57" w:rsidRDefault="006C4E57" w:rsidP="006C4E57">
      <w:r>
        <w:rPr>
          <w:noProof/>
        </w:rPr>
        <w:drawing>
          <wp:anchor distT="0" distB="0" distL="114300" distR="114300" simplePos="0" relativeHeight="251662336" behindDoc="0" locked="0" layoutInCell="1" allowOverlap="1" wp14:anchorId="67F83EB0" wp14:editId="5C63AAF1">
            <wp:simplePos x="0" y="0"/>
            <wp:positionH relativeFrom="column">
              <wp:posOffset>2800985</wp:posOffset>
            </wp:positionH>
            <wp:positionV relativeFrom="paragraph">
              <wp:posOffset>67310</wp:posOffset>
            </wp:positionV>
            <wp:extent cx="3388360" cy="2800350"/>
            <wp:effectExtent l="0" t="0" r="2540" b="6350"/>
            <wp:wrapThrough wrapText="bothSides">
              <wp:wrapPolygon edited="0">
                <wp:start x="0" y="0"/>
                <wp:lineTo x="0" y="21551"/>
                <wp:lineTo x="21535" y="21551"/>
                <wp:lineTo x="21535" y="0"/>
                <wp:lineTo x="0" y="0"/>
              </wp:wrapPolygon>
            </wp:wrapThrough>
            <wp:docPr id="906420566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66" name="Picture 4" descr="A graph with a line and dot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E57">
        <w:rPr>
          <w:color w:val="FF0000"/>
        </w:rPr>
        <w:t>```{r}</w:t>
      </w:r>
    </w:p>
    <w:p w14:paraId="55B59A1B" w14:textId="55CCF5E8" w:rsidR="006C4E57" w:rsidRPr="006C4E57" w:rsidRDefault="006C4E57" w:rsidP="006C4E57">
      <w:pPr>
        <w:rPr>
          <w:color w:val="FF0000"/>
        </w:rPr>
      </w:pPr>
      <w:proofErr w:type="spellStart"/>
      <w:r w:rsidRPr="006C4E57">
        <w:rPr>
          <w:color w:val="FF0000"/>
        </w:rPr>
        <w:t>mod_plot</w:t>
      </w:r>
      <w:proofErr w:type="spellEnd"/>
      <w:r w:rsidRPr="006C4E57">
        <w:rPr>
          <w:color w:val="FF0000"/>
        </w:rPr>
        <w:t xml:space="preserve"> &lt;- </w:t>
      </w:r>
      <w:proofErr w:type="spellStart"/>
      <w:r w:rsidRPr="006C4E57">
        <w:rPr>
          <w:color w:val="FF0000"/>
        </w:rPr>
        <w:t>handball_clean</w:t>
      </w:r>
      <w:proofErr w:type="spellEnd"/>
      <w:r w:rsidRPr="006C4E57">
        <w:rPr>
          <w:color w:val="FF0000"/>
        </w:rPr>
        <w:t xml:space="preserve"> |&gt; </w:t>
      </w:r>
      <w:proofErr w:type="spellStart"/>
      <w:r w:rsidRPr="006C4E57">
        <w:rPr>
          <w:color w:val="FF0000"/>
        </w:rPr>
        <w:t>group_</w:t>
      </w:r>
      <w:proofErr w:type="gramStart"/>
      <w:r w:rsidRPr="006C4E57">
        <w:rPr>
          <w:color w:val="FF0000"/>
        </w:rPr>
        <w:t>by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 xml:space="preserve">CLUB) |&gt; </w:t>
      </w:r>
      <w:proofErr w:type="spellStart"/>
      <w:r w:rsidRPr="006C4E57">
        <w:rPr>
          <w:color w:val="FF0000"/>
        </w:rPr>
        <w:t>summarise</w:t>
      </w:r>
      <w:proofErr w:type="spellEnd"/>
      <w:r w:rsidRPr="006C4E57">
        <w:rPr>
          <w:color w:val="FF0000"/>
        </w:rPr>
        <w:t xml:space="preserve">(club_offense = mean(total_offense), </w:t>
      </w:r>
      <w:proofErr w:type="spellStart"/>
      <w:r w:rsidRPr="006C4E57">
        <w:rPr>
          <w:color w:val="FF0000"/>
        </w:rPr>
        <w:t>club_pen</w:t>
      </w:r>
      <w:proofErr w:type="spellEnd"/>
      <w:r w:rsidRPr="006C4E57">
        <w:rPr>
          <w:color w:val="FF0000"/>
        </w:rPr>
        <w:t xml:space="preserve"> = mean(total_penalties), club_hpi = mean(HPI))</w:t>
      </w:r>
    </w:p>
    <w:p w14:paraId="32E5E356" w14:textId="77777777" w:rsidR="006C4E57" w:rsidRDefault="006C4E57" w:rsidP="006C4E57">
      <w:pPr>
        <w:rPr>
          <w:color w:val="FF0000"/>
        </w:rPr>
      </w:pPr>
    </w:p>
    <w:p w14:paraId="384F38CD" w14:textId="0DA98054" w:rsidR="006C4E57" w:rsidRPr="006C4E57" w:rsidRDefault="006C4E57" w:rsidP="006C4E57">
      <w:pPr>
        <w:rPr>
          <w:color w:val="FF0000"/>
        </w:rPr>
      </w:pPr>
      <w:proofErr w:type="spellStart"/>
      <w:proofErr w:type="gramStart"/>
      <w:r w:rsidRPr="006C4E57">
        <w:rPr>
          <w:color w:val="FF0000"/>
        </w:rPr>
        <w:t>ggplot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 xml:space="preserve">data = </w:t>
      </w:r>
      <w:proofErr w:type="spellStart"/>
      <w:r w:rsidRPr="006C4E57">
        <w:rPr>
          <w:color w:val="FF0000"/>
        </w:rPr>
        <w:t>mod_plot</w:t>
      </w:r>
      <w:proofErr w:type="spellEnd"/>
      <w:r w:rsidRPr="006C4E57">
        <w:rPr>
          <w:color w:val="FF0000"/>
        </w:rPr>
        <w:t xml:space="preserve">, </w:t>
      </w:r>
      <w:proofErr w:type="spellStart"/>
      <w:r w:rsidRPr="006C4E57">
        <w:rPr>
          <w:color w:val="FF0000"/>
        </w:rPr>
        <w:t>aes</w:t>
      </w:r>
      <w:proofErr w:type="spellEnd"/>
      <w:r w:rsidRPr="006C4E57">
        <w:rPr>
          <w:color w:val="FF0000"/>
        </w:rPr>
        <w:t>(x = club_offense, y = club_hpi)) +</w:t>
      </w:r>
    </w:p>
    <w:p w14:paraId="5242F327" w14:textId="77777777" w:rsidR="006C4E57" w:rsidRPr="006C4E57" w:rsidRDefault="006C4E57" w:rsidP="006C4E57">
      <w:pPr>
        <w:rPr>
          <w:color w:val="FF0000"/>
        </w:rPr>
      </w:pPr>
      <w:r w:rsidRPr="006C4E57">
        <w:rPr>
          <w:color w:val="FF0000"/>
        </w:rPr>
        <w:t xml:space="preserve">  </w:t>
      </w:r>
      <w:proofErr w:type="spellStart"/>
      <w:r w:rsidRPr="006C4E57">
        <w:rPr>
          <w:color w:val="FF0000"/>
        </w:rPr>
        <w:t>geom_</w:t>
      </w:r>
      <w:proofErr w:type="gramStart"/>
      <w:r w:rsidRPr="006C4E57">
        <w:rPr>
          <w:color w:val="FF0000"/>
        </w:rPr>
        <w:t>point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>) +</w:t>
      </w:r>
    </w:p>
    <w:p w14:paraId="6D770179" w14:textId="6BE36804" w:rsidR="006C4E57" w:rsidRPr="006C4E57" w:rsidRDefault="006C4E57" w:rsidP="006C4E57">
      <w:pPr>
        <w:rPr>
          <w:color w:val="FF0000"/>
        </w:rPr>
      </w:pPr>
      <w:r w:rsidRPr="006C4E57">
        <w:rPr>
          <w:color w:val="FF0000"/>
        </w:rPr>
        <w:t xml:space="preserve">  </w:t>
      </w:r>
      <w:proofErr w:type="spellStart"/>
      <w:r w:rsidRPr="006C4E57">
        <w:rPr>
          <w:color w:val="FF0000"/>
        </w:rPr>
        <w:t>geom_</w:t>
      </w:r>
      <w:proofErr w:type="gramStart"/>
      <w:r w:rsidRPr="006C4E57">
        <w:rPr>
          <w:color w:val="FF0000"/>
        </w:rPr>
        <w:t>smooth</w:t>
      </w:r>
      <w:proofErr w:type="spellEnd"/>
      <w:r w:rsidRPr="006C4E57">
        <w:rPr>
          <w:color w:val="FF0000"/>
        </w:rPr>
        <w:t>(</w:t>
      </w:r>
      <w:proofErr w:type="gramEnd"/>
      <w:r w:rsidRPr="006C4E57">
        <w:rPr>
          <w:color w:val="FF0000"/>
        </w:rPr>
        <w:t>method = "</w:t>
      </w:r>
      <w:proofErr w:type="spellStart"/>
      <w:r w:rsidRPr="006C4E57">
        <w:rPr>
          <w:color w:val="FF0000"/>
        </w:rPr>
        <w:t>lm</w:t>
      </w:r>
      <w:proofErr w:type="spellEnd"/>
      <w:r w:rsidRPr="006C4E57">
        <w:rPr>
          <w:color w:val="FF0000"/>
        </w:rPr>
        <w:t xml:space="preserve">") + </w:t>
      </w:r>
      <w:proofErr w:type="spellStart"/>
      <w:r w:rsidRPr="006C4E57">
        <w:rPr>
          <w:color w:val="FF0000"/>
        </w:rPr>
        <w:t>theme_minimal</w:t>
      </w:r>
      <w:proofErr w:type="spellEnd"/>
      <w:r w:rsidRPr="006C4E57">
        <w:rPr>
          <w:color w:val="FF0000"/>
        </w:rPr>
        <w:t>() + labs(title = "Scatterplot of club_hpi against club_offense with regression line")</w:t>
      </w:r>
    </w:p>
    <w:p w14:paraId="16C5A460" w14:textId="40434A9A" w:rsidR="006C4E57" w:rsidRDefault="006C4E57" w:rsidP="006C4E57">
      <w:pPr>
        <w:rPr>
          <w:color w:val="FF0000"/>
        </w:rPr>
      </w:pPr>
      <w:r w:rsidRPr="006C4E57">
        <w:rPr>
          <w:color w:val="FF0000"/>
        </w:rPr>
        <w:t>```</w:t>
      </w:r>
    </w:p>
    <w:p w14:paraId="234AB5CD" w14:textId="77777777" w:rsidR="006C4E57" w:rsidRPr="006C4E57" w:rsidRDefault="006C4E57" w:rsidP="006C4E57">
      <w:pPr>
        <w:rPr>
          <w:color w:val="FF0000"/>
        </w:rPr>
      </w:pPr>
    </w:p>
    <w:p w14:paraId="373FA1F6" w14:textId="1E8DC837" w:rsidR="006C4E57" w:rsidRDefault="006C4E57" w:rsidP="006C4E57">
      <w:pPr>
        <w:pStyle w:val="ListParagraph"/>
        <w:numPr>
          <w:ilvl w:val="1"/>
          <w:numId w:val="4"/>
        </w:numPr>
      </w:pPr>
      <w:r>
        <w:t xml:space="preserve">In comparing the two plots, what do you expect from the model: </w:t>
      </w:r>
    </w:p>
    <w:p w14:paraId="1BB9264F" w14:textId="67A843E2" w:rsidR="00F14670" w:rsidRDefault="006C4E57" w:rsidP="00006F72">
      <w:pPr>
        <w:ind w:left="1440"/>
      </w:pP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 w:rsidRPr="00717FA2">
        <w:rPr>
          <w:rFonts w:eastAsiaTheme="minorEastAsia"/>
        </w:rPr>
        <w:t>?</w:t>
      </w:r>
    </w:p>
    <w:p w14:paraId="623C3ED5" w14:textId="68E1063C" w:rsidR="00A81414" w:rsidRPr="004E7EB7" w:rsidRDefault="004E7EB7" w:rsidP="00A81414">
      <w:pPr>
        <w:rPr>
          <w:color w:val="FF0000"/>
        </w:rPr>
      </w:pPr>
      <w:r>
        <w:rPr>
          <w:color w:val="FF0000"/>
        </w:rPr>
        <w:t xml:space="preserve">Given that the regression line in the club_hpi against club_penalties have a negative slope, I expect the coefficient for club_penalties to be negative. Since the regression line in the club_hpi against club_offense plot has a positive slope, I expect club_offense to have a positive coefficient. </w:t>
      </w:r>
    </w:p>
    <w:p w14:paraId="71DC03AE" w14:textId="66CCA92E" w:rsidR="0017286D" w:rsidRDefault="0017286D" w:rsidP="00A81414"/>
    <w:p w14:paraId="059DC5D4" w14:textId="1DC69E01" w:rsidR="00F14670" w:rsidRDefault="00F14670" w:rsidP="00F14670">
      <w:pPr>
        <w:pStyle w:val="ListParagraph"/>
        <w:numPr>
          <w:ilvl w:val="0"/>
          <w:numId w:val="2"/>
        </w:numPr>
      </w:pPr>
    </w:p>
    <w:p w14:paraId="10BB188E" w14:textId="0943B256" w:rsidR="00F14670" w:rsidRDefault="00F14670" w:rsidP="00F1467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Use R to fit the model: </w:t>
      </w:r>
      <m:oMath>
        <m:r>
          <m:rPr>
            <m:sty m:val="p"/>
          </m:rPr>
          <w:rPr>
            <w:rFonts w:ascii="Cambria Math" w:hAnsi="Cambria Math"/>
          </w:rPr>
          <m:t>HPI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offense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total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penalties</m:t>
                </m:r>
              </m:sub>
            </m:sSub>
          </m:sub>
        </m:sSub>
      </m:oMath>
    </w:p>
    <w:p w14:paraId="09E69B38" w14:textId="051D35DC" w:rsidR="00006F72" w:rsidRDefault="00006F72" w:rsidP="00F1467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367897" wp14:editId="4EED5CA1">
            <wp:simplePos x="0" y="0"/>
            <wp:positionH relativeFrom="column">
              <wp:posOffset>891540</wp:posOffset>
            </wp:positionH>
            <wp:positionV relativeFrom="paragraph">
              <wp:posOffset>33422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9806D" w14:textId="18367C5C" w:rsidR="00006F72" w:rsidRDefault="00006F72" w:rsidP="00F14670">
      <w:pPr>
        <w:rPr>
          <w:rFonts w:eastAsiaTheme="minorEastAsia"/>
        </w:rPr>
      </w:pPr>
    </w:p>
    <w:p w14:paraId="74A9BE73" w14:textId="113BE811" w:rsidR="00F14670" w:rsidRDefault="00F14670" w:rsidP="00F14670">
      <w:pPr>
        <w:rPr>
          <w:rFonts w:eastAsiaTheme="minorEastAsia"/>
        </w:rPr>
      </w:pPr>
    </w:p>
    <w:p w14:paraId="534A1303" w14:textId="77777777" w:rsidR="00006F72" w:rsidRDefault="00006F72" w:rsidP="00006F72">
      <w:pPr>
        <w:rPr>
          <w:rFonts w:eastAsiaTheme="minorEastAsia"/>
          <w:color w:val="FF0000"/>
        </w:rPr>
      </w:pPr>
    </w:p>
    <w:p w14:paraId="2940D15C" w14:textId="77777777" w:rsidR="00006F72" w:rsidRDefault="00006F72" w:rsidP="00006F72">
      <w:pPr>
        <w:rPr>
          <w:rFonts w:eastAsiaTheme="minorEastAsia"/>
          <w:color w:val="FF0000"/>
        </w:rPr>
      </w:pPr>
    </w:p>
    <w:p w14:paraId="0FF53A1F" w14:textId="36AC88C5" w:rsidR="00006F72" w:rsidRPr="00006F72" w:rsidRDefault="00006F72" w:rsidP="00006F72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```{r}</w:t>
      </w:r>
    </w:p>
    <w:p w14:paraId="4DC37EE5" w14:textId="77777777" w:rsidR="00006F72" w:rsidRPr="00006F72" w:rsidRDefault="00006F72" w:rsidP="00006F72">
      <w:pPr>
        <w:rPr>
          <w:rFonts w:eastAsiaTheme="minorEastAsia"/>
          <w:color w:val="FF0000"/>
        </w:rPr>
      </w:pPr>
      <w:proofErr w:type="spellStart"/>
      <w:r w:rsidRPr="00006F72">
        <w:rPr>
          <w:rFonts w:eastAsiaTheme="minorEastAsia"/>
          <w:color w:val="FF0000"/>
        </w:rPr>
        <w:t>hpi_mod</w:t>
      </w:r>
      <w:proofErr w:type="spellEnd"/>
      <w:r w:rsidRPr="00006F72">
        <w:rPr>
          <w:rFonts w:eastAsiaTheme="minorEastAsia"/>
          <w:color w:val="FF0000"/>
        </w:rPr>
        <w:t xml:space="preserve"> &lt;- </w:t>
      </w:r>
      <w:proofErr w:type="spellStart"/>
      <w:proofErr w:type="gramStart"/>
      <w:r w:rsidRPr="00006F72">
        <w:rPr>
          <w:rFonts w:eastAsiaTheme="minorEastAsia"/>
          <w:color w:val="FF0000"/>
        </w:rPr>
        <w:t>lm</w:t>
      </w:r>
      <w:proofErr w:type="spellEnd"/>
      <w:r w:rsidRPr="00006F72">
        <w:rPr>
          <w:rFonts w:eastAsiaTheme="minorEastAsia"/>
          <w:color w:val="FF0000"/>
        </w:rPr>
        <w:t>(</w:t>
      </w:r>
      <w:proofErr w:type="spellStart"/>
      <w:proofErr w:type="gramEnd"/>
      <w:r w:rsidRPr="00006F72">
        <w:rPr>
          <w:rFonts w:eastAsiaTheme="minorEastAsia"/>
          <w:color w:val="FF0000"/>
        </w:rPr>
        <w:t>HPI~total_offense+total_penalties</w:t>
      </w:r>
      <w:proofErr w:type="spellEnd"/>
      <w:r w:rsidRPr="00006F72">
        <w:rPr>
          <w:rFonts w:eastAsiaTheme="minorEastAsia"/>
          <w:color w:val="FF0000"/>
        </w:rPr>
        <w:t>, data=</w:t>
      </w:r>
      <w:proofErr w:type="spellStart"/>
      <w:r w:rsidRPr="00006F72">
        <w:rPr>
          <w:rFonts w:eastAsiaTheme="minorEastAsia"/>
          <w:color w:val="FF0000"/>
        </w:rPr>
        <w:t>handball_clean</w:t>
      </w:r>
      <w:proofErr w:type="spellEnd"/>
      <w:r w:rsidRPr="00006F72">
        <w:rPr>
          <w:rFonts w:eastAsiaTheme="minorEastAsia"/>
          <w:color w:val="FF0000"/>
        </w:rPr>
        <w:t>)</w:t>
      </w:r>
    </w:p>
    <w:p w14:paraId="5FE7E38B" w14:textId="77777777" w:rsidR="00006F72" w:rsidRPr="00006F72" w:rsidRDefault="00006F72" w:rsidP="00006F72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summary(</w:t>
      </w:r>
      <w:proofErr w:type="spellStart"/>
      <w:r w:rsidRPr="00006F72">
        <w:rPr>
          <w:rFonts w:eastAsiaTheme="minorEastAsia"/>
          <w:color w:val="FF0000"/>
        </w:rPr>
        <w:t>hpi_mod</w:t>
      </w:r>
      <w:proofErr w:type="spellEnd"/>
      <w:r w:rsidRPr="00006F72">
        <w:rPr>
          <w:rFonts w:eastAsiaTheme="minorEastAsia"/>
          <w:color w:val="FF0000"/>
        </w:rPr>
        <w:t>)</w:t>
      </w:r>
    </w:p>
    <w:p w14:paraId="67BAA422" w14:textId="53593FD6" w:rsidR="00F14670" w:rsidRPr="00006F72" w:rsidRDefault="00006F72" w:rsidP="00F14670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```</w:t>
      </w:r>
    </w:p>
    <w:p w14:paraId="0AB79FE2" w14:textId="4C3CDF7D" w:rsidR="008C2586" w:rsidRPr="00006F72" w:rsidRDefault="00F14670" w:rsidP="00006F72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I</w:t>
      </w:r>
      <w:r w:rsidRPr="001D0295">
        <w:t xml:space="preserve">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total_offense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total_penalties</m:t>
            </m:r>
          </m:sub>
        </m:sSub>
      </m:oMath>
      <w:r>
        <w:t xml:space="preserve"> in the context of HPI. </w:t>
      </w:r>
    </w:p>
    <w:p w14:paraId="417D5C85" w14:textId="0A610C80" w:rsidR="008C2586" w:rsidRDefault="002F4925" w:rsidP="008C2586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4DF00BF9" w14:textId="77777777" w:rsidR="002F4925" w:rsidRDefault="002F4925" w:rsidP="008C2586">
      <w:pPr>
        <w:rPr>
          <w:color w:val="FF0000"/>
        </w:rPr>
      </w:pPr>
    </w:p>
    <w:p w14:paraId="4F0E938E" w14:textId="3D4125CB" w:rsidR="008C2586" w:rsidRPr="00006F72" w:rsidRDefault="002F4925" w:rsidP="002F4925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4E696066" w14:textId="7ACC74D6" w:rsidR="00A81414" w:rsidRDefault="00A81414" w:rsidP="00D514C8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AF6BC0">
        <w:t xml:space="preserve">Using </w:t>
      </w:r>
      <w:proofErr w:type="gramStart"/>
      <w:r w:rsidR="00AF6BC0">
        <w:t>R,  p</w:t>
      </w:r>
      <w:r>
        <w:t>erform</w:t>
      </w:r>
      <w:proofErr w:type="gramEnd"/>
      <w:r>
        <w:t xml:space="preserve"> an ANOVA test to assess the overall fit of </w:t>
      </w:r>
      <m:oMath>
        <m:r>
          <m:rPr>
            <m:sty m:val="p"/>
          </m:rPr>
          <w:rPr>
            <w:rFonts w:ascii="Cambria Math" w:hAnsi="Cambria Math"/>
          </w:rPr>
          <m:t>HPI = total_offense + total_penalties</m:t>
        </m:r>
      </m:oMath>
      <w:r>
        <w:t xml:space="preserve">. Fill in the ANOVA table below and interpret the results. </w:t>
      </w:r>
    </w:p>
    <w:p w14:paraId="3DE77D3E" w14:textId="53626470" w:rsidR="00A81414" w:rsidRPr="00006F72" w:rsidRDefault="00A81414" w:rsidP="00006F72">
      <w:pPr>
        <w:pStyle w:val="ListParagraph"/>
        <w:rPr>
          <w:color w:val="FF0000"/>
          <w:lang w:val="nb-NO"/>
        </w:rPr>
      </w:pPr>
      <w:r w:rsidRPr="003E572B">
        <w:rPr>
          <w:b/>
          <w:bCs/>
          <w:lang w:val="nb-NO"/>
        </w:rPr>
        <w:t>H</w:t>
      </w:r>
      <w:r w:rsidRPr="003E572B">
        <w:rPr>
          <w:b/>
          <w:bCs/>
          <w:vertAlign w:val="subscript"/>
          <w:lang w:val="nb-NO"/>
        </w:rPr>
        <w:t>0</w:t>
      </w:r>
      <w:r w:rsidRPr="003E572B">
        <w:rPr>
          <w:b/>
          <w:bCs/>
          <w:lang w:val="nb-NO"/>
        </w:rPr>
        <w:t>:</w:t>
      </w:r>
      <w:r w:rsidR="004E7EB7" w:rsidRPr="003E572B">
        <w:rPr>
          <w:b/>
          <w:bCs/>
          <w:lang w:val="nb-NO"/>
        </w:rPr>
        <w:t xml:space="preserve"> </w:t>
      </w:r>
      <w:r w:rsidR="004E7EB7" w:rsidRPr="003E572B">
        <w:rPr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</m:sub>
        </m:sSub>
        <m:r>
          <w:rPr>
            <w:rFonts w:ascii="Cambria Math" w:hAnsi="Cambria Math"/>
            <w:color w:val="FF0000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=0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</m:oMath>
      <w:r w:rsidRPr="00006F72">
        <w:rPr>
          <w:b/>
          <w:bCs/>
          <w:lang w:val="nb-NO"/>
        </w:rPr>
        <w:t>H</w:t>
      </w:r>
      <w:r w:rsidRPr="00006F72">
        <w:rPr>
          <w:b/>
          <w:bCs/>
          <w:vertAlign w:val="subscript"/>
          <w:lang w:val="nb-NO"/>
        </w:rPr>
        <w:t>a</w:t>
      </w:r>
      <w:r w:rsidRPr="00006F72">
        <w:rPr>
          <w:b/>
          <w:bCs/>
          <w:lang w:val="nb-NO"/>
        </w:rPr>
        <w:t>:</w:t>
      </w:r>
      <w:r w:rsidR="008278E6" w:rsidRPr="00006F72">
        <w:rPr>
          <w:b/>
          <w:bCs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offense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total</m:t>
            </m:r>
            <m:r>
              <w:rPr>
                <w:rFonts w:ascii="Cambria Math" w:hAnsi="Cambria Math"/>
                <w:color w:val="FF0000"/>
                <w:lang w:val="nb-NO"/>
              </w:rPr>
              <m:t>_</m:t>
            </m:r>
            <m:r>
              <w:rPr>
                <w:rFonts w:ascii="Cambria Math" w:hAnsi="Cambria Math"/>
                <w:color w:val="FF0000"/>
              </w:rPr>
              <m:t>penalties</m:t>
            </m:r>
          </m:sub>
        </m:sSub>
        <m:r>
          <w:rPr>
            <w:rFonts w:ascii="Cambria Math" w:hAnsi="Cambria Math"/>
            <w:color w:val="FF0000"/>
            <w:lang w:val="nb-NO"/>
          </w:rPr>
          <m:t>≠0</m:t>
        </m:r>
      </m:oMath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859"/>
        <w:gridCol w:w="1106"/>
        <w:gridCol w:w="2256"/>
        <w:gridCol w:w="994"/>
        <w:gridCol w:w="1876"/>
        <w:gridCol w:w="1770"/>
      </w:tblGrid>
      <w:tr w:rsidR="0007496D" w14:paraId="51D4AFC7" w14:textId="77777777" w:rsidTr="00006F72">
        <w:trPr>
          <w:trHeight w:val="404"/>
        </w:trPr>
        <w:tc>
          <w:tcPr>
            <w:tcW w:w="1859" w:type="dxa"/>
          </w:tcPr>
          <w:p w14:paraId="74BC8CD6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106" w:type="dxa"/>
          </w:tcPr>
          <w:p w14:paraId="0073DB5E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d.f.</w:t>
            </w:r>
            <w:proofErr w:type="spellEnd"/>
          </w:p>
        </w:tc>
        <w:tc>
          <w:tcPr>
            <w:tcW w:w="2256" w:type="dxa"/>
          </w:tcPr>
          <w:p w14:paraId="77B34EBB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994" w:type="dxa"/>
          </w:tcPr>
          <w:p w14:paraId="34E054DF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1876" w:type="dxa"/>
          </w:tcPr>
          <w:p w14:paraId="1D24B479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70" w:type="dxa"/>
          </w:tcPr>
          <w:p w14:paraId="242C480C" w14:textId="77777777" w:rsidR="00A81414" w:rsidRPr="00291068" w:rsidRDefault="00A81414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AF6BC0" w:rsidRPr="00AF6BC0" w14:paraId="7C5002A2" w14:textId="77777777" w:rsidTr="00006F72">
        <w:tc>
          <w:tcPr>
            <w:tcW w:w="1859" w:type="dxa"/>
          </w:tcPr>
          <w:p w14:paraId="4D6EE846" w14:textId="03F6BD63" w:rsidR="00A81414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total_offense</w:t>
            </w:r>
          </w:p>
        </w:tc>
        <w:tc>
          <w:tcPr>
            <w:tcW w:w="1106" w:type="dxa"/>
          </w:tcPr>
          <w:p w14:paraId="32D19B86" w14:textId="383BAD62" w:rsidR="008278E6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2256" w:type="dxa"/>
          </w:tcPr>
          <w:p w14:paraId="2E483235" w14:textId="75C43A1F" w:rsidR="008278E6" w:rsidRPr="00AF6BC0" w:rsidRDefault="00513F82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358.92 </w:t>
            </w:r>
          </w:p>
        </w:tc>
        <w:tc>
          <w:tcPr>
            <w:tcW w:w="994" w:type="dxa"/>
          </w:tcPr>
          <w:p w14:paraId="22BADC85" w14:textId="052C0E69" w:rsidR="000474ED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358.92</w:t>
            </w:r>
          </w:p>
        </w:tc>
        <w:tc>
          <w:tcPr>
            <w:tcW w:w="1876" w:type="dxa"/>
          </w:tcPr>
          <w:p w14:paraId="75AA95CE" w14:textId="1BA3E5A3" w:rsidR="0007496D" w:rsidRPr="00AF6BC0" w:rsidRDefault="00AF6BC0" w:rsidP="00AF6BC0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48.367</w:t>
            </w:r>
          </w:p>
        </w:tc>
        <w:tc>
          <w:tcPr>
            <w:tcW w:w="1770" w:type="dxa"/>
          </w:tcPr>
          <w:p w14:paraId="2C420895" w14:textId="7EEE673A" w:rsidR="0007496D" w:rsidRPr="00AF6BC0" w:rsidRDefault="00AF6BC0" w:rsidP="00AF6BC0">
            <w:pPr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2.146e-11</w:t>
            </w:r>
          </w:p>
        </w:tc>
      </w:tr>
      <w:tr w:rsidR="00AF6BC0" w:rsidRPr="00AF6BC0" w14:paraId="2C051BC3" w14:textId="77777777" w:rsidTr="00006F72">
        <w:tc>
          <w:tcPr>
            <w:tcW w:w="1859" w:type="dxa"/>
          </w:tcPr>
          <w:p w14:paraId="330379AC" w14:textId="28DB317F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total_penalties</w:t>
            </w:r>
          </w:p>
        </w:tc>
        <w:tc>
          <w:tcPr>
            <w:tcW w:w="1106" w:type="dxa"/>
          </w:tcPr>
          <w:p w14:paraId="275F87D7" w14:textId="7C06AED3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1</w:t>
            </w:r>
          </w:p>
        </w:tc>
        <w:tc>
          <w:tcPr>
            <w:tcW w:w="2256" w:type="dxa"/>
          </w:tcPr>
          <w:p w14:paraId="16EAFA1B" w14:textId="3D941A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994" w:type="dxa"/>
          </w:tcPr>
          <w:p w14:paraId="4F899DB9" w14:textId="3A4AD06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309.59</w:t>
            </w:r>
          </w:p>
        </w:tc>
        <w:tc>
          <w:tcPr>
            <w:tcW w:w="1876" w:type="dxa"/>
          </w:tcPr>
          <w:p w14:paraId="6D7499B9" w14:textId="5B4D4C5D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41.720</w:t>
            </w:r>
          </w:p>
        </w:tc>
        <w:tc>
          <w:tcPr>
            <w:tcW w:w="1770" w:type="dxa"/>
          </w:tcPr>
          <w:p w14:paraId="2D3A2E0B" w14:textId="3C6BFF8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4.136e-10</w:t>
            </w:r>
          </w:p>
        </w:tc>
      </w:tr>
      <w:tr w:rsidR="00AF6BC0" w:rsidRPr="00AF6BC0" w14:paraId="6E683C1C" w14:textId="77777777" w:rsidTr="00006F72">
        <w:trPr>
          <w:gridAfter w:val="2"/>
          <w:wAfter w:w="3646" w:type="dxa"/>
          <w:trHeight w:val="539"/>
        </w:trPr>
        <w:tc>
          <w:tcPr>
            <w:tcW w:w="1859" w:type="dxa"/>
          </w:tcPr>
          <w:p w14:paraId="2481FE22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  <w:p w14:paraId="29FF2CCE" w14:textId="77777777" w:rsidR="00AF6BC0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3D669521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106" w:type="dxa"/>
          </w:tcPr>
          <w:p w14:paraId="512A51A8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2373F8F8" w14:textId="44785734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2256" w:type="dxa"/>
          </w:tcPr>
          <w:p w14:paraId="3528515B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3322FDBD" w14:textId="5D15800F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2270.72</w:t>
            </w:r>
          </w:p>
        </w:tc>
        <w:tc>
          <w:tcPr>
            <w:tcW w:w="994" w:type="dxa"/>
          </w:tcPr>
          <w:p w14:paraId="2392D5EE" w14:textId="77777777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606D059D" w14:textId="74F2D99A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AF6BC0" w:rsidRPr="00AF6BC0" w14:paraId="71D0A719" w14:textId="77777777" w:rsidTr="00006F72">
        <w:trPr>
          <w:gridAfter w:val="3"/>
          <w:wAfter w:w="4640" w:type="dxa"/>
          <w:trHeight w:val="95"/>
        </w:trPr>
        <w:tc>
          <w:tcPr>
            <w:tcW w:w="1859" w:type="dxa"/>
          </w:tcPr>
          <w:p w14:paraId="2FD701F9" w14:textId="77777777" w:rsidR="00AF6BC0" w:rsidRPr="00291068" w:rsidRDefault="00AF6BC0" w:rsidP="00FD5D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106" w:type="dxa"/>
          </w:tcPr>
          <w:p w14:paraId="66737469" w14:textId="7C520666" w:rsidR="00AF6BC0" w:rsidRPr="00AF6BC0" w:rsidRDefault="00AF6BC0" w:rsidP="00FD5D1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i/>
                <w:iCs/>
                <w:color w:val="FF0000"/>
              </w:rPr>
              <w:t xml:space="preserve">n-1 = </w:t>
            </w:r>
            <w:r w:rsidRPr="00AF6BC0">
              <w:rPr>
                <w:b/>
                <w:bCs/>
                <w:color w:val="FF0000"/>
              </w:rPr>
              <w:t>309-1 = 308</w:t>
            </w:r>
          </w:p>
        </w:tc>
        <w:tc>
          <w:tcPr>
            <w:tcW w:w="2256" w:type="dxa"/>
          </w:tcPr>
          <w:p w14:paraId="7645E0DE" w14:textId="17D226A3" w:rsidR="00AF6BC0" w:rsidRPr="00AF6BC0" w:rsidRDefault="00AF6BC0" w:rsidP="000474ED">
            <w:pPr>
              <w:rPr>
                <w:b/>
                <w:bCs/>
                <w:color w:val="FF0000"/>
              </w:rPr>
            </w:pPr>
            <w:proofErr w:type="spellStart"/>
            <w:r w:rsidRPr="00AF6BC0">
              <w:rPr>
                <w:b/>
                <w:bCs/>
                <w:i/>
                <w:iCs/>
                <w:color w:val="FF0000"/>
              </w:rPr>
              <w:t>SSModel</w:t>
            </w:r>
            <w:proofErr w:type="spellEnd"/>
            <w:r w:rsidRPr="00AF6BC0">
              <w:rPr>
                <w:b/>
                <w:bCs/>
                <w:i/>
                <w:iCs/>
                <w:color w:val="FF0000"/>
              </w:rPr>
              <w:t xml:space="preserve"> + </w:t>
            </w:r>
            <w:proofErr w:type="spellStart"/>
            <w:r w:rsidRPr="00AF6BC0">
              <w:rPr>
                <w:b/>
                <w:bCs/>
                <w:i/>
                <w:iCs/>
                <w:color w:val="FF0000"/>
              </w:rPr>
              <w:t>SSError</w:t>
            </w:r>
            <w:proofErr w:type="spellEnd"/>
            <w:r w:rsidRPr="00AF6BC0">
              <w:rPr>
                <w:b/>
                <w:bCs/>
                <w:i/>
                <w:iCs/>
                <w:color w:val="FF0000"/>
              </w:rPr>
              <w:t xml:space="preserve"> = </w:t>
            </w:r>
            <w:r w:rsidRPr="00AF6BC0">
              <w:rPr>
                <w:b/>
                <w:bCs/>
                <w:color w:val="FF0000"/>
              </w:rPr>
              <w:t>668.51 + 2270.72 = 2939.23</w:t>
            </w:r>
          </w:p>
        </w:tc>
      </w:tr>
    </w:tbl>
    <w:p w14:paraId="694436B4" w14:textId="44E06E0D" w:rsidR="00A81414" w:rsidRDefault="00221D9A" w:rsidP="00A8141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  <w:r w:rsidR="00006F72">
        <w:rPr>
          <w:color w:val="FF0000"/>
        </w:rPr>
        <w:t>Reject H</w:t>
      </w:r>
      <w:r w:rsidR="00006F72">
        <w:rPr>
          <w:color w:val="FF0000"/>
          <w:vertAlign w:val="subscript"/>
        </w:rPr>
        <w:t>0</w:t>
      </w:r>
    </w:p>
    <w:p w14:paraId="1138D841" w14:textId="70EACAF3" w:rsidR="00221D9A" w:rsidRPr="00006F72" w:rsidRDefault="00221D9A" w:rsidP="00A81414">
      <w:pPr>
        <w:rPr>
          <w:color w:val="FF0000"/>
        </w:rPr>
      </w:pPr>
      <w:r>
        <w:rPr>
          <w:color w:val="FF0000"/>
        </w:rPr>
        <w:t>p-value &lt; 0.05</w:t>
      </w:r>
      <w:r w:rsidR="00006F72">
        <w:rPr>
          <w:color w:val="FF0000"/>
        </w:rPr>
        <w:t xml:space="preserve">, </w:t>
      </w:r>
      <w:r w:rsidR="004D70F0">
        <w:rPr>
          <w:color w:val="FF0000"/>
        </w:rPr>
        <w:t>p-value &lt; 0.05</w:t>
      </w:r>
    </w:p>
    <w:p w14:paraId="78D8A984" w14:textId="21F7D7E4" w:rsidR="00A81414" w:rsidRPr="00006F72" w:rsidRDefault="00221D9A" w:rsidP="00C36D74">
      <w:pPr>
        <w:rPr>
          <w:color w:val="FF0000"/>
        </w:rPr>
      </w:pPr>
      <w:r>
        <w:rPr>
          <w:color w:val="FF0000"/>
        </w:rPr>
        <w:t xml:space="preserve">We have significant evidence that </w:t>
      </w:r>
      <w:proofErr w:type="gramStart"/>
      <w:r w:rsidR="004D70F0">
        <w:rPr>
          <w:color w:val="FF0000"/>
        </w:rPr>
        <w:t xml:space="preserve">both </w:t>
      </w:r>
      <w:r>
        <w:rPr>
          <w:color w:val="FF0000"/>
        </w:rPr>
        <w:t xml:space="preserve"> total</w:t>
      </w:r>
      <w:proofErr w:type="gramEnd"/>
      <w:r>
        <w:rPr>
          <w:color w:val="FF0000"/>
        </w:rPr>
        <w:t xml:space="preserve">_offense </w:t>
      </w:r>
      <w:r w:rsidR="00F53B94">
        <w:rPr>
          <w:color w:val="FF0000"/>
        </w:rPr>
        <w:t xml:space="preserve">and </w:t>
      </w:r>
      <w:r>
        <w:rPr>
          <w:color w:val="FF0000"/>
        </w:rPr>
        <w:t xml:space="preserve">total_penalties are effective predictors of HPI in handball. </w:t>
      </w:r>
    </w:p>
    <w:p w14:paraId="7DB85143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31274C6" w14:textId="70D9D6D9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 xml:space="preserve"> &lt;- </w:t>
      </w:r>
      <w:proofErr w:type="spellStart"/>
      <w:proofErr w:type="gramStart"/>
      <w:r w:rsidRPr="00906393">
        <w:rPr>
          <w:color w:val="FF0000"/>
        </w:rPr>
        <w:t>lm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HPI~total_offense+total_penalties</w:t>
      </w:r>
      <w:proofErr w:type="spellEnd"/>
      <w:r w:rsidRPr="00906393">
        <w:rPr>
          <w:color w:val="FF0000"/>
        </w:rPr>
        <w:t>, data=</w:t>
      </w:r>
      <w:proofErr w:type="spellStart"/>
      <w:r w:rsidRPr="00906393">
        <w:rPr>
          <w:color w:val="FF0000"/>
        </w:rPr>
        <w:t>handball_</w:t>
      </w:r>
      <w:r>
        <w:rPr>
          <w:color w:val="FF0000"/>
        </w:rPr>
        <w:t>df</w:t>
      </w:r>
      <w:proofErr w:type="spellEnd"/>
      <w:r w:rsidRPr="00906393">
        <w:rPr>
          <w:color w:val="FF0000"/>
        </w:rPr>
        <w:t>)</w:t>
      </w:r>
    </w:p>
    <w:p w14:paraId="1616861B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summary(</w:t>
      </w: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>)</w:t>
      </w:r>
    </w:p>
    <w:p w14:paraId="792379CB" w14:textId="77777777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anova</w:t>
      </w:r>
      <w:proofErr w:type="spellEnd"/>
      <w:r w:rsidRPr="00906393">
        <w:rPr>
          <w:color w:val="FF0000"/>
        </w:rPr>
        <w:t>(</w:t>
      </w:r>
      <w:proofErr w:type="spellStart"/>
      <w:r w:rsidRPr="00906393">
        <w:rPr>
          <w:color w:val="FF0000"/>
        </w:rPr>
        <w:t>anovamod</w:t>
      </w:r>
      <w:proofErr w:type="spellEnd"/>
      <w:r w:rsidRPr="00906393">
        <w:rPr>
          <w:color w:val="FF0000"/>
        </w:rPr>
        <w:t>)</w:t>
      </w:r>
    </w:p>
    <w:p w14:paraId="0F952200" w14:textId="49A6E1D0" w:rsidR="00C36D74" w:rsidRPr="00006F72" w:rsidRDefault="00906393" w:rsidP="00C36D74">
      <w:pPr>
        <w:rPr>
          <w:color w:val="FF0000"/>
        </w:rPr>
      </w:pPr>
      <w:r w:rsidRPr="00906393">
        <w:rPr>
          <w:color w:val="FF0000"/>
        </w:rPr>
        <w:t>```</w:t>
      </w:r>
    </w:p>
    <w:p w14:paraId="7D42FA07" w14:textId="1CFAEF5F" w:rsidR="00006F72" w:rsidRDefault="00006F72" w:rsidP="00006F72">
      <w:pPr>
        <w:ind w:left="360"/>
      </w:pPr>
      <w:r>
        <w:t>6.</w:t>
      </w:r>
      <w:r w:rsidR="00A81414">
        <w:t xml:space="preserve">  </w:t>
      </w:r>
    </w:p>
    <w:p w14:paraId="7F137B63" w14:textId="40B3D76B" w:rsidR="00006F72" w:rsidRDefault="00006F72" w:rsidP="00006F72">
      <w:pPr>
        <w:pStyle w:val="ListParagraph"/>
        <w:numPr>
          <w:ilvl w:val="0"/>
          <w:numId w:val="6"/>
        </w:numPr>
      </w:pPr>
      <w:r>
        <w:t>Use R to create a scatterplot of total_penalties against total_offense with a regression line. Color the points by POSITION.</w:t>
      </w:r>
    </w:p>
    <w:p w14:paraId="58EEC337" w14:textId="4E5C0534" w:rsidR="00006F72" w:rsidRDefault="00006F72" w:rsidP="00006F7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9B0F0A" wp14:editId="152792F7">
            <wp:simplePos x="0" y="0"/>
            <wp:positionH relativeFrom="column">
              <wp:posOffset>3347085</wp:posOffset>
            </wp:positionH>
            <wp:positionV relativeFrom="paragraph">
              <wp:posOffset>18415</wp:posOffset>
            </wp:positionV>
            <wp:extent cx="3063240" cy="2338070"/>
            <wp:effectExtent l="0" t="0" r="0" b="0"/>
            <wp:wrapThrough wrapText="bothSides">
              <wp:wrapPolygon edited="0">
                <wp:start x="0" y="0"/>
                <wp:lineTo x="0" y="21471"/>
                <wp:lineTo x="21493" y="21471"/>
                <wp:lineTo x="21493" y="0"/>
                <wp:lineTo x="0" y="0"/>
              </wp:wrapPolygon>
            </wp:wrapThrough>
            <wp:docPr id="74721523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1523" name="Picture 5" descr="A graph with a line and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0D4F2" w14:textId="099A8363" w:rsidR="00006F72" w:rsidRPr="00006F72" w:rsidRDefault="00006F72" w:rsidP="00006F72">
      <w:pPr>
        <w:rPr>
          <w:color w:val="FF0000"/>
        </w:rPr>
      </w:pPr>
      <w:r w:rsidRPr="00006F72">
        <w:rPr>
          <w:color w:val="FF0000"/>
        </w:rPr>
        <w:t>```{r}</w:t>
      </w:r>
    </w:p>
    <w:p w14:paraId="7105ED3A" w14:textId="5B92580A" w:rsidR="00006F72" w:rsidRPr="00006F72" w:rsidRDefault="00006F72" w:rsidP="00006F72">
      <w:pPr>
        <w:rPr>
          <w:color w:val="FF0000"/>
        </w:rPr>
      </w:pPr>
      <w:proofErr w:type="spellStart"/>
      <w:proofErr w:type="gramStart"/>
      <w:r w:rsidRPr="00006F72">
        <w:rPr>
          <w:color w:val="FF0000"/>
        </w:rPr>
        <w:t>ggplot</w:t>
      </w:r>
      <w:proofErr w:type="spellEnd"/>
      <w:r w:rsidRPr="00006F72">
        <w:rPr>
          <w:color w:val="FF0000"/>
        </w:rPr>
        <w:t>(</w:t>
      </w:r>
      <w:proofErr w:type="gramEnd"/>
      <w:r w:rsidRPr="00006F72">
        <w:rPr>
          <w:color w:val="FF0000"/>
        </w:rPr>
        <w:t xml:space="preserve">data = </w:t>
      </w:r>
      <w:proofErr w:type="spellStart"/>
      <w:r w:rsidRPr="00006F72">
        <w:rPr>
          <w:color w:val="FF0000"/>
        </w:rPr>
        <w:t>handball_clean</w:t>
      </w:r>
      <w:proofErr w:type="spellEnd"/>
      <w:r w:rsidRPr="00006F72">
        <w:rPr>
          <w:color w:val="FF0000"/>
        </w:rPr>
        <w:t xml:space="preserve">, </w:t>
      </w:r>
      <w:proofErr w:type="spellStart"/>
      <w:r w:rsidRPr="00006F72">
        <w:rPr>
          <w:color w:val="FF0000"/>
        </w:rPr>
        <w:t>aes</w:t>
      </w:r>
      <w:proofErr w:type="spellEnd"/>
      <w:r w:rsidRPr="00006F72">
        <w:rPr>
          <w:color w:val="FF0000"/>
        </w:rPr>
        <w:t xml:space="preserve">(x = total_offense, y = total_penalties)) + </w:t>
      </w:r>
      <w:proofErr w:type="spellStart"/>
      <w:r w:rsidRPr="00006F72">
        <w:rPr>
          <w:color w:val="FF0000"/>
        </w:rPr>
        <w:t>geom_point</w:t>
      </w:r>
      <w:proofErr w:type="spellEnd"/>
      <w:r w:rsidRPr="00006F72">
        <w:rPr>
          <w:color w:val="FF0000"/>
        </w:rPr>
        <w:t xml:space="preserve">(alpha = 0.5, </w:t>
      </w:r>
      <w:proofErr w:type="spellStart"/>
      <w:r w:rsidRPr="00006F72">
        <w:rPr>
          <w:color w:val="FF0000"/>
        </w:rPr>
        <w:t>aes</w:t>
      </w:r>
      <w:proofErr w:type="spellEnd"/>
      <w:r w:rsidRPr="00006F72">
        <w:rPr>
          <w:color w:val="FF0000"/>
        </w:rPr>
        <w:t>(</w:t>
      </w:r>
      <w:proofErr w:type="spellStart"/>
      <w:r w:rsidRPr="00006F72">
        <w:rPr>
          <w:color w:val="FF0000"/>
        </w:rPr>
        <w:t>colour</w:t>
      </w:r>
      <w:proofErr w:type="spellEnd"/>
      <w:r w:rsidRPr="00006F72">
        <w:rPr>
          <w:color w:val="FF0000"/>
        </w:rPr>
        <w:t xml:space="preserve"> = POSITION)) + </w:t>
      </w:r>
      <w:proofErr w:type="spellStart"/>
      <w:r w:rsidRPr="00006F72">
        <w:rPr>
          <w:color w:val="FF0000"/>
        </w:rPr>
        <w:t>theme_minimal</w:t>
      </w:r>
      <w:proofErr w:type="spellEnd"/>
      <w:r w:rsidRPr="00006F72">
        <w:rPr>
          <w:color w:val="FF0000"/>
        </w:rPr>
        <w:t xml:space="preserve">() + </w:t>
      </w:r>
      <w:proofErr w:type="spellStart"/>
      <w:r w:rsidRPr="00006F72">
        <w:rPr>
          <w:color w:val="FF0000"/>
        </w:rPr>
        <w:t>geom_smooth</w:t>
      </w:r>
      <w:proofErr w:type="spellEnd"/>
      <w:r w:rsidRPr="00006F72">
        <w:rPr>
          <w:color w:val="FF0000"/>
        </w:rPr>
        <w:t>(method = "</w:t>
      </w:r>
      <w:proofErr w:type="spellStart"/>
      <w:r w:rsidRPr="00006F72">
        <w:rPr>
          <w:color w:val="FF0000"/>
        </w:rPr>
        <w:t>lm</w:t>
      </w:r>
      <w:proofErr w:type="spellEnd"/>
      <w:r w:rsidRPr="00006F72">
        <w:rPr>
          <w:color w:val="FF0000"/>
        </w:rPr>
        <w:t>") + labs(title = "Scatterplot of total_penalties against total_offense with a regression line")</w:t>
      </w:r>
    </w:p>
    <w:p w14:paraId="0ADE6AB7" w14:textId="0B6AB572" w:rsidR="00006F72" w:rsidRPr="00006F72" w:rsidRDefault="00006F72" w:rsidP="00006F72">
      <w:pPr>
        <w:rPr>
          <w:color w:val="FF0000"/>
        </w:rPr>
      </w:pPr>
      <w:r w:rsidRPr="00006F72">
        <w:rPr>
          <w:color w:val="FF0000"/>
        </w:rPr>
        <w:t>```</w:t>
      </w:r>
    </w:p>
    <w:p w14:paraId="20A534AD" w14:textId="77777777" w:rsidR="00006F72" w:rsidRDefault="00006F72" w:rsidP="00006F72"/>
    <w:p w14:paraId="2798B0AD" w14:textId="77777777" w:rsidR="00006F72" w:rsidRDefault="00006F72" w:rsidP="00006F72"/>
    <w:p w14:paraId="59E955D1" w14:textId="77777777" w:rsidR="00006F72" w:rsidRDefault="00006F72" w:rsidP="00006F72"/>
    <w:p w14:paraId="5061434E" w14:textId="77777777" w:rsidR="00006F72" w:rsidRDefault="00006F72" w:rsidP="00006F72"/>
    <w:p w14:paraId="2AEC31BB" w14:textId="317E7A84" w:rsidR="00A81414" w:rsidRDefault="00006F72" w:rsidP="00006F72">
      <w:pPr>
        <w:pStyle w:val="ListParagraph"/>
        <w:numPr>
          <w:ilvl w:val="0"/>
          <w:numId w:val="6"/>
        </w:numPr>
      </w:pPr>
      <w:r>
        <w:t>Based on the plot what do you expect the correlation between total_penalties and total_offense to be?</w:t>
      </w:r>
    </w:p>
    <w:p w14:paraId="423C9864" w14:textId="67F02CE2" w:rsidR="00A81414" w:rsidRDefault="00A81414" w:rsidP="00A81414"/>
    <w:p w14:paraId="1C4E0CA7" w14:textId="2A3DC7CD" w:rsidR="00EB2522" w:rsidRPr="00006F72" w:rsidRDefault="00C36D74" w:rsidP="00C36D74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</w:p>
    <w:p w14:paraId="448CB1E3" w14:textId="4012FAAC" w:rsidR="00C36D74" w:rsidRDefault="00C36D74" w:rsidP="00006F72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r w:rsidR="00E3577F">
        <w:t>Using R, find</w:t>
      </w:r>
      <w:r>
        <w:t xml:space="preserve"> the correlation of total_penalties and total_offense. </w:t>
      </w:r>
    </w:p>
    <w:p w14:paraId="2F99081F" w14:textId="77777777" w:rsidR="00C36D74" w:rsidRDefault="00C36D74" w:rsidP="00C36D74"/>
    <w:p w14:paraId="7B57DB9C" w14:textId="7C79C661" w:rsidR="00C36D74" w:rsidRDefault="00181199" w:rsidP="00C36D74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 w:rsidR="00906393">
        <w:rPr>
          <w:b/>
          <w:bCs/>
          <w:color w:val="FF0000"/>
        </w:rPr>
        <w:t xml:space="preserve"> = </w:t>
      </w:r>
      <w:r w:rsidR="00906393" w:rsidRPr="00906393">
        <w:rPr>
          <w:b/>
          <w:bCs/>
          <w:color w:val="FF0000"/>
        </w:rPr>
        <w:t>0.7341583</w:t>
      </w:r>
    </w:p>
    <w:p w14:paraId="707A83B1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271B22AD" w14:textId="11FE03AF" w:rsidR="00906393" w:rsidRPr="00906393" w:rsidRDefault="00906393" w:rsidP="00906393">
      <w:pPr>
        <w:rPr>
          <w:color w:val="FF0000"/>
        </w:rPr>
      </w:pPr>
      <w:proofErr w:type="spellStart"/>
      <w:proofErr w:type="gramStart"/>
      <w:r w:rsidRPr="00906393">
        <w:rPr>
          <w:color w:val="FF0000"/>
        </w:rPr>
        <w:t>cor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handball_df$total_penalties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handball_df$total_offense</w:t>
      </w:r>
      <w:proofErr w:type="spellEnd"/>
      <w:r w:rsidRPr="00906393">
        <w:rPr>
          <w:color w:val="FF0000"/>
        </w:rPr>
        <w:t>)</w:t>
      </w:r>
    </w:p>
    <w:p w14:paraId="28EF09B1" w14:textId="570E069C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</w:p>
    <w:p w14:paraId="1694501E" w14:textId="27CC433C" w:rsidR="00906393" w:rsidRDefault="003E572B" w:rsidP="00006F72">
      <w:pPr>
        <w:pStyle w:val="ListParagraph"/>
        <w:numPr>
          <w:ilvl w:val="0"/>
          <w:numId w:val="5"/>
        </w:numPr>
      </w:pPr>
      <w:r>
        <w:t>Using R, t</w:t>
      </w:r>
      <w:r w:rsidR="00A81414">
        <w:t xml:space="preserve">est the significance of the correlation between the total_offense and the total_penalties of a player. Provide an interpretation of the results. </w:t>
      </w:r>
    </w:p>
    <w:p w14:paraId="09CD000C" w14:textId="1C2E97E8" w:rsidR="00A81414" w:rsidRDefault="00906393" w:rsidP="00906393">
      <w:pPr>
        <w:pStyle w:val="ListParagraph"/>
      </w:pPr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ρ=0</m:t>
        </m:r>
      </m:oMath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</w:t>
      </w:r>
      <w:r>
        <w:rPr>
          <w:b/>
          <w:bCs/>
          <w:vertAlign w:val="subscript"/>
        </w:rPr>
        <w:t>a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 ≠0</m:t>
        </m:r>
      </m:oMath>
    </w:p>
    <w:p w14:paraId="18878888" w14:textId="32E80C40" w:rsidR="00A81414" w:rsidRDefault="00FB1CD3" w:rsidP="00FB1CD3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Pr="00FB1CD3">
        <w:rPr>
          <w:b/>
          <w:bCs/>
          <w:color w:val="FF0000"/>
        </w:rPr>
        <w:t>&lt; 2.2e-16</w:t>
      </w:r>
    </w:p>
    <w:p w14:paraId="0FE767AE" w14:textId="77777777" w:rsidR="00181199" w:rsidRDefault="00181199" w:rsidP="00FB1CD3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</w:p>
    <w:p w14:paraId="031947E5" w14:textId="365E9541" w:rsidR="00FB1CD3" w:rsidRPr="00181199" w:rsidRDefault="00181199" w:rsidP="00FB1CD3">
      <w:pPr>
        <w:rPr>
          <w:b/>
          <w:bCs/>
          <w:color w:val="FF0000"/>
        </w:rPr>
      </w:pPr>
      <w:r w:rsidRPr="00181199">
        <w:rPr>
          <w:color w:val="FF0000"/>
        </w:rPr>
        <w:t>r = 0.7341583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58D472D6" w14:textId="69466444" w:rsidR="00181199" w:rsidRDefault="00181199" w:rsidP="00FB1CD3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C50D26F" w14:textId="243AC796" w:rsidR="00181199" w:rsidRPr="00181199" w:rsidRDefault="00181199" w:rsidP="00FB1CD3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5FD35D1E" w14:textId="77777777" w:rsidR="00906393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```{r}</w:t>
      </w:r>
    </w:p>
    <w:p w14:paraId="4AA82D20" w14:textId="77777777" w:rsidR="00906393" w:rsidRPr="00906393" w:rsidRDefault="00906393" w:rsidP="00906393">
      <w:pPr>
        <w:rPr>
          <w:color w:val="FF0000"/>
        </w:rPr>
      </w:pPr>
      <w:proofErr w:type="spellStart"/>
      <w:r w:rsidRPr="00906393">
        <w:rPr>
          <w:color w:val="FF0000"/>
        </w:rPr>
        <w:t>cor.</w:t>
      </w:r>
      <w:proofErr w:type="gramStart"/>
      <w:r w:rsidRPr="00906393">
        <w:rPr>
          <w:color w:val="FF0000"/>
        </w:rPr>
        <w:t>test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handball_clean$total_offense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handball_clean$total_penalties</w:t>
      </w:r>
      <w:proofErr w:type="spellEnd"/>
      <w:r w:rsidRPr="00906393">
        <w:rPr>
          <w:color w:val="FF0000"/>
        </w:rPr>
        <w:t>)</w:t>
      </w:r>
    </w:p>
    <w:p w14:paraId="228D776A" w14:textId="30D80DAD" w:rsidR="00A81414" w:rsidRPr="00906393" w:rsidRDefault="00906393" w:rsidP="00906393">
      <w:pPr>
        <w:rPr>
          <w:color w:val="FF0000"/>
        </w:rPr>
      </w:pPr>
      <w:r w:rsidRPr="00906393">
        <w:rPr>
          <w:color w:val="FF0000"/>
        </w:rPr>
        <w:t>```</w:t>
      </w:r>
      <w:r w:rsidR="00A81414" w:rsidRPr="00906393">
        <w:rPr>
          <w:color w:val="FF0000"/>
        </w:rPr>
        <w:t xml:space="preserve"> </w:t>
      </w:r>
    </w:p>
    <w:p w14:paraId="282AE537" w14:textId="77777777" w:rsidR="00A81414" w:rsidRDefault="00A81414" w:rsidP="00006F72">
      <w:pPr>
        <w:pStyle w:val="ListParagraph"/>
        <w:numPr>
          <w:ilvl w:val="0"/>
          <w:numId w:val="5"/>
        </w:numPr>
      </w:pPr>
      <w:r>
        <w:t>Could it be concluded that having more penalties increases the skill and success of a player in the form of HPI?</w:t>
      </w:r>
    </w:p>
    <w:p w14:paraId="4BE30E83" w14:textId="3D7853F5" w:rsidR="002B0AF7" w:rsidRDefault="00196FAF">
      <w:pPr>
        <w:rPr>
          <w:color w:val="FF0000"/>
        </w:rPr>
      </w:pPr>
      <w:r>
        <w:rPr>
          <w:color w:val="FF0000"/>
        </w:rPr>
        <w:t xml:space="preserve">Having more penalties in some ways decreases a </w:t>
      </w:r>
      <w:proofErr w:type="gramStart"/>
      <w:r>
        <w:rPr>
          <w:color w:val="FF0000"/>
        </w:rPr>
        <w:t>players</w:t>
      </w:r>
      <w:proofErr w:type="gramEnd"/>
      <w:r>
        <w:rPr>
          <w:color w:val="FF0000"/>
        </w:rPr>
        <w:t xml:space="preserve"> success as they can detract from the playing time of a player. However, it seems that being a more aggressive player or a player with more penalties, tends to </w:t>
      </w:r>
      <w:proofErr w:type="gramStart"/>
      <w:r>
        <w:rPr>
          <w:color w:val="FF0000"/>
        </w:rPr>
        <w:t>leads</w:t>
      </w:r>
      <w:proofErr w:type="gramEnd"/>
      <w:r>
        <w:rPr>
          <w:color w:val="FF0000"/>
        </w:rPr>
        <w:t xml:space="preserve"> towards players being more offensively aggressive as well which does improve their success.</w:t>
      </w:r>
    </w:p>
    <w:p w14:paraId="51098D81" w14:textId="77777777" w:rsidR="00EB2522" w:rsidRPr="00196FAF" w:rsidRDefault="00EB2522">
      <w:pPr>
        <w:rPr>
          <w:color w:val="FF0000"/>
        </w:rPr>
      </w:pPr>
    </w:p>
    <w:sectPr w:rsidR="00EB2522" w:rsidRPr="00196FAF" w:rsidSect="00A8141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27C6C" w14:textId="77777777" w:rsidR="00C16FBF" w:rsidRDefault="00C16FBF" w:rsidP="000522A4">
      <w:r>
        <w:separator/>
      </w:r>
    </w:p>
  </w:endnote>
  <w:endnote w:type="continuationSeparator" w:id="0">
    <w:p w14:paraId="2A0AB42F" w14:textId="77777777" w:rsidR="00C16FBF" w:rsidRDefault="00C16FBF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F374" w14:textId="77777777" w:rsidR="00C16FBF" w:rsidRDefault="00C16FBF" w:rsidP="000522A4">
      <w:r>
        <w:separator/>
      </w:r>
    </w:p>
  </w:footnote>
  <w:footnote w:type="continuationSeparator" w:id="0">
    <w:p w14:paraId="1F0E6CBD" w14:textId="77777777" w:rsidR="00C16FBF" w:rsidRDefault="00C16FBF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7750" w14:textId="7F0DFA06" w:rsidR="008D40C6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14CF"/>
    <w:multiLevelType w:val="hybridMultilevel"/>
    <w:tmpl w:val="B936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7D47"/>
    <w:multiLevelType w:val="hybridMultilevel"/>
    <w:tmpl w:val="E4A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E2BFE"/>
    <w:multiLevelType w:val="hybridMultilevel"/>
    <w:tmpl w:val="E204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C3348"/>
    <w:multiLevelType w:val="hybridMultilevel"/>
    <w:tmpl w:val="B0868A0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C7C13"/>
    <w:multiLevelType w:val="hybridMultilevel"/>
    <w:tmpl w:val="6F467214"/>
    <w:lvl w:ilvl="0" w:tplc="F418E0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6257857">
    <w:abstractNumId w:val="4"/>
  </w:num>
  <w:num w:numId="2" w16cid:durableId="624579600">
    <w:abstractNumId w:val="0"/>
  </w:num>
  <w:num w:numId="3" w16cid:durableId="116920835">
    <w:abstractNumId w:val="1"/>
  </w:num>
  <w:num w:numId="4" w16cid:durableId="1765418320">
    <w:abstractNumId w:val="2"/>
  </w:num>
  <w:num w:numId="5" w16cid:durableId="1584873641">
    <w:abstractNumId w:val="3"/>
  </w:num>
  <w:num w:numId="6" w16cid:durableId="301428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06F72"/>
    <w:rsid w:val="000474ED"/>
    <w:rsid w:val="000522A4"/>
    <w:rsid w:val="00057D39"/>
    <w:rsid w:val="0007496D"/>
    <w:rsid w:val="00095655"/>
    <w:rsid w:val="000A202B"/>
    <w:rsid w:val="000B32F3"/>
    <w:rsid w:val="000D119C"/>
    <w:rsid w:val="000E2464"/>
    <w:rsid w:val="001210C9"/>
    <w:rsid w:val="0017286D"/>
    <w:rsid w:val="00181199"/>
    <w:rsid w:val="001837DB"/>
    <w:rsid w:val="001853AA"/>
    <w:rsid w:val="00196FAF"/>
    <w:rsid w:val="001B4177"/>
    <w:rsid w:val="001C02E0"/>
    <w:rsid w:val="001C37E7"/>
    <w:rsid w:val="00206B17"/>
    <w:rsid w:val="00221D9A"/>
    <w:rsid w:val="00283922"/>
    <w:rsid w:val="002A4133"/>
    <w:rsid w:val="002A5905"/>
    <w:rsid w:val="002B0AF7"/>
    <w:rsid w:val="002B14C0"/>
    <w:rsid w:val="002D1430"/>
    <w:rsid w:val="002D1873"/>
    <w:rsid w:val="002F2ACE"/>
    <w:rsid w:val="002F4925"/>
    <w:rsid w:val="00301A19"/>
    <w:rsid w:val="00307391"/>
    <w:rsid w:val="00353F27"/>
    <w:rsid w:val="00354A46"/>
    <w:rsid w:val="0036415A"/>
    <w:rsid w:val="00365005"/>
    <w:rsid w:val="00380785"/>
    <w:rsid w:val="0039764F"/>
    <w:rsid w:val="003A5426"/>
    <w:rsid w:val="003D38B7"/>
    <w:rsid w:val="003D4FB6"/>
    <w:rsid w:val="003D573A"/>
    <w:rsid w:val="003E572B"/>
    <w:rsid w:val="003E61A2"/>
    <w:rsid w:val="003F4C50"/>
    <w:rsid w:val="00416E56"/>
    <w:rsid w:val="00435B5C"/>
    <w:rsid w:val="00435DB5"/>
    <w:rsid w:val="00476F16"/>
    <w:rsid w:val="004D1A02"/>
    <w:rsid w:val="004D4875"/>
    <w:rsid w:val="004D70F0"/>
    <w:rsid w:val="004E3D8C"/>
    <w:rsid w:val="004E7EB7"/>
    <w:rsid w:val="00512814"/>
    <w:rsid w:val="00513F82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10FDA"/>
    <w:rsid w:val="006343EB"/>
    <w:rsid w:val="006367BE"/>
    <w:rsid w:val="00642AA1"/>
    <w:rsid w:val="0064319B"/>
    <w:rsid w:val="00650F58"/>
    <w:rsid w:val="0065263A"/>
    <w:rsid w:val="006629E7"/>
    <w:rsid w:val="006A2AF7"/>
    <w:rsid w:val="006C1C47"/>
    <w:rsid w:val="006C4E57"/>
    <w:rsid w:val="006D7255"/>
    <w:rsid w:val="00702854"/>
    <w:rsid w:val="00721209"/>
    <w:rsid w:val="00726CEE"/>
    <w:rsid w:val="00731CB1"/>
    <w:rsid w:val="00734329"/>
    <w:rsid w:val="00746E5A"/>
    <w:rsid w:val="00752A74"/>
    <w:rsid w:val="00765DAE"/>
    <w:rsid w:val="007739EF"/>
    <w:rsid w:val="00781F61"/>
    <w:rsid w:val="00782EA3"/>
    <w:rsid w:val="007E0369"/>
    <w:rsid w:val="00801AD5"/>
    <w:rsid w:val="008278E6"/>
    <w:rsid w:val="00835A07"/>
    <w:rsid w:val="00843718"/>
    <w:rsid w:val="00862A50"/>
    <w:rsid w:val="00873B60"/>
    <w:rsid w:val="00884F2A"/>
    <w:rsid w:val="00893A05"/>
    <w:rsid w:val="008A02F7"/>
    <w:rsid w:val="008A6B6A"/>
    <w:rsid w:val="008C2586"/>
    <w:rsid w:val="008D40C6"/>
    <w:rsid w:val="00906393"/>
    <w:rsid w:val="00940F85"/>
    <w:rsid w:val="00954771"/>
    <w:rsid w:val="00963215"/>
    <w:rsid w:val="00980E06"/>
    <w:rsid w:val="00984BAA"/>
    <w:rsid w:val="009C2F41"/>
    <w:rsid w:val="009C75BA"/>
    <w:rsid w:val="009D7FD2"/>
    <w:rsid w:val="009E063D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97DA3"/>
    <w:rsid w:val="00AF1A03"/>
    <w:rsid w:val="00AF6BC0"/>
    <w:rsid w:val="00B27669"/>
    <w:rsid w:val="00B73042"/>
    <w:rsid w:val="00B85A2F"/>
    <w:rsid w:val="00B85A7B"/>
    <w:rsid w:val="00BC0A21"/>
    <w:rsid w:val="00BD1FA1"/>
    <w:rsid w:val="00BE5801"/>
    <w:rsid w:val="00C16FBF"/>
    <w:rsid w:val="00C17685"/>
    <w:rsid w:val="00C26564"/>
    <w:rsid w:val="00C36950"/>
    <w:rsid w:val="00C36D74"/>
    <w:rsid w:val="00C56AA9"/>
    <w:rsid w:val="00C72056"/>
    <w:rsid w:val="00C77279"/>
    <w:rsid w:val="00C82E40"/>
    <w:rsid w:val="00CA22AC"/>
    <w:rsid w:val="00CB152E"/>
    <w:rsid w:val="00CC1278"/>
    <w:rsid w:val="00CF4B00"/>
    <w:rsid w:val="00D169C0"/>
    <w:rsid w:val="00D465E5"/>
    <w:rsid w:val="00D51827"/>
    <w:rsid w:val="00D7427C"/>
    <w:rsid w:val="00E01683"/>
    <w:rsid w:val="00E04335"/>
    <w:rsid w:val="00E269A1"/>
    <w:rsid w:val="00E326D8"/>
    <w:rsid w:val="00E3577F"/>
    <w:rsid w:val="00E53AF2"/>
    <w:rsid w:val="00E637FA"/>
    <w:rsid w:val="00E66621"/>
    <w:rsid w:val="00E676B7"/>
    <w:rsid w:val="00EB2522"/>
    <w:rsid w:val="00EC23E5"/>
    <w:rsid w:val="00EC6BD5"/>
    <w:rsid w:val="00ED028F"/>
    <w:rsid w:val="00F14670"/>
    <w:rsid w:val="00F25C1D"/>
    <w:rsid w:val="00F363BE"/>
    <w:rsid w:val="00F53445"/>
    <w:rsid w:val="00F53B94"/>
    <w:rsid w:val="00F5591C"/>
    <w:rsid w:val="00F627AC"/>
    <w:rsid w:val="00F75D61"/>
    <w:rsid w:val="00F94E32"/>
    <w:rsid w:val="00FA45F5"/>
    <w:rsid w:val="00FB1CD3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  <w:style w:type="character" w:styleId="PlaceholderText">
    <w:name w:val="Placeholder Text"/>
    <w:basedOn w:val="DefaultParagraphFont"/>
    <w:uiPriority w:val="99"/>
    <w:semiHidden/>
    <w:rsid w:val="0082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4374</Characters>
  <Application>Microsoft Office Word</Application>
  <DocSecurity>0</DocSecurity>
  <Lines>190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2</cp:revision>
  <dcterms:created xsi:type="dcterms:W3CDTF">2024-06-12T17:16:00Z</dcterms:created>
  <dcterms:modified xsi:type="dcterms:W3CDTF">2024-06-12T17:16:00Z</dcterms:modified>
</cp:coreProperties>
</file>