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4BEB191C" w:rsidR="00EA53BD" w:rsidRDefault="003F41BD" w:rsidP="00EA53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3F834544">
            <wp:simplePos x="0" y="0"/>
            <wp:positionH relativeFrom="column">
              <wp:posOffset>3324225</wp:posOffset>
            </wp:positionH>
            <wp:positionV relativeFrom="paragraph">
              <wp:posOffset>401955</wp:posOffset>
            </wp:positionV>
            <wp:extent cx="2820323" cy="2085975"/>
            <wp:effectExtent l="0" t="0" r="0" b="0"/>
            <wp:wrapThrough wrapText="bothSides">
              <wp:wrapPolygon edited="0">
                <wp:start x="0" y="0"/>
                <wp:lineTo x="0" y="21436"/>
                <wp:lineTo x="21498" y="21436"/>
                <wp:lineTo x="21498" y="0"/>
                <wp:lineTo x="0" y="0"/>
              </wp:wrapPolygon>
            </wp:wrapThrough>
            <wp:docPr id="728020256" name="Picture 2" descr="A graph with blue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 descr="A graph with blue and black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323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BD">
        <w:t xml:space="preserve">The below graphic is a histogram of total_medals for all countries in all events.    </w:t>
      </w:r>
      <w:r w:rsidR="00EA53BD" w:rsidRPr="001F26C7">
        <w:t>Describe the distribution of total</w:t>
      </w:r>
      <w:r w:rsidR="00EA53BD">
        <w:t>_</w:t>
      </w:r>
      <w:r w:rsidR="00EA53BD" w:rsidRPr="001F26C7">
        <w:t>medals for all countries in all events</w:t>
      </w:r>
      <w:r w:rsidR="00EA53BD">
        <w:t>. Is there a skew, if so, what is it</w:t>
      </w:r>
      <w:r>
        <w:t xml:space="preserve"> and what does it mean</w:t>
      </w:r>
      <w:r w:rsidR="00EA53BD">
        <w:t>?</w:t>
      </w:r>
    </w:p>
    <w:p w14:paraId="79631876" w14:textId="5E19623C" w:rsidR="003F41BD" w:rsidRPr="003F41BD" w:rsidRDefault="003F41BD" w:rsidP="003F41BD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</w:t>
      </w:r>
      <w:proofErr w:type="spellStart"/>
      <w:r>
        <w:rPr>
          <w:color w:val="FF0000"/>
        </w:rPr>
        <w:t>total_medals</w:t>
      </w:r>
      <w:proofErr w:type="spellEnd"/>
      <w:r>
        <w:rPr>
          <w:color w:val="FF0000"/>
        </w:rPr>
        <w:t xml:space="preserve">, so it is more common for nations to do poorly in Olympic rowing than well. </w:t>
      </w:r>
    </w:p>
    <w:p w14:paraId="1632704E" w14:textId="5179E24A" w:rsidR="00EA53BD" w:rsidRDefault="00EA53BD" w:rsidP="00EA53BD">
      <w:pPr>
        <w:jc w:val="right"/>
      </w:pPr>
    </w:p>
    <w:p w14:paraId="280B0C65" w14:textId="77777777" w:rsidR="00EA53BD" w:rsidRDefault="00EA53BD" w:rsidP="00EA53BD">
      <w:pPr>
        <w:jc w:val="right"/>
      </w:pPr>
    </w:p>
    <w:p w14:paraId="4A20F822" w14:textId="77777777" w:rsidR="003F41BD" w:rsidRDefault="003F41BD" w:rsidP="00EA53BD">
      <w:pPr>
        <w:jc w:val="right"/>
      </w:pPr>
    </w:p>
    <w:p w14:paraId="68324428" w14:textId="77777777" w:rsidR="003F41BD" w:rsidRDefault="003F41BD" w:rsidP="00EA53BD">
      <w:pPr>
        <w:jc w:val="right"/>
      </w:pPr>
    </w:p>
    <w:p w14:paraId="66F94FCD" w14:textId="77777777" w:rsidR="003F41BD" w:rsidRDefault="003F41BD" w:rsidP="00EA53BD">
      <w:pPr>
        <w:jc w:val="right"/>
      </w:pPr>
    </w:p>
    <w:p w14:paraId="4AE7510A" w14:textId="77777777" w:rsidR="00EA53BD" w:rsidRDefault="00EA53BD" w:rsidP="00EA53BD">
      <w:pPr>
        <w:jc w:val="right"/>
      </w:pPr>
    </w:p>
    <w:p w14:paraId="13CC1A97" w14:textId="1A97D364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Pr="00973D46">
          <w:rPr>
            <w:rStyle w:val="Hyperlink"/>
          </w:rPr>
          <w:t>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for all countries in all events</w:t>
      </w:r>
      <w:r>
        <w:t xml:space="preserve"> and fill them in below.</w:t>
      </w:r>
    </w:p>
    <w:p w14:paraId="58D91B69" w14:textId="77777777" w:rsidR="003F41BD" w:rsidRDefault="00EA53BD" w:rsidP="003F41BD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>:</w:t>
      </w:r>
      <w:r w:rsidR="003F41BD">
        <w:t xml:space="preserve"> </w:t>
      </w:r>
      <w:proofErr w:type="gramStart"/>
      <w:r w:rsidR="003F41BD">
        <w:rPr>
          <w:color w:val="FF0000"/>
        </w:rPr>
        <w:t>0.00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3F41BD">
        <w:rPr>
          <w:b/>
          <w:bCs/>
        </w:rPr>
        <w:t xml:space="preserve">: </w:t>
      </w:r>
      <w:r w:rsidR="003F41BD">
        <w:rPr>
          <w:color w:val="FF0000"/>
        </w:rPr>
        <w:t xml:space="preserve">0.80 </w:t>
      </w:r>
      <w:r w:rsidRPr="00973D46">
        <w:rPr>
          <w:b/>
          <w:bCs/>
        </w:rPr>
        <w:t>Median</w:t>
      </w:r>
      <w:r w:rsidR="003F41BD">
        <w:t xml:space="preserve">: </w:t>
      </w:r>
      <w:r w:rsidR="003F41BD" w:rsidRPr="003F41BD">
        <w:rPr>
          <w:color w:val="FF0000"/>
        </w:rPr>
        <w:t>12.33</w:t>
      </w:r>
      <w:r w:rsidR="003F41BD"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 w:rsidR="003F41BD" w:rsidRPr="003F41BD">
        <w:rPr>
          <w:color w:val="FF0000"/>
        </w:rPr>
        <w:t>54.62</w:t>
      </w:r>
    </w:p>
    <w:p w14:paraId="070AA845" w14:textId="7B5722A5" w:rsidR="00EA53BD" w:rsidRPr="003F41BD" w:rsidRDefault="00EA53BD" w:rsidP="003F41BD">
      <w:pPr>
        <w:pStyle w:val="ListParagraph"/>
      </w:pPr>
      <w:r w:rsidRPr="003F41BD">
        <w:rPr>
          <w:b/>
          <w:bCs/>
        </w:rPr>
        <w:t>Upper Quartile</w:t>
      </w:r>
      <w:r>
        <w:t>:</w:t>
      </w:r>
      <w:r w:rsidR="003F41BD">
        <w:t xml:space="preserve"> </w:t>
      </w:r>
      <w:r w:rsidR="003F41BD" w:rsidRPr="003F41BD">
        <w:rPr>
          <w:color w:val="FF0000"/>
        </w:rPr>
        <w:t>67.44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 w:rsidR="003F41BD" w:rsidRPr="003F41BD">
        <w:rPr>
          <w:color w:val="FF0000"/>
        </w:rPr>
        <w:t>848.00</w:t>
      </w:r>
    </w:p>
    <w:p w14:paraId="3EE61E15" w14:textId="77777777" w:rsidR="00EA53BD" w:rsidRDefault="00EA53BD" w:rsidP="003F41BD"/>
    <w:p w14:paraId="1D1CDC41" w14:textId="22A3E4C1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</w:t>
      </w:r>
      <w:r w:rsidRPr="00BE1E55">
        <w:t>USA has 94.2 points in the women's coxed eight event, determine whether or not that is an outlier.</w:t>
      </w:r>
      <w:r>
        <w:t xml:space="preserve"> Use calculations to justify your answer.</w:t>
      </w:r>
    </w:p>
    <w:p w14:paraId="1742FC58" w14:textId="52A5BB36" w:rsidR="003F41BD" w:rsidRPr="003F41BD" w:rsidRDefault="003F41BD" w:rsidP="00EA53BD">
      <w:pPr>
        <w:rPr>
          <w:color w:val="FF0000"/>
        </w:rPr>
      </w:pPr>
      <w:r>
        <w:rPr>
          <w:color w:val="FF0000"/>
        </w:rPr>
        <w:t>Not an outlier</w:t>
      </w:r>
    </w:p>
    <w:p w14:paraId="17A16F8B" w14:textId="6B32CF2E" w:rsidR="00EA53BD" w:rsidRPr="003F41BD" w:rsidRDefault="003F41BD" w:rsidP="00EA53BD">
      <w:pPr>
        <w:rPr>
          <w:color w:val="FF0000"/>
        </w:rPr>
      </w:pPr>
      <w:r>
        <w:rPr>
          <w:color w:val="FF0000"/>
        </w:rPr>
        <w:t>IQR = 66.64</w:t>
      </w:r>
    </w:p>
    <w:p w14:paraId="00FD3307" w14:textId="100A0371" w:rsidR="00EA53BD" w:rsidRPr="003F41BD" w:rsidRDefault="003F41BD" w:rsidP="00EA53BD">
      <w:pPr>
        <w:rPr>
          <w:color w:val="FF0000"/>
        </w:rPr>
      </w:pPr>
      <w:r>
        <w:rPr>
          <w:color w:val="FF0000"/>
        </w:rPr>
        <w:t>1.5*66.64 = 99.96</w:t>
      </w:r>
    </w:p>
    <w:p w14:paraId="4B6FADC2" w14:textId="3F68FC25" w:rsidR="00EA53BD" w:rsidRPr="003F41BD" w:rsidRDefault="003F41BD" w:rsidP="00EA53BD">
      <w:pPr>
        <w:pStyle w:val="ListParagraph"/>
        <w:numPr>
          <w:ilvl w:val="0"/>
          <w:numId w:val="2"/>
        </w:numPr>
      </w:pPr>
      <w:r>
        <w:t xml:space="preserve">The below plot shows </w:t>
      </w:r>
      <w:proofErr w:type="spellStart"/>
      <w:r>
        <w:t>total_medals</w:t>
      </w:r>
      <w:proofErr w:type="spellEnd"/>
      <w:r>
        <w:t xml:space="preserve"> ranked by NOC. Based on the distribution of this plot would it be fair to assume that economic welfare is a confounding variable in predicting nations’ performance in Olympic rowing? </w:t>
      </w:r>
      <w:r w:rsidR="00EA53BD" w:rsidRPr="00BE1E55">
        <w:t>Explain why or why not</w:t>
      </w:r>
      <w:r w:rsidR="00EA53BD">
        <w:t xml:space="preserve">. </w:t>
      </w:r>
    </w:p>
    <w:p w14:paraId="2917EA6D" w14:textId="399DEA63" w:rsidR="002B0AF7" w:rsidRPr="003F41BD" w:rsidRDefault="003F41BD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EE5C16" wp14:editId="53CB12B8">
            <wp:simplePos x="0" y="0"/>
            <wp:positionH relativeFrom="column">
              <wp:posOffset>2924175</wp:posOffset>
            </wp:positionH>
            <wp:positionV relativeFrom="paragraph">
              <wp:posOffset>82550</wp:posOffset>
            </wp:positionV>
            <wp:extent cx="2880995" cy="2362200"/>
            <wp:effectExtent l="0" t="0" r="1905" b="0"/>
            <wp:wrapThrough wrapText="bothSides">
              <wp:wrapPolygon edited="0">
                <wp:start x="0" y="0"/>
                <wp:lineTo x="0" y="21484"/>
                <wp:lineTo x="21519" y="21484"/>
                <wp:lineTo x="21519" y="0"/>
                <wp:lineTo x="0" y="0"/>
              </wp:wrapPolygon>
            </wp:wrapThrough>
            <wp:docPr id="117932816" name="Picture 1" descr="A graph showing a number of med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816" name="Picture 1" descr="A graph showing a number of meda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</w:rPr>
        <w:t xml:space="preserve">Based on this graph it would not be fair to assume that economic welfare is a confounding variable in predicting nations’ performance in Olympic rowing. If there was a GDP variable it may be easier to assess this. </w:t>
      </w:r>
    </w:p>
    <w:sectPr w:rsidR="002B0AF7" w:rsidRPr="003F41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EB39" w14:textId="77777777" w:rsidR="00653209" w:rsidRDefault="00653209" w:rsidP="00EA53BD">
      <w:r>
        <w:separator/>
      </w:r>
    </w:p>
  </w:endnote>
  <w:endnote w:type="continuationSeparator" w:id="0">
    <w:p w14:paraId="02DDDF99" w14:textId="77777777" w:rsidR="00653209" w:rsidRDefault="00653209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2693" w14:textId="77777777" w:rsidR="00653209" w:rsidRDefault="00653209" w:rsidP="00EA53BD">
      <w:r>
        <w:separator/>
      </w:r>
    </w:p>
  </w:footnote>
  <w:footnote w:type="continuationSeparator" w:id="0">
    <w:p w14:paraId="3C87616E" w14:textId="77777777" w:rsidR="00653209" w:rsidRDefault="00653209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70944">
    <w:abstractNumId w:val="1"/>
  </w:num>
  <w:num w:numId="2" w16cid:durableId="121781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D"/>
    <w:rsid w:val="00095655"/>
    <w:rsid w:val="000A202B"/>
    <w:rsid w:val="000D119C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6415A"/>
    <w:rsid w:val="00365005"/>
    <w:rsid w:val="0039764F"/>
    <w:rsid w:val="003D304D"/>
    <w:rsid w:val="003D38B7"/>
    <w:rsid w:val="003D4FB6"/>
    <w:rsid w:val="003E61A2"/>
    <w:rsid w:val="003F41BD"/>
    <w:rsid w:val="003F4C50"/>
    <w:rsid w:val="00416E56"/>
    <w:rsid w:val="00435B5C"/>
    <w:rsid w:val="00435DB5"/>
    <w:rsid w:val="00476F1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43718"/>
    <w:rsid w:val="00873B60"/>
    <w:rsid w:val="00883A05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2B70"/>
    <w:rsid w:val="00A82E91"/>
    <w:rsid w:val="00A873AB"/>
    <w:rsid w:val="00A9588C"/>
    <w:rsid w:val="00AF1A03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A53BD"/>
    <w:rsid w:val="00EC23E5"/>
    <w:rsid w:val="00EC6BD5"/>
    <w:rsid w:val="00ED028F"/>
    <w:rsid w:val="00F25C1D"/>
    <w:rsid w:val="00F363BE"/>
    <w:rsid w:val="00F53445"/>
    <w:rsid w:val="00F5591C"/>
    <w:rsid w:val="00F627AC"/>
    <w:rsid w:val="00F752C2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dal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3</cp:revision>
  <dcterms:created xsi:type="dcterms:W3CDTF">2024-06-05T19:07:00Z</dcterms:created>
  <dcterms:modified xsi:type="dcterms:W3CDTF">2024-06-06T15:48:00Z</dcterms:modified>
</cp:coreProperties>
</file>