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6D6E2" w14:textId="59330108" w:rsidR="00AC1A00" w:rsidRDefault="00AC1A00" w:rsidP="00AC1A00">
      <w:r w:rsidRPr="00D56102">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w:t>
      </w:r>
      <w:r>
        <w:t xml:space="preserve"> are separated by gender and</w:t>
      </w:r>
      <w:r w:rsidRPr="00D56102">
        <w:t xml:space="preserve"> range with the number of rowers in the boat (1, 2, 4, 6, 8, 17), the rigging (</w:t>
      </w:r>
      <w:proofErr w:type="spellStart"/>
      <w:r w:rsidRPr="00D56102">
        <w:t>inrigged</w:t>
      </w:r>
      <w:proofErr w:type="spellEnd"/>
      <w:r w:rsidRPr="00D56102">
        <w:t xml:space="preserve">, outrigged), sculling, sweeping, and whether or not they are coxed. An </w:t>
      </w:r>
      <w:proofErr w:type="spellStart"/>
      <w:r w:rsidRPr="00D56102">
        <w:t>inrigged</w:t>
      </w:r>
      <w:proofErr w:type="spellEnd"/>
      <w:r w:rsidRPr="00D56102">
        <w:t xml:space="preserve">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w:t>
      </w:r>
      <w:r w:rsidR="00323DB6" w:rsidRPr="00323DB6">
        <w:t xml:space="preserve">Since the data spans so far back in time, the original dataset had some interesting issues in which some of the numbers were off for the number of medals awarded to athletes or nations. For </w:t>
      </w:r>
      <w:proofErr w:type="gramStart"/>
      <w:r w:rsidR="00323DB6" w:rsidRPr="00323DB6">
        <w:t>example</w:t>
      </w:r>
      <w:proofErr w:type="gramEnd"/>
      <w:r w:rsidR="00323DB6" w:rsidRPr="00323DB6">
        <w:t xml:space="preserve"> in the 1964 Rowing Men's Coxless 4 event, the US had 5 medals awarded instead of 4 because one of the rowers passed out after the first heat and the sub had to row in the final heat so both were given medals. Situations like this were not super common but they were frequent enough to </w:t>
      </w:r>
      <w:proofErr w:type="spellStart"/>
      <w:r w:rsidR="00323DB6" w:rsidRPr="00323DB6">
        <w:t>through out</w:t>
      </w:r>
      <w:proofErr w:type="spellEnd"/>
      <w:r w:rsidR="00323DB6" w:rsidRPr="00323DB6">
        <w:t xml:space="preserve"> the data. Using </w:t>
      </w:r>
      <w:proofErr w:type="spellStart"/>
      <w:r w:rsidR="00323DB6" w:rsidRPr="00323DB6">
        <w:t>dyplyr</w:t>
      </w:r>
      <w:proofErr w:type="spellEnd"/>
      <w:r w:rsidR="00323DB6" w:rsidRPr="00323DB6">
        <w:t xml:space="preserve"> the data has been adjusted to avoid these errors. </w:t>
      </w:r>
      <w:r w:rsidRPr="00AE2957">
        <w:t xml:space="preserve">The </w:t>
      </w:r>
      <w:proofErr w:type="spellStart"/>
      <w:r w:rsidRPr="00AE2957">
        <w:t>total_medals</w:t>
      </w:r>
      <w:proofErr w:type="spellEnd"/>
      <w:r w:rsidRPr="00AE2957">
        <w:t xml:space="preserve"> and total_points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This effect could likely be attributed towards how much funding nations are placing towards their rowing teams.</w:t>
      </w:r>
    </w:p>
    <w:p w14:paraId="0C6E93FE" w14:textId="77777777" w:rsidR="00AC1A00" w:rsidRDefault="00AC1A00" w:rsidP="00AC1A00"/>
    <w:tbl>
      <w:tblPr>
        <w:tblStyle w:val="TableGrid"/>
        <w:tblW w:w="9445" w:type="dxa"/>
        <w:tblLook w:val="04A0" w:firstRow="1" w:lastRow="0" w:firstColumn="1" w:lastColumn="0" w:noHBand="0" w:noVBand="1"/>
      </w:tblPr>
      <w:tblGrid>
        <w:gridCol w:w="2335"/>
        <w:gridCol w:w="7110"/>
      </w:tblGrid>
      <w:tr w:rsidR="00AC1A00" w14:paraId="0CA6729F" w14:textId="77777777" w:rsidTr="00E01FDB">
        <w:tc>
          <w:tcPr>
            <w:tcW w:w="2335" w:type="dxa"/>
          </w:tcPr>
          <w:p w14:paraId="09301C5E" w14:textId="77777777" w:rsidR="00AC1A00" w:rsidRPr="005C2840" w:rsidRDefault="00AC1A00" w:rsidP="00E01FDB">
            <w:pPr>
              <w:rPr>
                <w:b/>
                <w:bCs/>
              </w:rPr>
            </w:pPr>
            <w:r>
              <w:rPr>
                <w:b/>
                <w:bCs/>
              </w:rPr>
              <w:t>Variable</w:t>
            </w:r>
          </w:p>
        </w:tc>
        <w:tc>
          <w:tcPr>
            <w:tcW w:w="7110" w:type="dxa"/>
          </w:tcPr>
          <w:p w14:paraId="15BCF241" w14:textId="77777777" w:rsidR="00AC1A00" w:rsidRPr="005C2840" w:rsidRDefault="00AC1A00" w:rsidP="00E01FDB">
            <w:pPr>
              <w:rPr>
                <w:b/>
                <w:bCs/>
              </w:rPr>
            </w:pPr>
            <w:r>
              <w:rPr>
                <w:b/>
                <w:bCs/>
              </w:rPr>
              <w:t>Description</w:t>
            </w:r>
          </w:p>
        </w:tc>
      </w:tr>
      <w:tr w:rsidR="00AC1A00" w14:paraId="40265AB8" w14:textId="77777777" w:rsidTr="00E01FDB">
        <w:tc>
          <w:tcPr>
            <w:tcW w:w="2335" w:type="dxa"/>
          </w:tcPr>
          <w:p w14:paraId="6887EA6B" w14:textId="77777777" w:rsidR="00AC1A00" w:rsidRDefault="00AC1A00" w:rsidP="00E01FDB">
            <w:r>
              <w:t>NOC</w:t>
            </w:r>
          </w:p>
        </w:tc>
        <w:tc>
          <w:tcPr>
            <w:tcW w:w="7110" w:type="dxa"/>
          </w:tcPr>
          <w:p w14:paraId="4138EE9A" w14:textId="77777777" w:rsidR="00AC1A00" w:rsidRDefault="00AC1A00" w:rsidP="00E01FDB">
            <w:r>
              <w:t xml:space="preserve">National Olympic Committee or the nation competing. </w:t>
            </w:r>
          </w:p>
        </w:tc>
      </w:tr>
      <w:tr w:rsidR="00AC1A00" w14:paraId="307B4DFE" w14:textId="77777777" w:rsidTr="00E01FDB">
        <w:tc>
          <w:tcPr>
            <w:tcW w:w="2335" w:type="dxa"/>
          </w:tcPr>
          <w:p w14:paraId="1A731758" w14:textId="77777777" w:rsidR="00AC1A00" w:rsidRDefault="00AC1A00" w:rsidP="00E01FDB">
            <w:proofErr w:type="spellStart"/>
            <w:r>
              <w:t>total_medals</w:t>
            </w:r>
            <w:proofErr w:type="spellEnd"/>
          </w:p>
        </w:tc>
        <w:tc>
          <w:tcPr>
            <w:tcW w:w="7110" w:type="dxa"/>
          </w:tcPr>
          <w:p w14:paraId="4C533DEB" w14:textId="77777777" w:rsidR="00AC1A00" w:rsidRDefault="00AC1A00" w:rsidP="00E01FDB">
            <w:r>
              <w:t>The total number of medals for that country in that event.</w:t>
            </w:r>
          </w:p>
        </w:tc>
      </w:tr>
      <w:tr w:rsidR="00AC1A00" w14:paraId="7744442F" w14:textId="77777777" w:rsidTr="00AB50A2">
        <w:trPr>
          <w:trHeight w:val="926"/>
        </w:trPr>
        <w:tc>
          <w:tcPr>
            <w:tcW w:w="2335" w:type="dxa"/>
          </w:tcPr>
          <w:p w14:paraId="056BD927" w14:textId="77777777" w:rsidR="00AC1A00" w:rsidRDefault="00AC1A00" w:rsidP="00E01FDB">
            <w:r>
              <w:t>total_points</w:t>
            </w:r>
          </w:p>
        </w:tc>
        <w:tc>
          <w:tcPr>
            <w:tcW w:w="7110" w:type="dxa"/>
          </w:tcPr>
          <w:p w14:paraId="15765269" w14:textId="77777777" w:rsidR="00AC1A00" w:rsidRDefault="00AC1A00" w:rsidP="00E01FDB">
            <w:r>
              <w:t>The total number of points for that country in that event. The points are scaled with a gold medal counting for 3 points, a silver for 2, and a bronze for 1.</w:t>
            </w:r>
          </w:p>
        </w:tc>
      </w:tr>
      <w:tr w:rsidR="00AB50A2" w14:paraId="7EDC99D9" w14:textId="77777777" w:rsidTr="00E01FDB">
        <w:tc>
          <w:tcPr>
            <w:tcW w:w="2335" w:type="dxa"/>
          </w:tcPr>
          <w:p w14:paraId="478C19F0" w14:textId="6740295C" w:rsidR="00AB50A2" w:rsidRDefault="00AB50A2" w:rsidP="00AB50A2">
            <w:proofErr w:type="spellStart"/>
            <w:r>
              <w:t>total_gold</w:t>
            </w:r>
            <w:proofErr w:type="spellEnd"/>
          </w:p>
        </w:tc>
        <w:tc>
          <w:tcPr>
            <w:tcW w:w="7110" w:type="dxa"/>
          </w:tcPr>
          <w:p w14:paraId="64CBF0AA" w14:textId="237F8D6F" w:rsidR="00AB50A2" w:rsidRDefault="00AB50A2" w:rsidP="00AB50A2">
            <w:r>
              <w:t>The total number of gold medals for that country.</w:t>
            </w:r>
          </w:p>
        </w:tc>
      </w:tr>
      <w:tr w:rsidR="00AB50A2" w14:paraId="7147AAC9" w14:textId="77777777" w:rsidTr="00E01FDB">
        <w:tc>
          <w:tcPr>
            <w:tcW w:w="2335" w:type="dxa"/>
          </w:tcPr>
          <w:p w14:paraId="0F798317" w14:textId="6F619B16" w:rsidR="00AB50A2" w:rsidRDefault="00AB50A2" w:rsidP="00AB50A2">
            <w:proofErr w:type="spellStart"/>
            <w:r>
              <w:t>total_silver</w:t>
            </w:r>
            <w:proofErr w:type="spellEnd"/>
          </w:p>
        </w:tc>
        <w:tc>
          <w:tcPr>
            <w:tcW w:w="7110" w:type="dxa"/>
          </w:tcPr>
          <w:p w14:paraId="43A6CE5D" w14:textId="0E878AF0" w:rsidR="00AB50A2" w:rsidRDefault="00AB50A2" w:rsidP="00AB50A2">
            <w:r>
              <w:t>The total number of silver medals for that country.</w:t>
            </w:r>
          </w:p>
        </w:tc>
      </w:tr>
      <w:tr w:rsidR="00AB50A2" w14:paraId="1B757D78" w14:textId="77777777" w:rsidTr="00E01FDB">
        <w:tc>
          <w:tcPr>
            <w:tcW w:w="2335" w:type="dxa"/>
          </w:tcPr>
          <w:p w14:paraId="7D95E7CE" w14:textId="00E9DB0E" w:rsidR="00AB50A2" w:rsidRDefault="00AB50A2" w:rsidP="00AB50A2">
            <w:proofErr w:type="spellStart"/>
            <w:r>
              <w:t>total_bronze</w:t>
            </w:r>
            <w:proofErr w:type="spellEnd"/>
          </w:p>
        </w:tc>
        <w:tc>
          <w:tcPr>
            <w:tcW w:w="7110" w:type="dxa"/>
          </w:tcPr>
          <w:p w14:paraId="7AEAC431" w14:textId="26854E9A" w:rsidR="00AB50A2" w:rsidRDefault="00AB50A2" w:rsidP="00AB50A2">
            <w:r>
              <w:t>The total number of bronze medals for that country.</w:t>
            </w:r>
          </w:p>
        </w:tc>
      </w:tr>
    </w:tbl>
    <w:p w14:paraId="10F8A834" w14:textId="3EB22829" w:rsidR="00AC1A00" w:rsidRDefault="00AC1A00" w:rsidP="00AC1A00"/>
    <w:p w14:paraId="75EE4962" w14:textId="77777777" w:rsidR="00323DB6" w:rsidRDefault="00323DB6" w:rsidP="00AC1A00"/>
    <w:p w14:paraId="08173848" w14:textId="77777777" w:rsidR="00323DB6" w:rsidRDefault="00323DB6" w:rsidP="00AC1A00"/>
    <w:p w14:paraId="34C3258D" w14:textId="77777777" w:rsidR="00323DB6" w:rsidRDefault="00323DB6" w:rsidP="00AC1A00"/>
    <w:p w14:paraId="1C15B4C8" w14:textId="77777777" w:rsidR="00323DB6" w:rsidRDefault="00323DB6" w:rsidP="00AC1A00"/>
    <w:p w14:paraId="30177B12" w14:textId="086939FA" w:rsidR="00AC1A00" w:rsidRDefault="00AC1A00" w:rsidP="00054391">
      <w:pPr>
        <w:pStyle w:val="ListParagraph"/>
        <w:numPr>
          <w:ilvl w:val="0"/>
          <w:numId w:val="1"/>
        </w:numPr>
      </w:pPr>
      <w:r>
        <w:lastRenderedPageBreak/>
        <w:t xml:space="preserve"> </w:t>
      </w:r>
      <w:r w:rsidR="00054391">
        <w:t>Create</w:t>
      </w:r>
      <w:r>
        <w:t xml:space="preserve"> a histogram of total_points for all countries. </w:t>
      </w:r>
      <w:r w:rsidRPr="001F26C7">
        <w:t>Describe the distribution of total</w:t>
      </w:r>
      <w:r>
        <w:t>_points. Is there a skew, if so, what is it and what does it mean</w:t>
      </w:r>
      <w:r w:rsidR="00054391">
        <w:t>?</w:t>
      </w:r>
    </w:p>
    <w:p w14:paraId="5927D540" w14:textId="43E88A14" w:rsidR="00371D54" w:rsidRDefault="00371D54" w:rsidP="00AC1A00"/>
    <w:p w14:paraId="1AB28BF6" w14:textId="77777777" w:rsidR="00371D54" w:rsidRDefault="00371D54" w:rsidP="00AC1A00"/>
    <w:p w14:paraId="54E9514B" w14:textId="77777777" w:rsidR="00371D54" w:rsidRDefault="00371D54" w:rsidP="00AC1A00"/>
    <w:p w14:paraId="1B1CEF8F" w14:textId="77777777" w:rsidR="00AC1A00" w:rsidRDefault="00AC1A00" w:rsidP="00AC1A00">
      <w:pPr>
        <w:jc w:val="right"/>
      </w:pPr>
    </w:p>
    <w:p w14:paraId="401EF8EC" w14:textId="77777777" w:rsidR="00AC1A00" w:rsidRDefault="00AC1A00" w:rsidP="00AC1A00">
      <w:pPr>
        <w:pStyle w:val="ListParagraph"/>
        <w:numPr>
          <w:ilvl w:val="0"/>
          <w:numId w:val="1"/>
        </w:numPr>
      </w:pPr>
      <w:r>
        <w:t xml:space="preserve">Using </w:t>
      </w:r>
      <w:hyperlink r:id="rId7" w:history="1">
        <w:r>
          <w:rPr>
            <w:rStyle w:val="Hyperlink"/>
          </w:rPr>
          <w:t>rowing_medals.csv</w:t>
        </w:r>
      </w:hyperlink>
      <w:r>
        <w:t>, o</w:t>
      </w:r>
      <w:r w:rsidRPr="008170E3">
        <w:t>btain the summary statistics for total_</w:t>
      </w:r>
      <w:r>
        <w:t>points and fill them in below.</w:t>
      </w:r>
    </w:p>
    <w:p w14:paraId="7F404382" w14:textId="77777777" w:rsidR="00AC1A00" w:rsidRDefault="00AC1A00" w:rsidP="00AC1A00"/>
    <w:p w14:paraId="5F6AC0E5" w14:textId="77777777" w:rsidR="00AC1A00" w:rsidRDefault="00AC1A00" w:rsidP="00AC1A00">
      <w:pPr>
        <w:pStyle w:val="ListParagraph"/>
      </w:pPr>
      <w:r w:rsidRPr="008170E3">
        <w:rPr>
          <w:b/>
          <w:bCs/>
        </w:rPr>
        <w:t>Minimum</w:t>
      </w:r>
      <w:r>
        <w:t xml:space="preserve">: </w:t>
      </w:r>
      <w:r>
        <w:rPr>
          <w:u w:val="single"/>
        </w:rPr>
        <w:t xml:space="preserve">               </w:t>
      </w:r>
      <w:r w:rsidRPr="008170E3">
        <w:t xml:space="preserve"> </w:t>
      </w:r>
      <w:r>
        <w:t xml:space="preserve">  </w:t>
      </w:r>
      <w:r>
        <w:rPr>
          <w:b/>
          <w:bCs/>
        </w:rPr>
        <w:t>Lower</w:t>
      </w:r>
      <w:r w:rsidRPr="00973D46">
        <w:rPr>
          <w:b/>
          <w:bCs/>
        </w:rPr>
        <w:t xml:space="preserve"> Qu</w:t>
      </w:r>
      <w:r>
        <w:rPr>
          <w:b/>
          <w:bCs/>
        </w:rPr>
        <w:t xml:space="preserve">artile: </w:t>
      </w:r>
      <w:r>
        <w:rPr>
          <w:u w:val="single"/>
        </w:rPr>
        <w:t xml:space="preserve">               </w:t>
      </w:r>
      <w:r w:rsidRPr="008170E3">
        <w:t xml:space="preserve"> </w:t>
      </w:r>
      <w:r>
        <w:t xml:space="preserve">  </w:t>
      </w:r>
      <w:r w:rsidRPr="00973D46">
        <w:rPr>
          <w:b/>
          <w:bCs/>
        </w:rPr>
        <w:t>Median</w:t>
      </w:r>
      <w:r>
        <w:t xml:space="preserve">: </w:t>
      </w:r>
      <w:r>
        <w:rPr>
          <w:u w:val="single"/>
        </w:rPr>
        <w:t xml:space="preserve">               </w:t>
      </w:r>
      <w:r w:rsidRPr="008170E3">
        <w:t xml:space="preserve"> </w:t>
      </w:r>
      <w:r>
        <w:t xml:space="preserve">  </w:t>
      </w:r>
      <w:r w:rsidRPr="00973D46">
        <w:rPr>
          <w:b/>
          <w:bCs/>
        </w:rPr>
        <w:t>Mean</w:t>
      </w:r>
      <w:r>
        <w:t xml:space="preserve">: </w:t>
      </w:r>
      <w:r>
        <w:rPr>
          <w:u w:val="single"/>
        </w:rPr>
        <w:t xml:space="preserve"> </w:t>
      </w:r>
      <w:r>
        <w:rPr>
          <w:u w:val="single"/>
        </w:rPr>
        <w:tab/>
      </w:r>
      <w:r>
        <w:rPr>
          <w:u w:val="single"/>
        </w:rPr>
        <w:tab/>
        <w:t xml:space="preserve">                  </w:t>
      </w:r>
      <w:r w:rsidRPr="008170E3">
        <w:t xml:space="preserve"> </w:t>
      </w:r>
      <w:r>
        <w:t xml:space="preserve">  </w:t>
      </w:r>
    </w:p>
    <w:p w14:paraId="1D76F5F9" w14:textId="77777777" w:rsidR="00AC1A00" w:rsidRDefault="00AC1A00" w:rsidP="00AC1A00">
      <w:pPr>
        <w:pStyle w:val="ListParagraph"/>
        <w:rPr>
          <w:b/>
          <w:bCs/>
        </w:rPr>
      </w:pPr>
    </w:p>
    <w:p w14:paraId="77C710B2" w14:textId="77777777" w:rsidR="00AC1A00" w:rsidRPr="00B47447" w:rsidRDefault="00AC1A00" w:rsidP="00AC1A00">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2AD86232" w14:textId="77777777" w:rsidR="00AC1A00" w:rsidRDefault="00AC1A00" w:rsidP="00AC1A00">
      <w:pPr>
        <w:pStyle w:val="ListParagraph"/>
      </w:pPr>
    </w:p>
    <w:p w14:paraId="177B6153" w14:textId="71DFF0AA" w:rsidR="00106BFB" w:rsidRDefault="00106BFB" w:rsidP="009A0539">
      <w:pPr>
        <w:pStyle w:val="ListParagraph"/>
        <w:numPr>
          <w:ilvl w:val="0"/>
          <w:numId w:val="1"/>
        </w:numPr>
      </w:pPr>
      <w:r>
        <w:t>Determine</w:t>
      </w:r>
      <w:r w:rsidRPr="00BE1E55">
        <w:t xml:space="preserve"> whether or not </w:t>
      </w:r>
      <w:r>
        <w:t>the total_points for the UK</w:t>
      </w:r>
      <w:r w:rsidRPr="00BE1E55">
        <w:t xml:space="preserve"> </w:t>
      </w:r>
      <w:proofErr w:type="gramStart"/>
      <w:r w:rsidRPr="00BE1E55">
        <w:t>is</w:t>
      </w:r>
      <w:proofErr w:type="gramEnd"/>
      <w:r w:rsidRPr="00BE1E55">
        <w:t xml:space="preserve"> an outlier.</w:t>
      </w:r>
      <w:r>
        <w:t xml:space="preserve"> Use calculations to justify your answer.</w:t>
      </w:r>
    </w:p>
    <w:p w14:paraId="73B81BF8" w14:textId="77777777" w:rsidR="00AC1A00" w:rsidRDefault="00AC1A00" w:rsidP="00AC1A00"/>
    <w:p w14:paraId="65079EAE" w14:textId="77777777" w:rsidR="0089398B" w:rsidRDefault="0089398B" w:rsidP="0089398B">
      <w:pPr>
        <w:pStyle w:val="ListParagraph"/>
        <w:numPr>
          <w:ilvl w:val="0"/>
          <w:numId w:val="1"/>
        </w:numPr>
      </w:pPr>
      <w:r w:rsidRPr="00BD51B6">
        <w:t>The UK has 154 total_points in the dataset, determine whether or not that is an outlier. Use calculations to justify your answer</w:t>
      </w:r>
      <w:r>
        <w:t xml:space="preserve">. </w:t>
      </w:r>
    </w:p>
    <w:p w14:paraId="705F5585" w14:textId="77777777" w:rsidR="0089398B" w:rsidRDefault="0089398B" w:rsidP="0089398B"/>
    <w:p w14:paraId="1460D584" w14:textId="77777777" w:rsidR="0089398B" w:rsidRDefault="0089398B" w:rsidP="0089398B"/>
    <w:p w14:paraId="4B5D7F04" w14:textId="1CDBF08E" w:rsidR="0089398B" w:rsidRDefault="0089398B" w:rsidP="0089398B">
      <w:pPr>
        <w:pStyle w:val="ListParagraph"/>
        <w:numPr>
          <w:ilvl w:val="0"/>
          <w:numId w:val="1"/>
        </w:numPr>
      </w:pPr>
      <w:r>
        <w:rPr>
          <w:noProof/>
        </w:rPr>
        <w:t>Check to see</w:t>
      </w:r>
      <w:r>
        <w:t xml:space="preserve"> if there are any other outliers. </w:t>
      </w:r>
    </w:p>
    <w:p w14:paraId="04A065B6" w14:textId="77777777" w:rsidR="0089398B" w:rsidRDefault="0089398B" w:rsidP="0089398B"/>
    <w:p w14:paraId="186ABCA7" w14:textId="77777777" w:rsidR="0089398B" w:rsidRDefault="0089398B" w:rsidP="0089398B"/>
    <w:p w14:paraId="51D41BB9" w14:textId="77777777" w:rsidR="0089398B" w:rsidRDefault="0089398B" w:rsidP="0089398B"/>
    <w:p w14:paraId="513865DE" w14:textId="38F864F2" w:rsidR="0089398B" w:rsidRDefault="0089398B" w:rsidP="0089398B">
      <w:pPr>
        <w:pStyle w:val="ListParagraph"/>
        <w:numPr>
          <w:ilvl w:val="0"/>
          <w:numId w:val="1"/>
        </w:numPr>
      </w:pPr>
      <w:r>
        <w:t xml:space="preserve">  Using your answers to questions 2-4 </w:t>
      </w:r>
      <w:r>
        <w:t>to create</w:t>
      </w:r>
      <w:r>
        <w:t xml:space="preserve"> a boxplot of total_points. </w:t>
      </w:r>
    </w:p>
    <w:p w14:paraId="7915FDA4" w14:textId="77777777" w:rsidR="00AC1A00" w:rsidRDefault="00AC1A00" w:rsidP="00AC1A00"/>
    <w:p w14:paraId="5BB062DB" w14:textId="77777777" w:rsidR="00AC1A00" w:rsidRDefault="00AC1A00" w:rsidP="00AC1A00"/>
    <w:p w14:paraId="1BB99FC8" w14:textId="77777777" w:rsidR="0089398B" w:rsidRDefault="0089398B" w:rsidP="00AC1A00"/>
    <w:p w14:paraId="58E0D3A0" w14:textId="41B80B8F" w:rsidR="00AC1A00" w:rsidRPr="00054391" w:rsidRDefault="00054391" w:rsidP="00054391">
      <w:pPr>
        <w:pStyle w:val="ListParagraph"/>
        <w:numPr>
          <w:ilvl w:val="0"/>
          <w:numId w:val="2"/>
        </w:numPr>
      </w:pPr>
      <w:r>
        <w:t xml:space="preserve">Create a </w:t>
      </w:r>
      <w:proofErr w:type="spellStart"/>
      <w:r>
        <w:t>barplot</w:t>
      </w:r>
      <w:proofErr w:type="spellEnd"/>
      <w:r>
        <w:t xml:space="preserve"> of</w:t>
      </w:r>
      <w:r w:rsidR="00AC1A00">
        <w:t xml:space="preserve"> NOC ranked by </w:t>
      </w:r>
      <w:proofErr w:type="spellStart"/>
      <w:r w:rsidR="00AC1A00">
        <w:t>total_medals</w:t>
      </w:r>
      <w:proofErr w:type="spellEnd"/>
      <w:r w:rsidR="00AC1A00">
        <w:t xml:space="preserve"> to showcase the distribution of medals per nation.  </w:t>
      </w:r>
      <w:r w:rsidR="00AC1A00" w:rsidRPr="00BE1E55">
        <w:t xml:space="preserve">Based </w:t>
      </w:r>
      <w:r w:rsidR="00AC1A00">
        <w:t xml:space="preserve">on this plot </w:t>
      </w:r>
      <w:r w:rsidR="00AC1A00" w:rsidRPr="00BE1E55">
        <w:t xml:space="preserve">would it be fair to assume that </w:t>
      </w:r>
      <w:r w:rsidR="00AC1A00">
        <w:t>economic welfare</w:t>
      </w:r>
      <w:r w:rsidR="00AC1A00" w:rsidRPr="00BE1E55">
        <w:t xml:space="preserve"> is a confounding variable</w:t>
      </w:r>
      <w:r w:rsidR="00AC1A00">
        <w:t xml:space="preserve"> in Olympic rowing medals</w:t>
      </w:r>
      <w:r w:rsidR="00AC1A00" w:rsidRPr="00BE1E55">
        <w:t>? Explain why or why not</w:t>
      </w:r>
      <w:r w:rsidR="00AC1A00">
        <w:t xml:space="preserve">. </w:t>
      </w:r>
    </w:p>
    <w:p w14:paraId="165E1B52" w14:textId="77777777" w:rsidR="00AC1A00" w:rsidRDefault="00AC1A00" w:rsidP="00054391">
      <w:pPr>
        <w:rPr>
          <w:color w:val="FF0000"/>
        </w:rPr>
      </w:pPr>
    </w:p>
    <w:p w14:paraId="334AC7D8" w14:textId="77777777" w:rsidR="00AC1A00" w:rsidRPr="001036A1" w:rsidRDefault="00AC1A00" w:rsidP="00AC1A00">
      <w:pPr>
        <w:ind w:left="405"/>
        <w:rPr>
          <w:color w:val="FF0000"/>
        </w:rPr>
      </w:pPr>
    </w:p>
    <w:p w14:paraId="56E18601" w14:textId="77777777" w:rsidR="00AC1A00" w:rsidRDefault="00AC1A00" w:rsidP="00AC1A00">
      <w:pPr>
        <w:ind w:left="405"/>
      </w:pPr>
    </w:p>
    <w:p w14:paraId="24DEBAB8" w14:textId="77777777" w:rsidR="00AC1A00" w:rsidRDefault="00AC1A00" w:rsidP="00AC1A00">
      <w:pPr>
        <w:pStyle w:val="ListParagraph"/>
        <w:numPr>
          <w:ilvl w:val="0"/>
          <w:numId w:val="2"/>
        </w:numPr>
      </w:pPr>
      <w:r w:rsidRPr="001036A1">
        <w:t xml:space="preserve"> What could be a reason for the distribution of medals and points being so heavily skewed towards certain nations winning more than others?</w:t>
      </w:r>
    </w:p>
    <w:p w14:paraId="479414AC" w14:textId="77777777" w:rsidR="002B0AF7" w:rsidRDefault="002B0AF7"/>
    <w:p w14:paraId="25ED5110" w14:textId="77777777" w:rsidR="00371D54" w:rsidRDefault="00371D54"/>
    <w:p w14:paraId="12BCFB5B" w14:textId="77777777" w:rsidR="00371D54" w:rsidRDefault="00371D54"/>
    <w:p w14:paraId="03DA598B" w14:textId="77777777" w:rsidR="00371D54" w:rsidRDefault="00371D54" w:rsidP="00371D54"/>
    <w:p w14:paraId="1801B54E" w14:textId="77777777" w:rsidR="006B7BCF" w:rsidRDefault="006B7BCF" w:rsidP="006B7BCF"/>
    <w:p w14:paraId="149530E1" w14:textId="77777777" w:rsidR="006B7BCF" w:rsidRDefault="006B7BCF" w:rsidP="006B7BCF">
      <w:pPr>
        <w:pStyle w:val="ListParagraph"/>
        <w:numPr>
          <w:ilvl w:val="0"/>
          <w:numId w:val="2"/>
        </w:numPr>
      </w:pPr>
      <w:r>
        <w:lastRenderedPageBreak/>
        <w:t xml:space="preserve">There is a lot of debate about how to best weigh the points for the different types of medals. Read </w:t>
      </w:r>
      <w:hyperlink r:id="rId8" w:history="1">
        <w:r>
          <w:rPr>
            <w:rStyle w:val="Hyperlink"/>
          </w:rPr>
          <w:t>this link</w:t>
        </w:r>
      </w:hyperlink>
      <w:r>
        <w:t xml:space="preserve"> about different medal point weighing and decide on a method you think would be best. How would the new method alter the data? </w:t>
      </w:r>
    </w:p>
    <w:p w14:paraId="21F5885B" w14:textId="77777777" w:rsidR="00371D54" w:rsidRDefault="00371D54" w:rsidP="00371D54"/>
    <w:p w14:paraId="7E12C200" w14:textId="77777777" w:rsidR="00371D54" w:rsidRDefault="00371D54" w:rsidP="00371D54"/>
    <w:p w14:paraId="4503179D" w14:textId="77777777" w:rsidR="00371D54" w:rsidRDefault="00371D54" w:rsidP="00371D54"/>
    <w:p w14:paraId="1B2CA3D3" w14:textId="358F201F" w:rsidR="00371D54" w:rsidRDefault="00371D54" w:rsidP="00371D54">
      <w:pPr>
        <w:pStyle w:val="ListParagraph"/>
        <w:numPr>
          <w:ilvl w:val="0"/>
          <w:numId w:val="2"/>
        </w:numPr>
      </w:pPr>
      <w:r>
        <w:t xml:space="preserve">Using the </w:t>
      </w:r>
      <w:proofErr w:type="spellStart"/>
      <w:r>
        <w:t>total_gold</w:t>
      </w:r>
      <w:proofErr w:type="spellEnd"/>
      <w:r>
        <w:t xml:space="preserve">, </w:t>
      </w:r>
      <w:proofErr w:type="spellStart"/>
      <w:r>
        <w:t>total_silver</w:t>
      </w:r>
      <w:proofErr w:type="spellEnd"/>
      <w:r>
        <w:t xml:space="preserve">, and </w:t>
      </w:r>
      <w:proofErr w:type="spellStart"/>
      <w:r>
        <w:t>total_bronze</w:t>
      </w:r>
      <w:proofErr w:type="spellEnd"/>
      <w:r>
        <w:t xml:space="preserve"> variables, create a new total_points variable based on your idea for medal scaling. Create a histogram of the total_points with this new variable and comment on the skew. </w:t>
      </w:r>
    </w:p>
    <w:p w14:paraId="5E79DB2E" w14:textId="77777777" w:rsidR="00371D54" w:rsidRDefault="00371D54"/>
    <w:sectPr w:rsidR="00371D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B568A" w14:textId="77777777" w:rsidR="004B2164" w:rsidRDefault="004B2164" w:rsidP="00371D54">
      <w:r>
        <w:separator/>
      </w:r>
    </w:p>
  </w:endnote>
  <w:endnote w:type="continuationSeparator" w:id="0">
    <w:p w14:paraId="390F1EF4" w14:textId="77777777" w:rsidR="004B2164" w:rsidRDefault="004B2164" w:rsidP="0037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D1E7C" w14:textId="77777777" w:rsidR="004B2164" w:rsidRDefault="004B2164" w:rsidP="00371D54">
      <w:r>
        <w:separator/>
      </w:r>
    </w:p>
  </w:footnote>
  <w:footnote w:type="continuationSeparator" w:id="0">
    <w:p w14:paraId="44BBC911" w14:textId="77777777" w:rsidR="004B2164" w:rsidRDefault="004B2164" w:rsidP="00371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9EB9" w14:textId="2717E91A" w:rsidR="00371D54" w:rsidRDefault="00371D54" w:rsidP="00371D54">
    <w:pPr>
      <w:pStyle w:val="Header"/>
      <w:jc w:val="center"/>
    </w:pPr>
    <w:r>
      <w:t>Analyzing the Distribution of Olympic Medals in Rowing Using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00"/>
    <w:rsid w:val="00054391"/>
    <w:rsid w:val="00057D39"/>
    <w:rsid w:val="00095655"/>
    <w:rsid w:val="000A202B"/>
    <w:rsid w:val="000B32F3"/>
    <w:rsid w:val="000D119C"/>
    <w:rsid w:val="000E2464"/>
    <w:rsid w:val="00106BFB"/>
    <w:rsid w:val="001210C9"/>
    <w:rsid w:val="001837DB"/>
    <w:rsid w:val="001B4177"/>
    <w:rsid w:val="001C37E7"/>
    <w:rsid w:val="00206B17"/>
    <w:rsid w:val="00283922"/>
    <w:rsid w:val="002A4133"/>
    <w:rsid w:val="002B0AF7"/>
    <w:rsid w:val="002B14C0"/>
    <w:rsid w:val="002D1873"/>
    <w:rsid w:val="002F2ACE"/>
    <w:rsid w:val="00301A19"/>
    <w:rsid w:val="00307391"/>
    <w:rsid w:val="00323DB6"/>
    <w:rsid w:val="00353F27"/>
    <w:rsid w:val="00354A46"/>
    <w:rsid w:val="0036111A"/>
    <w:rsid w:val="0036415A"/>
    <w:rsid w:val="00365005"/>
    <w:rsid w:val="00371D54"/>
    <w:rsid w:val="0039764F"/>
    <w:rsid w:val="003D38B7"/>
    <w:rsid w:val="003D4FB6"/>
    <w:rsid w:val="003D573A"/>
    <w:rsid w:val="003E61A2"/>
    <w:rsid w:val="003F4C50"/>
    <w:rsid w:val="00416E56"/>
    <w:rsid w:val="00435B5C"/>
    <w:rsid w:val="00435DB5"/>
    <w:rsid w:val="00476F16"/>
    <w:rsid w:val="004B2164"/>
    <w:rsid w:val="004D1A02"/>
    <w:rsid w:val="004D4875"/>
    <w:rsid w:val="004E3D8C"/>
    <w:rsid w:val="00512814"/>
    <w:rsid w:val="00527C8D"/>
    <w:rsid w:val="00530D16"/>
    <w:rsid w:val="0053208D"/>
    <w:rsid w:val="00533493"/>
    <w:rsid w:val="00537CA5"/>
    <w:rsid w:val="0054104A"/>
    <w:rsid w:val="00541591"/>
    <w:rsid w:val="00583FD0"/>
    <w:rsid w:val="00590E9F"/>
    <w:rsid w:val="00595F1E"/>
    <w:rsid w:val="005B583E"/>
    <w:rsid w:val="005F1B66"/>
    <w:rsid w:val="005F2ADA"/>
    <w:rsid w:val="00642AA1"/>
    <w:rsid w:val="0064319B"/>
    <w:rsid w:val="00650F58"/>
    <w:rsid w:val="0065263A"/>
    <w:rsid w:val="006629E7"/>
    <w:rsid w:val="006A2AF7"/>
    <w:rsid w:val="006B7BCF"/>
    <w:rsid w:val="006C1C47"/>
    <w:rsid w:val="00702854"/>
    <w:rsid w:val="00721209"/>
    <w:rsid w:val="00726CEE"/>
    <w:rsid w:val="00731CB1"/>
    <w:rsid w:val="00734329"/>
    <w:rsid w:val="00746E5A"/>
    <w:rsid w:val="007526FF"/>
    <w:rsid w:val="00752A74"/>
    <w:rsid w:val="00765DAE"/>
    <w:rsid w:val="00781F61"/>
    <w:rsid w:val="00782EA3"/>
    <w:rsid w:val="007A4987"/>
    <w:rsid w:val="00801AD5"/>
    <w:rsid w:val="00835A07"/>
    <w:rsid w:val="00843718"/>
    <w:rsid w:val="00873B60"/>
    <w:rsid w:val="00884F2A"/>
    <w:rsid w:val="0089398B"/>
    <w:rsid w:val="00893A05"/>
    <w:rsid w:val="008A02F7"/>
    <w:rsid w:val="008A6B6A"/>
    <w:rsid w:val="00940F85"/>
    <w:rsid w:val="00954771"/>
    <w:rsid w:val="00963215"/>
    <w:rsid w:val="00980E06"/>
    <w:rsid w:val="009A0539"/>
    <w:rsid w:val="009C2F41"/>
    <w:rsid w:val="009D7FD2"/>
    <w:rsid w:val="009E063D"/>
    <w:rsid w:val="00A07BBD"/>
    <w:rsid w:val="00A21A32"/>
    <w:rsid w:val="00A239BF"/>
    <w:rsid w:val="00A67738"/>
    <w:rsid w:val="00A70633"/>
    <w:rsid w:val="00A72B70"/>
    <w:rsid w:val="00A82E91"/>
    <w:rsid w:val="00A873AB"/>
    <w:rsid w:val="00A9588C"/>
    <w:rsid w:val="00AA4E1F"/>
    <w:rsid w:val="00AB50A2"/>
    <w:rsid w:val="00AC1A00"/>
    <w:rsid w:val="00AF1A03"/>
    <w:rsid w:val="00B27669"/>
    <w:rsid w:val="00B73042"/>
    <w:rsid w:val="00B85A2F"/>
    <w:rsid w:val="00BC0A21"/>
    <w:rsid w:val="00BD1FA1"/>
    <w:rsid w:val="00BE5801"/>
    <w:rsid w:val="00C17685"/>
    <w:rsid w:val="00C36950"/>
    <w:rsid w:val="00C5576B"/>
    <w:rsid w:val="00C56AA9"/>
    <w:rsid w:val="00C72056"/>
    <w:rsid w:val="00C77279"/>
    <w:rsid w:val="00C82E40"/>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F25C1D"/>
    <w:rsid w:val="00F363BE"/>
    <w:rsid w:val="00F53445"/>
    <w:rsid w:val="00F5591C"/>
    <w:rsid w:val="00F627AC"/>
    <w:rsid w:val="00F75D61"/>
    <w:rsid w:val="00F94E32"/>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8BBEC"/>
  <w15:chartTrackingRefBased/>
  <w15:docId w15:val="{87A8BD34-3DAC-9D48-8F5B-0E216B42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00"/>
    <w:pPr>
      <w:ind w:left="720"/>
      <w:contextualSpacing/>
    </w:pPr>
  </w:style>
  <w:style w:type="character" w:styleId="Hyperlink">
    <w:name w:val="Hyperlink"/>
    <w:basedOn w:val="DefaultParagraphFont"/>
    <w:uiPriority w:val="99"/>
    <w:unhideWhenUsed/>
    <w:rsid w:val="00AC1A00"/>
    <w:rPr>
      <w:color w:val="467886" w:themeColor="hyperlink"/>
      <w:u w:val="single"/>
    </w:rPr>
  </w:style>
  <w:style w:type="table" w:styleId="TableGrid">
    <w:name w:val="Table Grid"/>
    <w:basedOn w:val="TableNormal"/>
    <w:uiPriority w:val="39"/>
    <w:rsid w:val="00AC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D54"/>
    <w:pPr>
      <w:tabs>
        <w:tab w:val="center" w:pos="4680"/>
        <w:tab w:val="right" w:pos="9360"/>
      </w:tabs>
    </w:pPr>
  </w:style>
  <w:style w:type="character" w:customStyle="1" w:styleId="HeaderChar">
    <w:name w:val="Header Char"/>
    <w:basedOn w:val="DefaultParagraphFont"/>
    <w:link w:val="Header"/>
    <w:uiPriority w:val="99"/>
    <w:rsid w:val="00371D54"/>
  </w:style>
  <w:style w:type="paragraph" w:styleId="Footer">
    <w:name w:val="footer"/>
    <w:basedOn w:val="Normal"/>
    <w:link w:val="FooterChar"/>
    <w:uiPriority w:val="99"/>
    <w:unhideWhenUsed/>
    <w:rsid w:val="00371D54"/>
    <w:pPr>
      <w:tabs>
        <w:tab w:val="center" w:pos="4680"/>
        <w:tab w:val="right" w:pos="9360"/>
      </w:tabs>
    </w:pPr>
  </w:style>
  <w:style w:type="character" w:customStyle="1" w:styleId="FooterChar">
    <w:name w:val="Footer Char"/>
    <w:basedOn w:val="DefaultParagraphFont"/>
    <w:link w:val="Footer"/>
    <w:uiPriority w:val="99"/>
    <w:rsid w:val="00371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www.topendsports.com/events/summer/medal-tally/rankings-weighted.htm" TargetMode="External"/><Relationship Id="rId3" Type="http://schemas.openxmlformats.org/officeDocument/2006/relationships/settings" Target="settings.xml"/><Relationship Id="rId7" Type="http://schemas.openxmlformats.org/officeDocument/2006/relationships/hyperlink" Target="rowing_medal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12</cp:revision>
  <dcterms:created xsi:type="dcterms:W3CDTF">2024-06-10T17:40:00Z</dcterms:created>
  <dcterms:modified xsi:type="dcterms:W3CDTF">2024-06-13T17:00:00Z</dcterms:modified>
</cp:coreProperties>
</file>