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64644" w14:textId="465D7939" w:rsidR="00EA53BD" w:rsidRDefault="006735E4" w:rsidP="00EA53BD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9D042" wp14:editId="645B208D">
            <wp:simplePos x="0" y="0"/>
            <wp:positionH relativeFrom="column">
              <wp:posOffset>3213474</wp:posOffset>
            </wp:positionH>
            <wp:positionV relativeFrom="paragraph">
              <wp:posOffset>467136</wp:posOffset>
            </wp:positionV>
            <wp:extent cx="3253740" cy="3140075"/>
            <wp:effectExtent l="0" t="0" r="0" b="0"/>
            <wp:wrapThrough wrapText="bothSides">
              <wp:wrapPolygon edited="0">
                <wp:start x="0" y="0"/>
                <wp:lineTo x="0" y="21491"/>
                <wp:lineTo x="21499" y="21491"/>
                <wp:lineTo x="21499" y="0"/>
                <wp:lineTo x="0" y="0"/>
              </wp:wrapPolygon>
            </wp:wrapThrough>
            <wp:docPr id="728020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020256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A53BD">
        <w:t>The below graphic is a histogram of total_</w:t>
      </w:r>
      <w:r w:rsidR="008F0B18">
        <w:t>points</w:t>
      </w:r>
      <w:r w:rsidR="00EA53BD">
        <w:t xml:space="preserve"> for all countries.    </w:t>
      </w:r>
      <w:r w:rsidR="00EA53BD" w:rsidRPr="001F26C7">
        <w:t>Describe the distribution of total</w:t>
      </w:r>
      <w:r w:rsidR="00EA53BD">
        <w:t>_</w:t>
      </w:r>
      <w:r w:rsidR="008F0B18">
        <w:t>points</w:t>
      </w:r>
      <w:r w:rsidR="00935CEC">
        <w:t xml:space="preserve">. </w:t>
      </w:r>
      <w:r w:rsidR="00EA53BD">
        <w:t>Is there a skew, if so, what is it</w:t>
      </w:r>
      <w:r w:rsidR="003F41BD">
        <w:t xml:space="preserve"> and what does it mean</w:t>
      </w:r>
      <w:r w:rsidR="00EA53BD">
        <w:t>?</w:t>
      </w:r>
    </w:p>
    <w:p w14:paraId="2C786E56" w14:textId="3426463B" w:rsidR="004A3B96" w:rsidRDefault="004A3B96" w:rsidP="004A3B96"/>
    <w:p w14:paraId="79631876" w14:textId="237A212C" w:rsidR="003F41BD" w:rsidRPr="003F41BD" w:rsidRDefault="003F41BD" w:rsidP="003F41BD">
      <w:pPr>
        <w:rPr>
          <w:color w:val="FF0000"/>
        </w:rPr>
      </w:pPr>
      <w:r>
        <w:rPr>
          <w:color w:val="FF0000"/>
        </w:rPr>
        <w:t>The data is right-skewed meaning that the values are clustered around the smaller values for total_</w:t>
      </w:r>
      <w:r w:rsidR="008F0B18">
        <w:rPr>
          <w:color w:val="FF0000"/>
        </w:rPr>
        <w:t>points</w:t>
      </w:r>
      <w:r>
        <w:rPr>
          <w:color w:val="FF0000"/>
        </w:rPr>
        <w:t xml:space="preserve">, so it is more common for nations to do poorly in Olympic rowing than well. </w:t>
      </w:r>
    </w:p>
    <w:p w14:paraId="1632704E" w14:textId="4A673C80" w:rsidR="00EA53BD" w:rsidRDefault="00EA53BD" w:rsidP="00EA53BD">
      <w:pPr>
        <w:jc w:val="right"/>
      </w:pPr>
    </w:p>
    <w:p w14:paraId="280B0C65" w14:textId="52010D8A" w:rsidR="00EA53BD" w:rsidRDefault="00EA53BD" w:rsidP="00EA53BD">
      <w:pPr>
        <w:jc w:val="right"/>
      </w:pPr>
    </w:p>
    <w:p w14:paraId="4A20F822" w14:textId="4EDD6753" w:rsidR="003F41BD" w:rsidRDefault="003F41BD" w:rsidP="00EA53BD">
      <w:pPr>
        <w:jc w:val="right"/>
      </w:pPr>
    </w:p>
    <w:p w14:paraId="3ED236A3" w14:textId="68AF8C06" w:rsidR="004A3B96" w:rsidRDefault="004A3B96" w:rsidP="004A3B96"/>
    <w:p w14:paraId="4C031ECE" w14:textId="1902722D" w:rsidR="004A3B96" w:rsidRDefault="004A3B96" w:rsidP="00EA53BD">
      <w:pPr>
        <w:jc w:val="right"/>
      </w:pPr>
    </w:p>
    <w:p w14:paraId="5583BDEC" w14:textId="77777777" w:rsidR="004A3B96" w:rsidRDefault="004A3B96" w:rsidP="00EA53BD">
      <w:pPr>
        <w:jc w:val="right"/>
      </w:pPr>
    </w:p>
    <w:p w14:paraId="10B77753" w14:textId="77777777" w:rsidR="004A3B96" w:rsidRDefault="004A3B96" w:rsidP="00EA53BD">
      <w:pPr>
        <w:jc w:val="right"/>
      </w:pPr>
    </w:p>
    <w:p w14:paraId="4B76DA7D" w14:textId="77777777" w:rsidR="004A3B96" w:rsidRDefault="004A3B96" w:rsidP="00EA53BD">
      <w:pPr>
        <w:jc w:val="right"/>
      </w:pPr>
    </w:p>
    <w:p w14:paraId="4A35DC54" w14:textId="77777777" w:rsidR="004A3B96" w:rsidRDefault="004A3B96" w:rsidP="00EA53BD">
      <w:pPr>
        <w:jc w:val="right"/>
      </w:pPr>
    </w:p>
    <w:p w14:paraId="6582C2AB" w14:textId="77777777" w:rsidR="004A3B96" w:rsidRDefault="004A3B96" w:rsidP="00EA53BD">
      <w:pPr>
        <w:jc w:val="right"/>
      </w:pPr>
    </w:p>
    <w:p w14:paraId="5F00EB67" w14:textId="77777777" w:rsidR="00E85818" w:rsidRDefault="00E85818" w:rsidP="00EA53BD">
      <w:pPr>
        <w:jc w:val="right"/>
      </w:pPr>
    </w:p>
    <w:p w14:paraId="45758F17" w14:textId="77777777" w:rsidR="00E85818" w:rsidRDefault="00E85818" w:rsidP="00EA53BD">
      <w:pPr>
        <w:jc w:val="right"/>
      </w:pPr>
    </w:p>
    <w:p w14:paraId="13CC1A97" w14:textId="51585579" w:rsidR="00EA53BD" w:rsidRDefault="00EA53BD" w:rsidP="00EA53BD">
      <w:pPr>
        <w:pStyle w:val="ListParagraph"/>
        <w:numPr>
          <w:ilvl w:val="0"/>
          <w:numId w:val="2"/>
        </w:numPr>
      </w:pPr>
      <w:r>
        <w:t xml:space="preserve">Using </w:t>
      </w:r>
      <w:hyperlink r:id="rId8" w:history="1">
        <w:r w:rsidR="006C41AC">
          <w:rPr>
            <w:rStyle w:val="Hyperlink"/>
          </w:rPr>
          <w:t>rowing_medals.csv</w:t>
        </w:r>
      </w:hyperlink>
      <w:r>
        <w:t>, o</w:t>
      </w:r>
      <w:r w:rsidRPr="008170E3">
        <w:t xml:space="preserve">btain the summary statistics for total_points </w:t>
      </w:r>
      <w:r>
        <w:t>and fill them in below.</w:t>
      </w:r>
    </w:p>
    <w:p w14:paraId="58D91B69" w14:textId="3158EF6B" w:rsidR="003F41BD" w:rsidRDefault="00EA53BD" w:rsidP="003F41BD">
      <w:pPr>
        <w:pStyle w:val="ListParagraph"/>
        <w:rPr>
          <w:u w:val="single"/>
        </w:rPr>
      </w:pPr>
      <w:r w:rsidRPr="008170E3">
        <w:rPr>
          <w:b/>
          <w:bCs/>
        </w:rPr>
        <w:t>Minimum</w:t>
      </w:r>
      <w:r>
        <w:t>:</w:t>
      </w:r>
      <w:r w:rsidR="003F41BD">
        <w:t xml:space="preserve"> </w:t>
      </w:r>
      <w:proofErr w:type="gramStart"/>
      <w:r w:rsidR="006C41AC">
        <w:rPr>
          <w:color w:val="FF0000"/>
        </w:rPr>
        <w:t>1</w:t>
      </w:r>
      <w:r w:rsidR="003F41BD">
        <w:rPr>
          <w:color w:val="FF0000"/>
        </w:rPr>
        <w:t>.00</w:t>
      </w:r>
      <w:r>
        <w:t xml:space="preserve">  </w:t>
      </w:r>
      <w:r>
        <w:rPr>
          <w:b/>
          <w:bCs/>
        </w:rPr>
        <w:t>Lower</w:t>
      </w:r>
      <w:proofErr w:type="gramEnd"/>
      <w:r w:rsidRPr="00973D46">
        <w:rPr>
          <w:b/>
          <w:bCs/>
        </w:rPr>
        <w:t xml:space="preserve"> Qu</w:t>
      </w:r>
      <w:r>
        <w:rPr>
          <w:b/>
          <w:bCs/>
        </w:rPr>
        <w:t>artile</w:t>
      </w:r>
      <w:r w:rsidR="003F41BD">
        <w:rPr>
          <w:b/>
          <w:bCs/>
        </w:rPr>
        <w:t xml:space="preserve">: </w:t>
      </w:r>
      <w:r w:rsidR="006C41AC">
        <w:rPr>
          <w:color w:val="FF0000"/>
        </w:rPr>
        <w:t>6</w:t>
      </w:r>
      <w:r w:rsidR="003F41BD">
        <w:rPr>
          <w:color w:val="FF0000"/>
        </w:rPr>
        <w:t>.</w:t>
      </w:r>
      <w:r w:rsidR="006C41AC">
        <w:rPr>
          <w:color w:val="FF0000"/>
        </w:rPr>
        <w:t>0</w:t>
      </w:r>
      <w:r w:rsidR="003F41BD">
        <w:rPr>
          <w:color w:val="FF0000"/>
        </w:rPr>
        <w:t xml:space="preserve">0 </w:t>
      </w:r>
      <w:r w:rsidRPr="00973D46">
        <w:rPr>
          <w:b/>
          <w:bCs/>
        </w:rPr>
        <w:t>Median</w:t>
      </w:r>
      <w:r w:rsidR="003F41BD">
        <w:t xml:space="preserve">: </w:t>
      </w:r>
      <w:r w:rsidR="006C41AC">
        <w:rPr>
          <w:color w:val="FF0000"/>
        </w:rPr>
        <w:t>15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="003F41BD">
        <w:rPr>
          <w:b/>
          <w:bCs/>
          <w:color w:val="FF0000"/>
        </w:rPr>
        <w:t xml:space="preserve"> </w:t>
      </w:r>
      <w:r w:rsidRPr="00973D46">
        <w:rPr>
          <w:b/>
          <w:bCs/>
        </w:rPr>
        <w:t>Mean</w:t>
      </w:r>
      <w:r>
        <w:t xml:space="preserve">: </w:t>
      </w:r>
      <w:r w:rsidR="006C41AC">
        <w:rPr>
          <w:color w:val="FF0000"/>
        </w:rPr>
        <w:t>38.15</w:t>
      </w:r>
    </w:p>
    <w:p w14:paraId="3EE61E15" w14:textId="1EEA5569" w:rsidR="00EA53BD" w:rsidRDefault="00EA53BD" w:rsidP="006735E4">
      <w:pPr>
        <w:pStyle w:val="ListParagraph"/>
        <w:rPr>
          <w:color w:val="FF0000"/>
        </w:rPr>
      </w:pPr>
      <w:r w:rsidRPr="003F41BD">
        <w:rPr>
          <w:b/>
          <w:bCs/>
        </w:rPr>
        <w:t>Upper Quartile</w:t>
      </w:r>
      <w:r>
        <w:t>:</w:t>
      </w:r>
      <w:r w:rsidR="003F41BD">
        <w:t xml:space="preserve"> </w:t>
      </w:r>
      <w:r w:rsidR="006C41AC">
        <w:rPr>
          <w:color w:val="FF0000"/>
        </w:rPr>
        <w:t>57</w:t>
      </w:r>
      <w:r w:rsidR="003F41BD" w:rsidRPr="003F41BD">
        <w:rPr>
          <w:color w:val="FF0000"/>
        </w:rPr>
        <w:t>.</w:t>
      </w:r>
      <w:r w:rsidR="006C41AC">
        <w:rPr>
          <w:color w:val="FF0000"/>
        </w:rPr>
        <w:t>00</w:t>
      </w:r>
      <w:r w:rsidRPr="008170E3">
        <w:t xml:space="preserve"> </w:t>
      </w:r>
      <w:r>
        <w:t xml:space="preserve">  </w:t>
      </w:r>
      <w:r w:rsidRPr="003F41BD">
        <w:rPr>
          <w:b/>
          <w:bCs/>
        </w:rPr>
        <w:t xml:space="preserve">Maximum: </w:t>
      </w:r>
      <w:r w:rsidR="006C41AC">
        <w:rPr>
          <w:color w:val="FF0000"/>
        </w:rPr>
        <w:t>187</w:t>
      </w:r>
      <w:r w:rsidR="003F41BD" w:rsidRPr="003F41BD">
        <w:rPr>
          <w:color w:val="FF0000"/>
        </w:rPr>
        <w:t>.00</w:t>
      </w:r>
    </w:p>
    <w:p w14:paraId="62C9E63A" w14:textId="77777777" w:rsidR="006735E4" w:rsidRDefault="006735E4" w:rsidP="006735E4">
      <w:pPr>
        <w:pStyle w:val="ListParagraph"/>
      </w:pPr>
    </w:p>
    <w:p w14:paraId="1D1CDC41" w14:textId="13BC70F4" w:rsidR="00EA53BD" w:rsidRDefault="00D412D7" w:rsidP="00EA53BD">
      <w:pPr>
        <w:pStyle w:val="ListParagraph"/>
        <w:numPr>
          <w:ilvl w:val="0"/>
          <w:numId w:val="2"/>
        </w:numPr>
      </w:pPr>
      <w:r>
        <w:t xml:space="preserve">The UK </w:t>
      </w:r>
      <w:r w:rsidR="00EA53BD" w:rsidRPr="00BE1E55">
        <w:t xml:space="preserve">has </w:t>
      </w:r>
      <w:r>
        <w:t>154</w:t>
      </w:r>
      <w:r w:rsidR="00EA53BD" w:rsidRPr="00BE1E55">
        <w:t xml:space="preserve"> </w:t>
      </w:r>
      <w:r w:rsidR="0080516E">
        <w:t>total_</w:t>
      </w:r>
      <w:r>
        <w:t>points</w:t>
      </w:r>
      <w:r w:rsidR="00EA53BD" w:rsidRPr="00BE1E55">
        <w:t xml:space="preserve"> in the </w:t>
      </w:r>
      <w:r w:rsidR="003C419E">
        <w:t>dataset</w:t>
      </w:r>
      <w:r w:rsidR="00EA53BD" w:rsidRPr="00BE1E55">
        <w:t>, determine whether or not that is an outlier.</w:t>
      </w:r>
      <w:r w:rsidR="00EA53BD">
        <w:t xml:space="preserve"> Use calculations to justify your answer.</w:t>
      </w:r>
    </w:p>
    <w:p w14:paraId="1742FC58" w14:textId="2BA40C29" w:rsidR="003F41BD" w:rsidRPr="003F41BD" w:rsidRDefault="00D412D7" w:rsidP="00EA53BD">
      <w:pPr>
        <w:rPr>
          <w:color w:val="FF0000"/>
        </w:rPr>
      </w:pPr>
      <w:r>
        <w:rPr>
          <w:color w:val="FF0000"/>
        </w:rPr>
        <w:t>An</w:t>
      </w:r>
      <w:r w:rsidR="003F41BD">
        <w:rPr>
          <w:color w:val="FF0000"/>
        </w:rPr>
        <w:t xml:space="preserve"> outlier</w:t>
      </w:r>
    </w:p>
    <w:p w14:paraId="17A16F8B" w14:textId="416A3093" w:rsidR="00EA53BD" w:rsidRPr="003F41BD" w:rsidRDefault="003F41BD" w:rsidP="00EA53BD">
      <w:pPr>
        <w:rPr>
          <w:color w:val="FF0000"/>
        </w:rPr>
      </w:pPr>
      <w:r>
        <w:rPr>
          <w:color w:val="FF0000"/>
        </w:rPr>
        <w:t xml:space="preserve">IQR = </w:t>
      </w:r>
      <w:r w:rsidR="00D412D7">
        <w:rPr>
          <w:color w:val="FF0000"/>
        </w:rPr>
        <w:t xml:space="preserve">Q3-Q1 = 57-6 = 51 </w:t>
      </w:r>
    </w:p>
    <w:p w14:paraId="00FD3307" w14:textId="2B3E50F3" w:rsidR="00EA53BD" w:rsidRDefault="003F41BD" w:rsidP="00EA53BD">
      <w:pPr>
        <w:rPr>
          <w:color w:val="FF0000"/>
        </w:rPr>
      </w:pPr>
      <w:r>
        <w:rPr>
          <w:color w:val="FF0000"/>
        </w:rPr>
        <w:t>1.5*</w:t>
      </w:r>
      <w:r w:rsidR="00D412D7">
        <w:rPr>
          <w:color w:val="FF0000"/>
        </w:rPr>
        <w:t>IQR</w:t>
      </w:r>
      <w:r>
        <w:rPr>
          <w:color w:val="FF0000"/>
        </w:rPr>
        <w:t xml:space="preserve"> </w:t>
      </w:r>
      <w:r w:rsidR="00D412D7">
        <w:rPr>
          <w:color w:val="FF0000"/>
        </w:rPr>
        <w:t>= 1.5*51 = 76.5</w:t>
      </w:r>
    </w:p>
    <w:p w14:paraId="6C320C70" w14:textId="0586F053" w:rsidR="00D412D7" w:rsidRDefault="00D412D7" w:rsidP="00EA53BD">
      <w:pPr>
        <w:rPr>
          <w:color w:val="FF0000"/>
        </w:rPr>
      </w:pPr>
      <w:r>
        <w:rPr>
          <w:color w:val="FF0000"/>
        </w:rPr>
        <w:t>Q3 +1.5* IQR = 57 + 76.5 = 133.5</w:t>
      </w:r>
    </w:p>
    <w:p w14:paraId="40308073" w14:textId="473C5DF8" w:rsidR="006735E4" w:rsidRPr="002E2A0C" w:rsidRDefault="002E2A0C" w:rsidP="002E2A0C">
      <w:pPr>
        <w:rPr>
          <w:color w:val="FF0000"/>
        </w:rPr>
      </w:pPr>
      <w:r w:rsidRPr="002E2A0C">
        <w:rPr>
          <w:color w:val="FF0000"/>
        </w:rPr>
        <w:t xml:space="preserve">154&gt; </w:t>
      </w:r>
      <w:r w:rsidR="00D412D7" w:rsidRPr="002E2A0C">
        <w:rPr>
          <w:color w:val="FF0000"/>
        </w:rPr>
        <w:t>133.5</w:t>
      </w:r>
    </w:p>
    <w:p w14:paraId="5226CA13" w14:textId="77777777" w:rsidR="002E2A0C" w:rsidRPr="002E2A0C" w:rsidRDefault="002E2A0C" w:rsidP="002E2A0C">
      <w:pPr>
        <w:rPr>
          <w:color w:val="FF0000"/>
        </w:rPr>
      </w:pPr>
    </w:p>
    <w:p w14:paraId="3BD43CB5" w14:textId="0B166500" w:rsidR="002E2A0C" w:rsidRDefault="002E2A0C" w:rsidP="002E2A0C">
      <w:pPr>
        <w:pStyle w:val="ListParagraph"/>
        <w:numPr>
          <w:ilvl w:val="0"/>
          <w:numId w:val="2"/>
        </w:numPr>
      </w:pPr>
      <w:r w:rsidRPr="002E2A0C">
        <w:rPr>
          <w:color w:val="FF0000"/>
        </w:rPr>
        <w:t xml:space="preserve"> </w:t>
      </w:r>
      <w:r>
        <w:t xml:space="preserve">The below table shows the top 5 nations ranked by total_points, using the same method as in question 3, determine if there are any other outliers. </w:t>
      </w:r>
    </w:p>
    <w:p w14:paraId="5829CE5C" w14:textId="689C8E6E" w:rsidR="002E2A0C" w:rsidRPr="002E2A0C" w:rsidRDefault="002E2A0C" w:rsidP="002E2A0C">
      <w:pPr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FC89498" wp14:editId="737FF28D">
            <wp:simplePos x="0" y="0"/>
            <wp:positionH relativeFrom="column">
              <wp:posOffset>2557675</wp:posOffset>
            </wp:positionH>
            <wp:positionV relativeFrom="paragraph">
              <wp:posOffset>74295</wp:posOffset>
            </wp:positionV>
            <wp:extent cx="4108450" cy="948690"/>
            <wp:effectExtent l="0" t="0" r="0" b="6350"/>
            <wp:wrapThrough wrapText="bothSides">
              <wp:wrapPolygon edited="0">
                <wp:start x="0" y="0"/>
                <wp:lineTo x="0" y="21438"/>
                <wp:lineTo x="21518" y="21438"/>
                <wp:lineTo x="21518" y="0"/>
                <wp:lineTo x="0" y="0"/>
              </wp:wrapPolygon>
            </wp:wrapThrough>
            <wp:docPr id="15359809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98099" name="Picture 1" descr="A screenshot of a computer code&#10;&#10;Description automatically generated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8" t="-2" b="12347"/>
                    <a:stretch/>
                  </pic:blipFill>
                  <pic:spPr bwMode="auto">
                    <a:xfrm>
                      <a:off x="0" y="0"/>
                      <a:ext cx="4108450" cy="94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FF0000"/>
        </w:rPr>
        <w:t>Only USA is an outlier.</w:t>
      </w:r>
    </w:p>
    <w:p w14:paraId="56DE7AC2" w14:textId="02009A2F" w:rsidR="002E2A0C" w:rsidRDefault="002E2A0C" w:rsidP="002E2A0C">
      <w:pPr>
        <w:rPr>
          <w:color w:val="FF0000"/>
        </w:rPr>
      </w:pPr>
      <w:r>
        <w:rPr>
          <w:color w:val="FF0000"/>
        </w:rPr>
        <w:t>187&gt;133.5</w:t>
      </w:r>
    </w:p>
    <w:p w14:paraId="498D4452" w14:textId="752DA4F1" w:rsidR="002E2A0C" w:rsidRDefault="002E2A0C" w:rsidP="002E2A0C">
      <w:pPr>
        <w:rPr>
          <w:color w:val="FF0000"/>
        </w:rPr>
      </w:pPr>
      <w:r>
        <w:rPr>
          <w:color w:val="FF0000"/>
        </w:rPr>
        <w:t>131&lt;133</w:t>
      </w:r>
    </w:p>
    <w:p w14:paraId="54D18F84" w14:textId="65E26307" w:rsidR="002E2A0C" w:rsidRDefault="002E2A0C" w:rsidP="002E2A0C">
      <w:pPr>
        <w:rPr>
          <w:color w:val="FF0000"/>
        </w:rPr>
      </w:pPr>
      <w:r>
        <w:rPr>
          <w:color w:val="FF0000"/>
        </w:rPr>
        <w:t>121&lt;133</w:t>
      </w:r>
    </w:p>
    <w:p w14:paraId="0175A3FF" w14:textId="4576B3D0" w:rsidR="002E2A0C" w:rsidRPr="002E2A0C" w:rsidRDefault="002E2A0C" w:rsidP="002E2A0C">
      <w:pPr>
        <w:rPr>
          <w:color w:val="FF0000"/>
        </w:rPr>
      </w:pPr>
      <w:r>
        <w:rPr>
          <w:color w:val="FF0000"/>
        </w:rPr>
        <w:t>87&lt;133</w:t>
      </w:r>
    </w:p>
    <w:p w14:paraId="30184E6D" w14:textId="77777777" w:rsidR="002E2A0C" w:rsidRDefault="002E2A0C" w:rsidP="002E2A0C"/>
    <w:p w14:paraId="2F857F4B" w14:textId="77777777" w:rsidR="002E2A0C" w:rsidRDefault="002E2A0C" w:rsidP="002E2A0C"/>
    <w:p w14:paraId="5B554F5D" w14:textId="77777777" w:rsidR="002E2A0C" w:rsidRDefault="002E2A0C" w:rsidP="002E2A0C"/>
    <w:p w14:paraId="3A2224C9" w14:textId="77777777" w:rsidR="002E2A0C" w:rsidRDefault="002E2A0C" w:rsidP="002E2A0C"/>
    <w:p w14:paraId="72D28384" w14:textId="12165891" w:rsidR="002E2A0C" w:rsidRDefault="002E2A0C" w:rsidP="002E2A0C">
      <w:pPr>
        <w:pStyle w:val="ListParagraph"/>
        <w:numPr>
          <w:ilvl w:val="0"/>
          <w:numId w:val="2"/>
        </w:numPr>
      </w:pPr>
      <w:r>
        <w:lastRenderedPageBreak/>
        <w:t xml:space="preserve">  Using your answers to questions 2-4 draw a boxplot of total_points. </w:t>
      </w:r>
    </w:p>
    <w:p w14:paraId="2C36D27E" w14:textId="110C4BE7" w:rsidR="006735E4" w:rsidRDefault="006735E4" w:rsidP="00EA53BD">
      <w:pPr>
        <w:rPr>
          <w:color w:val="FF0000"/>
        </w:rPr>
      </w:pPr>
    </w:p>
    <w:p w14:paraId="07BBFE25" w14:textId="2F35DB66" w:rsidR="006735E4" w:rsidRDefault="00077DDD" w:rsidP="00EA53BD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402EA036" wp14:editId="6376AD38">
            <wp:extent cx="4762500" cy="3136900"/>
            <wp:effectExtent l="0" t="0" r="0" b="0"/>
            <wp:docPr id="2064804927" name="Picture 2" descr="A graph with a bar and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804927" name="Picture 2" descr="A graph with a bar and a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EC33A" w14:textId="77777777" w:rsidR="006735E4" w:rsidRPr="003F41BD" w:rsidRDefault="006735E4" w:rsidP="00EA53BD">
      <w:pPr>
        <w:rPr>
          <w:color w:val="FF0000"/>
        </w:rPr>
      </w:pPr>
    </w:p>
    <w:p w14:paraId="4B6FADC2" w14:textId="3C00732D" w:rsidR="00EA53BD" w:rsidRDefault="003F41BD" w:rsidP="00EA53BD">
      <w:pPr>
        <w:pStyle w:val="ListParagraph"/>
        <w:numPr>
          <w:ilvl w:val="0"/>
          <w:numId w:val="2"/>
        </w:numPr>
      </w:pPr>
      <w:r>
        <w:t xml:space="preserve">The below plot shows total_medals ranked by NOC. Based on the distribution of this plot would it be fair to assume that economic welfare is a confounding variable in predicting nations’ performance in Olympic rowing? </w:t>
      </w:r>
      <w:r w:rsidR="00EA53BD" w:rsidRPr="00BE1E55">
        <w:t>Explain why or why not</w:t>
      </w:r>
      <w:r w:rsidR="00EA53BD">
        <w:t xml:space="preserve">. </w:t>
      </w:r>
    </w:p>
    <w:p w14:paraId="473391B0" w14:textId="784F68ED" w:rsidR="001036A1" w:rsidRDefault="001036A1" w:rsidP="001036A1">
      <w:pPr>
        <w:pStyle w:val="ListParagraph"/>
        <w:ind w:left="765"/>
        <w:rPr>
          <w:color w:val="FF0000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03E9C6A" wp14:editId="46DA7458">
            <wp:simplePos x="0" y="0"/>
            <wp:positionH relativeFrom="column">
              <wp:posOffset>3043555</wp:posOffset>
            </wp:positionH>
            <wp:positionV relativeFrom="paragraph">
              <wp:posOffset>135890</wp:posOffset>
            </wp:positionV>
            <wp:extent cx="3664585" cy="3535680"/>
            <wp:effectExtent l="0" t="0" r="5715" b="0"/>
            <wp:wrapThrough wrapText="bothSides">
              <wp:wrapPolygon edited="0">
                <wp:start x="0" y="0"/>
                <wp:lineTo x="0" y="21491"/>
                <wp:lineTo x="21559" y="21491"/>
                <wp:lineTo x="21559" y="0"/>
                <wp:lineTo x="0" y="0"/>
              </wp:wrapPolygon>
            </wp:wrapThrough>
            <wp:docPr id="1481866504" name="Picture 2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866504" name="Picture 2" descr="A graph of a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0E094" w14:textId="0E0657BB" w:rsidR="001036A1" w:rsidRPr="001036A1" w:rsidRDefault="001036A1" w:rsidP="001036A1">
      <w:pPr>
        <w:rPr>
          <w:color w:val="FF0000"/>
        </w:rPr>
      </w:pPr>
      <w:r w:rsidRPr="001036A1">
        <w:rPr>
          <w:color w:val="FF0000"/>
        </w:rPr>
        <w:t>Based on this graph it would not be fair to assume that economic welfare is a confounding variable in predicting nations’ performance in Olympic rowing. If there was a GDP variable it may be easier to assess this.</w:t>
      </w:r>
    </w:p>
    <w:p w14:paraId="3CA45CAA" w14:textId="77777777" w:rsidR="001036A1" w:rsidRDefault="001036A1" w:rsidP="001036A1">
      <w:pPr>
        <w:ind w:left="405"/>
        <w:rPr>
          <w:color w:val="FF0000"/>
        </w:rPr>
      </w:pPr>
    </w:p>
    <w:p w14:paraId="4612F3C8" w14:textId="77777777" w:rsidR="001036A1" w:rsidRDefault="001036A1" w:rsidP="001036A1">
      <w:pPr>
        <w:ind w:left="405"/>
        <w:rPr>
          <w:color w:val="FF0000"/>
        </w:rPr>
      </w:pPr>
    </w:p>
    <w:p w14:paraId="22B7BF1B" w14:textId="77777777" w:rsidR="001036A1" w:rsidRDefault="001036A1" w:rsidP="001036A1">
      <w:pPr>
        <w:ind w:left="405"/>
        <w:rPr>
          <w:color w:val="FF0000"/>
        </w:rPr>
      </w:pPr>
    </w:p>
    <w:p w14:paraId="5AD17988" w14:textId="77777777" w:rsidR="001036A1" w:rsidRDefault="001036A1" w:rsidP="001036A1">
      <w:pPr>
        <w:ind w:left="405"/>
        <w:rPr>
          <w:color w:val="FF0000"/>
        </w:rPr>
      </w:pPr>
    </w:p>
    <w:p w14:paraId="21E2A51C" w14:textId="77777777" w:rsidR="001036A1" w:rsidRDefault="001036A1" w:rsidP="001036A1">
      <w:pPr>
        <w:ind w:left="405"/>
        <w:rPr>
          <w:color w:val="FF0000"/>
        </w:rPr>
      </w:pPr>
    </w:p>
    <w:p w14:paraId="00BCF9EC" w14:textId="77777777" w:rsidR="001036A1" w:rsidRDefault="001036A1" w:rsidP="001036A1">
      <w:pPr>
        <w:ind w:left="405"/>
        <w:rPr>
          <w:color w:val="FF0000"/>
        </w:rPr>
      </w:pPr>
    </w:p>
    <w:p w14:paraId="7DC41199" w14:textId="77777777" w:rsidR="001036A1" w:rsidRDefault="001036A1" w:rsidP="001036A1">
      <w:pPr>
        <w:ind w:left="405"/>
        <w:rPr>
          <w:color w:val="FF0000"/>
        </w:rPr>
      </w:pPr>
    </w:p>
    <w:p w14:paraId="78607FBB" w14:textId="77777777" w:rsidR="001036A1" w:rsidRDefault="001036A1" w:rsidP="001036A1">
      <w:pPr>
        <w:ind w:left="405"/>
        <w:rPr>
          <w:color w:val="FF0000"/>
        </w:rPr>
      </w:pPr>
    </w:p>
    <w:p w14:paraId="13BA0626" w14:textId="77777777" w:rsidR="001036A1" w:rsidRDefault="001036A1" w:rsidP="001036A1">
      <w:pPr>
        <w:ind w:left="405"/>
        <w:rPr>
          <w:color w:val="FF0000"/>
        </w:rPr>
      </w:pPr>
    </w:p>
    <w:p w14:paraId="7C857D31" w14:textId="77777777" w:rsidR="001036A1" w:rsidRDefault="001036A1" w:rsidP="001036A1">
      <w:pPr>
        <w:ind w:left="405"/>
        <w:rPr>
          <w:color w:val="FF0000"/>
        </w:rPr>
      </w:pPr>
    </w:p>
    <w:p w14:paraId="0A098704" w14:textId="77777777" w:rsidR="001036A1" w:rsidRDefault="001036A1" w:rsidP="001036A1">
      <w:pPr>
        <w:ind w:left="405"/>
        <w:rPr>
          <w:color w:val="FF0000"/>
        </w:rPr>
      </w:pPr>
    </w:p>
    <w:p w14:paraId="0AFD3C70" w14:textId="77777777" w:rsidR="001036A1" w:rsidRPr="001036A1" w:rsidRDefault="001036A1" w:rsidP="001036A1">
      <w:pPr>
        <w:ind w:left="405"/>
        <w:rPr>
          <w:color w:val="FF0000"/>
        </w:rPr>
      </w:pPr>
    </w:p>
    <w:p w14:paraId="29C87C0B" w14:textId="71DC4DCA" w:rsidR="001036A1" w:rsidRDefault="001036A1" w:rsidP="001036A1">
      <w:pPr>
        <w:ind w:left="405"/>
      </w:pPr>
    </w:p>
    <w:p w14:paraId="683C7188" w14:textId="5863657A" w:rsidR="001036A1" w:rsidRDefault="001036A1" w:rsidP="00EA53BD">
      <w:pPr>
        <w:pStyle w:val="ListParagraph"/>
        <w:numPr>
          <w:ilvl w:val="0"/>
          <w:numId w:val="2"/>
        </w:numPr>
      </w:pPr>
      <w:r w:rsidRPr="001036A1">
        <w:lastRenderedPageBreak/>
        <w:t xml:space="preserve"> What could be a reason for the distribution of medals and points being so heavily skewed towards certain nations winning more than others?</w:t>
      </w:r>
    </w:p>
    <w:p w14:paraId="38D2A901" w14:textId="77777777" w:rsidR="001036A1" w:rsidRDefault="001036A1" w:rsidP="001036A1"/>
    <w:p w14:paraId="0EB398EB" w14:textId="708610EC" w:rsidR="001036A1" w:rsidRDefault="001036A1" w:rsidP="001036A1">
      <w:pPr>
        <w:rPr>
          <w:color w:val="FF0000"/>
        </w:rPr>
      </w:pPr>
      <w:r>
        <w:rPr>
          <w:color w:val="FF0000"/>
        </w:rPr>
        <w:t>Rowing shells (boats) are expensive</w:t>
      </w:r>
      <w:r w:rsidR="0096569A">
        <w:rPr>
          <w:color w:val="FF0000"/>
        </w:rPr>
        <w:t xml:space="preserve">, meaning rowing is a sport that requires a great deal of funding. Some nations make funding rowing a priority while others do not. This can also ultimately come down to which countries are wealthier in general than others. </w:t>
      </w:r>
    </w:p>
    <w:p w14:paraId="3C7438D6" w14:textId="77777777" w:rsidR="00FC6D79" w:rsidRDefault="00FC6D79" w:rsidP="00FC6D79"/>
    <w:p w14:paraId="46E4A838" w14:textId="77777777" w:rsidR="00B6657D" w:rsidRDefault="00B6657D" w:rsidP="00B6657D">
      <w:pPr>
        <w:pStyle w:val="ListParagraph"/>
        <w:numPr>
          <w:ilvl w:val="0"/>
          <w:numId w:val="2"/>
        </w:numPr>
      </w:pPr>
      <w:r>
        <w:t>In the bar plot in Question 6, notice that the German Democratic Republic (GDR) or East Germany is listed as a country. Since the end of the Cold War the GDR is no longer a country. What would you do with countries in the dataset that are no longer existent today? How would it impact the data?</w:t>
      </w:r>
    </w:p>
    <w:p w14:paraId="21138C39" w14:textId="77777777" w:rsidR="00B6657D" w:rsidRDefault="00B6657D" w:rsidP="00B6657D">
      <w:pPr>
        <w:ind w:left="405"/>
      </w:pPr>
    </w:p>
    <w:p w14:paraId="30DEEEE7" w14:textId="77777777" w:rsidR="00B6657D" w:rsidRPr="00DA043F" w:rsidRDefault="00B6657D" w:rsidP="00B6657D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6E50E7F1" w14:textId="77777777" w:rsidR="00B6657D" w:rsidRDefault="00B6657D" w:rsidP="00B6657D">
      <w:pPr>
        <w:ind w:left="405"/>
      </w:pPr>
    </w:p>
    <w:p w14:paraId="51B52FA6" w14:textId="6CA59336" w:rsidR="00FC6D79" w:rsidRDefault="00FC6D79" w:rsidP="002A0163">
      <w:pPr>
        <w:pStyle w:val="ListParagraph"/>
        <w:numPr>
          <w:ilvl w:val="0"/>
          <w:numId w:val="2"/>
        </w:numPr>
      </w:pPr>
      <w:r>
        <w:t xml:space="preserve">There is a lot of debate about how to best weigh the points for the different types of medals. Read </w:t>
      </w:r>
      <w:hyperlink r:id="rId12" w:history="1">
        <w:r>
          <w:rPr>
            <w:rStyle w:val="Hyperlink"/>
          </w:rPr>
          <w:t>this link</w:t>
        </w:r>
      </w:hyperlink>
      <w:r>
        <w:t xml:space="preserve"> about different medal point weighing and decide on a method you think would be best. How would the new method alter the data? </w:t>
      </w:r>
    </w:p>
    <w:p w14:paraId="4CA1119B" w14:textId="77777777" w:rsidR="00DA043F" w:rsidRDefault="00DA043F" w:rsidP="00DA043F">
      <w:pPr>
        <w:rPr>
          <w:color w:val="000000" w:themeColor="text1"/>
        </w:rPr>
      </w:pPr>
    </w:p>
    <w:p w14:paraId="3812F262" w14:textId="24153A63" w:rsidR="00DA043F" w:rsidRPr="00DA043F" w:rsidRDefault="00DA043F" w:rsidP="00DA043F">
      <w:pPr>
        <w:rPr>
          <w:color w:val="FF0000"/>
        </w:rPr>
      </w:pPr>
      <w:r>
        <w:rPr>
          <w:color w:val="FF0000"/>
        </w:rPr>
        <w:t xml:space="preserve">Open ended, no right or wrong answer, credit for answering. </w:t>
      </w:r>
    </w:p>
    <w:p w14:paraId="23338A0D" w14:textId="77777777" w:rsidR="001036A1" w:rsidRDefault="001036A1" w:rsidP="001036A1"/>
    <w:p w14:paraId="7E3AAE25" w14:textId="77777777" w:rsidR="00155B65" w:rsidRDefault="00155B65">
      <w:pPr>
        <w:rPr>
          <w:color w:val="FF0000"/>
        </w:rPr>
      </w:pPr>
    </w:p>
    <w:p w14:paraId="72FE1DD2" w14:textId="77777777" w:rsidR="00155B65" w:rsidRDefault="00155B65">
      <w:pPr>
        <w:rPr>
          <w:color w:val="FF0000"/>
        </w:rPr>
      </w:pPr>
    </w:p>
    <w:p w14:paraId="14B92601" w14:textId="77777777" w:rsidR="001036A1" w:rsidRDefault="001036A1">
      <w:pPr>
        <w:rPr>
          <w:color w:val="FF0000"/>
        </w:rPr>
      </w:pPr>
    </w:p>
    <w:p w14:paraId="261644D1" w14:textId="77777777" w:rsidR="001036A1" w:rsidRDefault="001036A1">
      <w:pPr>
        <w:rPr>
          <w:color w:val="FF0000"/>
        </w:rPr>
      </w:pPr>
    </w:p>
    <w:p w14:paraId="6711060C" w14:textId="77777777" w:rsidR="00155B65" w:rsidRPr="003F41BD" w:rsidRDefault="00155B65">
      <w:pPr>
        <w:rPr>
          <w:color w:val="FF0000"/>
        </w:rPr>
      </w:pPr>
    </w:p>
    <w:sectPr w:rsidR="00155B65" w:rsidRPr="003F41B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18352" w14:textId="77777777" w:rsidR="00687848" w:rsidRDefault="00687848" w:rsidP="00EA53BD">
      <w:r>
        <w:separator/>
      </w:r>
    </w:p>
  </w:endnote>
  <w:endnote w:type="continuationSeparator" w:id="0">
    <w:p w14:paraId="2B9E0AC6" w14:textId="77777777" w:rsidR="00687848" w:rsidRDefault="00687848" w:rsidP="00EA5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38AB0" w14:textId="77777777" w:rsidR="00687848" w:rsidRDefault="00687848" w:rsidP="00EA53BD">
      <w:r>
        <w:separator/>
      </w:r>
    </w:p>
  </w:footnote>
  <w:footnote w:type="continuationSeparator" w:id="0">
    <w:p w14:paraId="3158844C" w14:textId="77777777" w:rsidR="00687848" w:rsidRDefault="00687848" w:rsidP="00EA53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AC9E0" w14:textId="007D3B91" w:rsidR="00EA53BD" w:rsidRDefault="00EA53BD" w:rsidP="00EA53BD">
    <w:pPr>
      <w:pStyle w:val="Header"/>
      <w:jc w:val="center"/>
    </w:pPr>
    <w:r>
      <w:t>ANSWER KEY: Analyzing the Distribution of Olympic Medals in Rowing</w:t>
    </w:r>
  </w:p>
  <w:p w14:paraId="3C021F65" w14:textId="77777777" w:rsidR="00EA53BD" w:rsidRDefault="00EA53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1294"/>
    <w:multiLevelType w:val="hybridMultilevel"/>
    <w:tmpl w:val="56FEBC2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81508"/>
    <w:multiLevelType w:val="hybridMultilevel"/>
    <w:tmpl w:val="5060E834"/>
    <w:lvl w:ilvl="0" w:tplc="FE465D44">
      <w:start w:val="154"/>
      <w:numFmt w:val="decimal"/>
      <w:lvlText w:val="%1"/>
      <w:lvlJc w:val="left"/>
      <w:pPr>
        <w:ind w:left="112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" w15:restartNumberingAfterBreak="0">
    <w:nsid w:val="193A6FDF"/>
    <w:multiLevelType w:val="hybridMultilevel"/>
    <w:tmpl w:val="36523F00"/>
    <w:lvl w:ilvl="0" w:tplc="B316CA2A">
      <w:start w:val="154"/>
      <w:numFmt w:val="decimal"/>
      <w:lvlText w:val="%1"/>
      <w:lvlJc w:val="left"/>
      <w:pPr>
        <w:ind w:left="74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3D37AF"/>
    <w:multiLevelType w:val="hybridMultilevel"/>
    <w:tmpl w:val="75B4FBD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51F60A54"/>
    <w:multiLevelType w:val="hybridMultilevel"/>
    <w:tmpl w:val="DFEABF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21276"/>
    <w:multiLevelType w:val="hybridMultilevel"/>
    <w:tmpl w:val="8312A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5248432">
    <w:abstractNumId w:val="4"/>
  </w:num>
  <w:num w:numId="2" w16cid:durableId="2001496916">
    <w:abstractNumId w:val="3"/>
  </w:num>
  <w:num w:numId="3" w16cid:durableId="615789903">
    <w:abstractNumId w:val="5"/>
  </w:num>
  <w:num w:numId="4" w16cid:durableId="1859201324">
    <w:abstractNumId w:val="0"/>
  </w:num>
  <w:num w:numId="5" w16cid:durableId="1070230126">
    <w:abstractNumId w:val="2"/>
  </w:num>
  <w:num w:numId="6" w16cid:durableId="15453630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3BD"/>
    <w:rsid w:val="0002535B"/>
    <w:rsid w:val="00076A2F"/>
    <w:rsid w:val="00077DDD"/>
    <w:rsid w:val="00095655"/>
    <w:rsid w:val="000A202B"/>
    <w:rsid w:val="000D119C"/>
    <w:rsid w:val="000E0912"/>
    <w:rsid w:val="000E26D1"/>
    <w:rsid w:val="001036A1"/>
    <w:rsid w:val="001210C9"/>
    <w:rsid w:val="00155B65"/>
    <w:rsid w:val="001837DB"/>
    <w:rsid w:val="001B4177"/>
    <w:rsid w:val="001C37E7"/>
    <w:rsid w:val="00206B17"/>
    <w:rsid w:val="00283922"/>
    <w:rsid w:val="002A0163"/>
    <w:rsid w:val="002A4133"/>
    <w:rsid w:val="002B0AF7"/>
    <w:rsid w:val="002B14C0"/>
    <w:rsid w:val="002D1873"/>
    <w:rsid w:val="002E2A0C"/>
    <w:rsid w:val="002F2ACE"/>
    <w:rsid w:val="00301A19"/>
    <w:rsid w:val="00307391"/>
    <w:rsid w:val="00353F27"/>
    <w:rsid w:val="0036415A"/>
    <w:rsid w:val="00365005"/>
    <w:rsid w:val="0039764F"/>
    <w:rsid w:val="003C419E"/>
    <w:rsid w:val="003D304D"/>
    <w:rsid w:val="003D38B7"/>
    <w:rsid w:val="003D4FB6"/>
    <w:rsid w:val="003D573A"/>
    <w:rsid w:val="003E61A2"/>
    <w:rsid w:val="003F41BD"/>
    <w:rsid w:val="003F4C50"/>
    <w:rsid w:val="00416E56"/>
    <w:rsid w:val="00423D12"/>
    <w:rsid w:val="00435B5C"/>
    <w:rsid w:val="00435DB5"/>
    <w:rsid w:val="00476F16"/>
    <w:rsid w:val="004A3B96"/>
    <w:rsid w:val="004D1A02"/>
    <w:rsid w:val="004D4875"/>
    <w:rsid w:val="004E3D8C"/>
    <w:rsid w:val="00512814"/>
    <w:rsid w:val="0053208D"/>
    <w:rsid w:val="00533493"/>
    <w:rsid w:val="00537CA5"/>
    <w:rsid w:val="0054104A"/>
    <w:rsid w:val="00541591"/>
    <w:rsid w:val="00556530"/>
    <w:rsid w:val="00583FD0"/>
    <w:rsid w:val="00590E9F"/>
    <w:rsid w:val="00595F1E"/>
    <w:rsid w:val="005B583E"/>
    <w:rsid w:val="005F1B66"/>
    <w:rsid w:val="005F2ADA"/>
    <w:rsid w:val="00642AA1"/>
    <w:rsid w:val="0065263A"/>
    <w:rsid w:val="00653209"/>
    <w:rsid w:val="00661949"/>
    <w:rsid w:val="006735E4"/>
    <w:rsid w:val="00687848"/>
    <w:rsid w:val="006A1715"/>
    <w:rsid w:val="006A2AF7"/>
    <w:rsid w:val="006C1C47"/>
    <w:rsid w:val="006C41AC"/>
    <w:rsid w:val="00702854"/>
    <w:rsid w:val="00721209"/>
    <w:rsid w:val="00726CEE"/>
    <w:rsid w:val="00731CB1"/>
    <w:rsid w:val="00734329"/>
    <w:rsid w:val="00737AFD"/>
    <w:rsid w:val="00746E5A"/>
    <w:rsid w:val="00752A74"/>
    <w:rsid w:val="00765DAE"/>
    <w:rsid w:val="00781F61"/>
    <w:rsid w:val="00782EA3"/>
    <w:rsid w:val="00801AD5"/>
    <w:rsid w:val="0080516E"/>
    <w:rsid w:val="00835A07"/>
    <w:rsid w:val="00843718"/>
    <w:rsid w:val="00873B60"/>
    <w:rsid w:val="00883A05"/>
    <w:rsid w:val="00893A05"/>
    <w:rsid w:val="008A02F7"/>
    <w:rsid w:val="008A6B6A"/>
    <w:rsid w:val="008F0B18"/>
    <w:rsid w:val="009071A4"/>
    <w:rsid w:val="00935CEC"/>
    <w:rsid w:val="00940F85"/>
    <w:rsid w:val="00954771"/>
    <w:rsid w:val="00963215"/>
    <w:rsid w:val="0096569A"/>
    <w:rsid w:val="00980E06"/>
    <w:rsid w:val="009C2F41"/>
    <w:rsid w:val="009D7FD2"/>
    <w:rsid w:val="009E063D"/>
    <w:rsid w:val="00A07BBD"/>
    <w:rsid w:val="00A21A32"/>
    <w:rsid w:val="00A239BF"/>
    <w:rsid w:val="00A41821"/>
    <w:rsid w:val="00A67738"/>
    <w:rsid w:val="00A72B70"/>
    <w:rsid w:val="00A82E91"/>
    <w:rsid w:val="00A873AB"/>
    <w:rsid w:val="00A91430"/>
    <w:rsid w:val="00A9588C"/>
    <w:rsid w:val="00AB1E75"/>
    <w:rsid w:val="00AF1A03"/>
    <w:rsid w:val="00B33F05"/>
    <w:rsid w:val="00B6657D"/>
    <w:rsid w:val="00B73042"/>
    <w:rsid w:val="00BC0A21"/>
    <w:rsid w:val="00BD1FA1"/>
    <w:rsid w:val="00BE5801"/>
    <w:rsid w:val="00C17685"/>
    <w:rsid w:val="00C56AA9"/>
    <w:rsid w:val="00C72056"/>
    <w:rsid w:val="00C77279"/>
    <w:rsid w:val="00C82E40"/>
    <w:rsid w:val="00CC1278"/>
    <w:rsid w:val="00CF4B00"/>
    <w:rsid w:val="00D169C0"/>
    <w:rsid w:val="00D412D7"/>
    <w:rsid w:val="00D465E5"/>
    <w:rsid w:val="00D51827"/>
    <w:rsid w:val="00D53CD7"/>
    <w:rsid w:val="00DA043F"/>
    <w:rsid w:val="00DE45ED"/>
    <w:rsid w:val="00E01683"/>
    <w:rsid w:val="00E04335"/>
    <w:rsid w:val="00E229E8"/>
    <w:rsid w:val="00E269A1"/>
    <w:rsid w:val="00E326D8"/>
    <w:rsid w:val="00E53AF2"/>
    <w:rsid w:val="00E637FA"/>
    <w:rsid w:val="00E66621"/>
    <w:rsid w:val="00E676B7"/>
    <w:rsid w:val="00E85818"/>
    <w:rsid w:val="00EA53BD"/>
    <w:rsid w:val="00EC23E5"/>
    <w:rsid w:val="00EC6BD5"/>
    <w:rsid w:val="00ED028F"/>
    <w:rsid w:val="00EE6416"/>
    <w:rsid w:val="00EF1738"/>
    <w:rsid w:val="00F25C1D"/>
    <w:rsid w:val="00F363BE"/>
    <w:rsid w:val="00F53445"/>
    <w:rsid w:val="00F5591C"/>
    <w:rsid w:val="00F627AC"/>
    <w:rsid w:val="00F752C2"/>
    <w:rsid w:val="00F94E32"/>
    <w:rsid w:val="00FA664A"/>
    <w:rsid w:val="00FC6D79"/>
    <w:rsid w:val="00FF6EA0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8C80E"/>
  <w15:chartTrackingRefBased/>
  <w15:docId w15:val="{9C293624-827E-5F45-9682-CEC8D18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3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3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3B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53BD"/>
  </w:style>
  <w:style w:type="paragraph" w:styleId="Footer">
    <w:name w:val="footer"/>
    <w:basedOn w:val="Normal"/>
    <w:link w:val="FooterChar"/>
    <w:uiPriority w:val="99"/>
    <w:unhideWhenUsed/>
    <w:rsid w:val="00EA5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53BD"/>
  </w:style>
  <w:style w:type="character" w:styleId="CommentReference">
    <w:name w:val="annotation reference"/>
    <w:basedOn w:val="DefaultParagraphFont"/>
    <w:uiPriority w:val="99"/>
    <w:semiHidden/>
    <w:unhideWhenUsed/>
    <w:rsid w:val="00E229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9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9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29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29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9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9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6C41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owing_medals.csv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topendsports.com/events/summer/medal-tally/rankings-weighted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.~WRD0001</Template>
  <TotalTime>58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Smith</dc:creator>
  <cp:keywords/>
  <dc:description/>
  <cp:lastModifiedBy>Sheryl Smith</cp:lastModifiedBy>
  <cp:revision>45</cp:revision>
  <dcterms:created xsi:type="dcterms:W3CDTF">2024-06-05T19:07:00Z</dcterms:created>
  <dcterms:modified xsi:type="dcterms:W3CDTF">2024-06-20T15:00:00Z</dcterms:modified>
</cp:coreProperties>
</file>