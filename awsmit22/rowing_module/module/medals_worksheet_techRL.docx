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ACEA7" w14:textId="77777777" w:rsidR="009767C9" w:rsidRDefault="009767C9" w:rsidP="009767C9">
      <w:r w:rsidRPr="00D56102">
        <w:t xml:space="preserve">The Summer Olympic Games are an international athletics event held every four years and hosted in different countries around the world. Rowing was added to the Olympics in 1896 and has been in every Summer Olympics since. Rowing races in the Olympic context are typically regatta style, meaning that there are multiple boats racing head-to-head against each other in multiple lanes. Since 1912, the standard distance for Olympic regattas has been 2000m. The boat that is first to cross the finish line is awarded a gold medal, the second a silver medal, and the third a bronze. Over the course of its time as an Olympic sport there have been 25 different event entries. </w:t>
      </w:r>
    </w:p>
    <w:p w14:paraId="55E6C8A3" w14:textId="77777777" w:rsidR="009767C9" w:rsidRDefault="009767C9" w:rsidP="009767C9"/>
    <w:p w14:paraId="11AC0B9B" w14:textId="77777777" w:rsidR="009767C9" w:rsidRDefault="009767C9" w:rsidP="009767C9">
      <w:r>
        <w:t>In this dataset, t</w:t>
      </w:r>
      <w:r w:rsidRPr="00AE2957">
        <w:t xml:space="preserve">he medals are counted as one medal towards each boat as opposed to each athlete in the boat. In looking at the total medals and total points for each nation, it is interesting to see which nations dominate in Olympic rowing. Additionally, looking at the overall distribution of the medals for all countries provides insight on just how </w:t>
      </w:r>
      <w:commentRangeStart w:id="0"/>
      <w:r w:rsidRPr="00AE2957">
        <w:t>lob-sided</w:t>
      </w:r>
      <w:commentRangeEnd w:id="0"/>
      <w:r w:rsidR="00D7726C">
        <w:rPr>
          <w:rStyle w:val="CommentReference"/>
        </w:rPr>
        <w:commentReference w:id="0"/>
      </w:r>
      <w:r w:rsidRPr="00AE2957">
        <w:t xml:space="preserve"> medaling can be in rowing at the Olympic level. </w:t>
      </w:r>
    </w:p>
    <w:p w14:paraId="0C6E93FE" w14:textId="77777777" w:rsidR="00AC1A00" w:rsidRDefault="00AC1A00" w:rsidP="00AC1A00"/>
    <w:tbl>
      <w:tblPr>
        <w:tblStyle w:val="TableGrid"/>
        <w:tblW w:w="9445" w:type="dxa"/>
        <w:tblLook w:val="04A0" w:firstRow="1" w:lastRow="0" w:firstColumn="1" w:lastColumn="0" w:noHBand="0" w:noVBand="1"/>
      </w:tblPr>
      <w:tblGrid>
        <w:gridCol w:w="2335"/>
        <w:gridCol w:w="7110"/>
      </w:tblGrid>
      <w:tr w:rsidR="00AC1A00" w14:paraId="0CA6729F" w14:textId="77777777" w:rsidTr="00E01FDB">
        <w:tc>
          <w:tcPr>
            <w:tcW w:w="2335" w:type="dxa"/>
          </w:tcPr>
          <w:p w14:paraId="09301C5E" w14:textId="77777777" w:rsidR="00AC1A00" w:rsidRPr="005C2840" w:rsidRDefault="00AC1A00" w:rsidP="00E01FDB">
            <w:pPr>
              <w:rPr>
                <w:b/>
                <w:bCs/>
              </w:rPr>
            </w:pPr>
            <w:r>
              <w:rPr>
                <w:b/>
                <w:bCs/>
              </w:rPr>
              <w:t>Variable</w:t>
            </w:r>
          </w:p>
        </w:tc>
        <w:tc>
          <w:tcPr>
            <w:tcW w:w="7110" w:type="dxa"/>
          </w:tcPr>
          <w:p w14:paraId="15BCF241" w14:textId="77777777" w:rsidR="00AC1A00" w:rsidRPr="005C2840" w:rsidRDefault="00AC1A00" w:rsidP="00E01FDB">
            <w:pPr>
              <w:rPr>
                <w:b/>
                <w:bCs/>
              </w:rPr>
            </w:pPr>
            <w:r>
              <w:rPr>
                <w:b/>
                <w:bCs/>
              </w:rPr>
              <w:t>Description</w:t>
            </w:r>
          </w:p>
        </w:tc>
      </w:tr>
      <w:tr w:rsidR="00AC1A00" w14:paraId="40265AB8" w14:textId="77777777" w:rsidTr="00E01FDB">
        <w:tc>
          <w:tcPr>
            <w:tcW w:w="2335" w:type="dxa"/>
          </w:tcPr>
          <w:p w14:paraId="6887EA6B" w14:textId="77777777" w:rsidR="00AC1A00" w:rsidRDefault="00AC1A00" w:rsidP="00E01FDB">
            <w:r>
              <w:t>NOC</w:t>
            </w:r>
          </w:p>
        </w:tc>
        <w:tc>
          <w:tcPr>
            <w:tcW w:w="7110" w:type="dxa"/>
          </w:tcPr>
          <w:p w14:paraId="4138EE9A" w14:textId="50A08F54" w:rsidR="00AC1A00" w:rsidRDefault="0019206D" w:rsidP="00E01FDB">
            <w:r>
              <w:t>The</w:t>
            </w:r>
            <w:r w:rsidR="00AC1A00">
              <w:t xml:space="preserve"> nation competing. </w:t>
            </w:r>
          </w:p>
        </w:tc>
      </w:tr>
      <w:tr w:rsidR="00AC1A00" w14:paraId="307B4DFE" w14:textId="77777777" w:rsidTr="00E01FDB">
        <w:tc>
          <w:tcPr>
            <w:tcW w:w="2335" w:type="dxa"/>
          </w:tcPr>
          <w:p w14:paraId="1A731758" w14:textId="26F738BE" w:rsidR="00AC1A00" w:rsidRDefault="00AC1A00" w:rsidP="00E01FDB">
            <w:r>
              <w:t>medals</w:t>
            </w:r>
          </w:p>
        </w:tc>
        <w:tc>
          <w:tcPr>
            <w:tcW w:w="7110" w:type="dxa"/>
          </w:tcPr>
          <w:p w14:paraId="4C533DEB" w14:textId="77777777" w:rsidR="00AC1A00" w:rsidRDefault="00AC1A00" w:rsidP="00E01FDB">
            <w:r>
              <w:t>The total number of medals for that country in that event.</w:t>
            </w:r>
          </w:p>
        </w:tc>
      </w:tr>
      <w:tr w:rsidR="00AC1A00" w14:paraId="7744442F" w14:textId="77777777" w:rsidTr="0019206D">
        <w:trPr>
          <w:trHeight w:val="260"/>
        </w:trPr>
        <w:tc>
          <w:tcPr>
            <w:tcW w:w="2335" w:type="dxa"/>
          </w:tcPr>
          <w:p w14:paraId="056BD927" w14:textId="4BD76B2A" w:rsidR="00AC1A00" w:rsidRDefault="00AC1A00" w:rsidP="00E01FDB">
            <w:r>
              <w:t>points</w:t>
            </w:r>
          </w:p>
        </w:tc>
        <w:tc>
          <w:tcPr>
            <w:tcW w:w="7110" w:type="dxa"/>
          </w:tcPr>
          <w:p w14:paraId="15765269" w14:textId="205DA6FC" w:rsidR="00AC1A00" w:rsidRPr="0019206D" w:rsidRDefault="0019206D" w:rsidP="00E01FDB">
            <m:oMathPara>
              <m:oMathParaPr>
                <m:jc m:val="left"/>
              </m:oMathParaPr>
              <m:oMath>
                <m:r>
                  <w:rPr>
                    <w:rFonts w:ascii="Cambria Math" w:hAnsi="Cambria Math"/>
                  </w:rPr>
                  <m:t>points=(3*Gold)+(2*Silver)+(1*Bronze)</m:t>
                </m:r>
              </m:oMath>
            </m:oMathPara>
          </w:p>
        </w:tc>
      </w:tr>
      <w:tr w:rsidR="00AB50A2" w14:paraId="7EDC99D9" w14:textId="77777777" w:rsidTr="00E01FDB">
        <w:tc>
          <w:tcPr>
            <w:tcW w:w="2335" w:type="dxa"/>
          </w:tcPr>
          <w:p w14:paraId="478C19F0" w14:textId="4C46196A" w:rsidR="00AB50A2" w:rsidRDefault="00AB50A2" w:rsidP="00AB50A2">
            <w:r>
              <w:t>gold</w:t>
            </w:r>
          </w:p>
        </w:tc>
        <w:tc>
          <w:tcPr>
            <w:tcW w:w="7110" w:type="dxa"/>
          </w:tcPr>
          <w:p w14:paraId="64CBF0AA" w14:textId="237F8D6F" w:rsidR="00AB50A2" w:rsidRDefault="00AB50A2" w:rsidP="00AB50A2">
            <w:r>
              <w:t>The total number of gold medals for that country.</w:t>
            </w:r>
          </w:p>
        </w:tc>
      </w:tr>
      <w:tr w:rsidR="00AB50A2" w14:paraId="7147AAC9" w14:textId="77777777" w:rsidTr="00E01FDB">
        <w:tc>
          <w:tcPr>
            <w:tcW w:w="2335" w:type="dxa"/>
          </w:tcPr>
          <w:p w14:paraId="0F798317" w14:textId="2F1EE727" w:rsidR="00AB50A2" w:rsidRDefault="00AB50A2" w:rsidP="00AB50A2">
            <w:r>
              <w:t>silver</w:t>
            </w:r>
          </w:p>
        </w:tc>
        <w:tc>
          <w:tcPr>
            <w:tcW w:w="7110" w:type="dxa"/>
          </w:tcPr>
          <w:p w14:paraId="43A6CE5D" w14:textId="0E878AF0" w:rsidR="00AB50A2" w:rsidRDefault="00AB50A2" w:rsidP="00AB50A2">
            <w:r>
              <w:t>The total number of silver medals for that country.</w:t>
            </w:r>
          </w:p>
        </w:tc>
      </w:tr>
      <w:tr w:rsidR="00AB50A2" w14:paraId="1B757D78" w14:textId="77777777" w:rsidTr="00E01FDB">
        <w:tc>
          <w:tcPr>
            <w:tcW w:w="2335" w:type="dxa"/>
          </w:tcPr>
          <w:p w14:paraId="7D95E7CE" w14:textId="0E46ABD8" w:rsidR="00AB50A2" w:rsidRDefault="00AB50A2" w:rsidP="00AB50A2">
            <w:r>
              <w:t>bronze</w:t>
            </w:r>
          </w:p>
        </w:tc>
        <w:tc>
          <w:tcPr>
            <w:tcW w:w="7110" w:type="dxa"/>
          </w:tcPr>
          <w:p w14:paraId="7AEAC431" w14:textId="26854E9A" w:rsidR="00AB50A2" w:rsidRDefault="00AB50A2" w:rsidP="00AB50A2">
            <w:r>
              <w:t>The total number of bronze medals for that country.</w:t>
            </w:r>
          </w:p>
        </w:tc>
      </w:tr>
    </w:tbl>
    <w:p w14:paraId="1C15B4C8" w14:textId="77777777" w:rsidR="00323DB6" w:rsidRDefault="00323DB6" w:rsidP="00AC1A00"/>
    <w:p w14:paraId="5927D540" w14:textId="62EE33E1" w:rsidR="00371D54" w:rsidRDefault="00AC1A00" w:rsidP="00AC1A00">
      <w:pPr>
        <w:pStyle w:val="ListParagraph"/>
        <w:numPr>
          <w:ilvl w:val="0"/>
          <w:numId w:val="1"/>
        </w:numPr>
      </w:pPr>
      <w:r>
        <w:t xml:space="preserve"> </w:t>
      </w:r>
      <w:r w:rsidR="00054391">
        <w:t>Create</w:t>
      </w:r>
      <w:r>
        <w:t xml:space="preserve"> a histogram of </w:t>
      </w:r>
      <w:commentRangeStart w:id="1"/>
      <w:r>
        <w:t>total_</w:t>
      </w:r>
      <w:commentRangeEnd w:id="1"/>
      <w:r w:rsidR="00D7726C">
        <w:rPr>
          <w:rStyle w:val="CommentReference"/>
        </w:rPr>
        <w:commentReference w:id="1"/>
      </w:r>
      <w:r>
        <w:t xml:space="preserve">points for all countries. </w:t>
      </w:r>
      <w:r w:rsidRPr="001F26C7">
        <w:t>Describe the distribution of</w:t>
      </w:r>
      <w:r w:rsidR="00F209CB">
        <w:t xml:space="preserve"> </w:t>
      </w:r>
      <w:commentRangeStart w:id="2"/>
      <w:r>
        <w:t>points</w:t>
      </w:r>
      <w:commentRangeEnd w:id="2"/>
      <w:r w:rsidR="00D7726C">
        <w:rPr>
          <w:rStyle w:val="CommentReference"/>
        </w:rPr>
        <w:commentReference w:id="2"/>
      </w:r>
      <w:r>
        <w:t>.</w:t>
      </w:r>
    </w:p>
    <w:p w14:paraId="1AB28BF6" w14:textId="77777777" w:rsidR="00371D54" w:rsidRDefault="00371D54" w:rsidP="00AC1A00"/>
    <w:p w14:paraId="54E9514B" w14:textId="77777777" w:rsidR="00371D54" w:rsidRDefault="00371D54" w:rsidP="00AC1A00"/>
    <w:p w14:paraId="1B1CEF8F" w14:textId="77777777" w:rsidR="00AC1A00" w:rsidRDefault="00AC1A00" w:rsidP="00AC1A00">
      <w:pPr>
        <w:jc w:val="right"/>
      </w:pPr>
    </w:p>
    <w:p w14:paraId="401EF8EC" w14:textId="31230C50" w:rsidR="00AC1A00" w:rsidRDefault="00AC1A00" w:rsidP="00AC1A00">
      <w:pPr>
        <w:pStyle w:val="ListParagraph"/>
        <w:numPr>
          <w:ilvl w:val="0"/>
          <w:numId w:val="1"/>
        </w:numPr>
      </w:pPr>
      <w:commentRangeStart w:id="3"/>
      <w:r>
        <w:t xml:space="preserve">Using </w:t>
      </w:r>
      <w:hyperlink r:id="rId11" w:history="1">
        <w:r>
          <w:rPr>
            <w:rStyle w:val="Hyperlink"/>
          </w:rPr>
          <w:t>rowing_medals.csv</w:t>
        </w:r>
      </w:hyperlink>
      <w:commentRangeEnd w:id="3"/>
      <w:r w:rsidR="00D7726C">
        <w:rPr>
          <w:rStyle w:val="CommentReference"/>
        </w:rPr>
        <w:commentReference w:id="3"/>
      </w:r>
      <w:r>
        <w:t>, o</w:t>
      </w:r>
      <w:r w:rsidRPr="008170E3">
        <w:t xml:space="preserve">btain the summary statistics for </w:t>
      </w:r>
      <w:r>
        <w:t>points and fill them in below.</w:t>
      </w:r>
    </w:p>
    <w:p w14:paraId="7F404382" w14:textId="77777777" w:rsidR="00AC1A00" w:rsidRDefault="00AC1A00" w:rsidP="00AC1A00"/>
    <w:p w14:paraId="5F6AC0E5" w14:textId="77777777" w:rsidR="00AC1A00" w:rsidRDefault="00AC1A00" w:rsidP="00AC1A00">
      <w:pPr>
        <w:pStyle w:val="ListParagraph"/>
      </w:pPr>
      <w:r w:rsidRPr="008170E3">
        <w:rPr>
          <w:b/>
          <w:bCs/>
        </w:rPr>
        <w:t>Minimum</w:t>
      </w:r>
      <w:r>
        <w:t xml:space="preserve">: </w:t>
      </w:r>
      <w:r>
        <w:rPr>
          <w:u w:val="single"/>
        </w:rPr>
        <w:t xml:space="preserve">               </w:t>
      </w:r>
      <w:r w:rsidRPr="008170E3">
        <w:t xml:space="preserve"> </w:t>
      </w:r>
      <w:r>
        <w:t xml:space="preserve">  </w:t>
      </w:r>
      <w:r>
        <w:rPr>
          <w:b/>
          <w:bCs/>
        </w:rPr>
        <w:t>Lower</w:t>
      </w:r>
      <w:r w:rsidRPr="00973D46">
        <w:rPr>
          <w:b/>
          <w:bCs/>
        </w:rPr>
        <w:t xml:space="preserve"> Qu</w:t>
      </w:r>
      <w:r>
        <w:rPr>
          <w:b/>
          <w:bCs/>
        </w:rPr>
        <w:t xml:space="preserve">artile: </w:t>
      </w:r>
      <w:r>
        <w:rPr>
          <w:u w:val="single"/>
        </w:rPr>
        <w:t xml:space="preserve">               </w:t>
      </w:r>
      <w:r w:rsidRPr="008170E3">
        <w:t xml:space="preserve"> </w:t>
      </w:r>
      <w:r>
        <w:t xml:space="preserve">  </w:t>
      </w:r>
      <w:r w:rsidRPr="00973D46">
        <w:rPr>
          <w:b/>
          <w:bCs/>
        </w:rPr>
        <w:t>Median</w:t>
      </w:r>
      <w:r>
        <w:t xml:space="preserve">: </w:t>
      </w:r>
      <w:r>
        <w:rPr>
          <w:u w:val="single"/>
        </w:rPr>
        <w:t xml:space="preserve">               </w:t>
      </w:r>
      <w:r w:rsidRPr="008170E3">
        <w:t xml:space="preserve"> </w:t>
      </w:r>
      <w:r>
        <w:t xml:space="preserve">  </w:t>
      </w:r>
      <w:r w:rsidRPr="00973D46">
        <w:rPr>
          <w:b/>
          <w:bCs/>
        </w:rPr>
        <w:t>Mean</w:t>
      </w:r>
      <w:r>
        <w:t xml:space="preserve">: </w:t>
      </w:r>
      <w:r>
        <w:rPr>
          <w:u w:val="single"/>
        </w:rPr>
        <w:t xml:space="preserve"> </w:t>
      </w:r>
      <w:r>
        <w:rPr>
          <w:u w:val="single"/>
        </w:rPr>
        <w:tab/>
      </w:r>
      <w:r>
        <w:rPr>
          <w:u w:val="single"/>
        </w:rPr>
        <w:tab/>
        <w:t xml:space="preserve">                  </w:t>
      </w:r>
      <w:r w:rsidRPr="008170E3">
        <w:t xml:space="preserve"> </w:t>
      </w:r>
      <w:r>
        <w:t xml:space="preserve">  </w:t>
      </w:r>
    </w:p>
    <w:p w14:paraId="1D76F5F9" w14:textId="77777777" w:rsidR="00AC1A00" w:rsidRDefault="00AC1A00" w:rsidP="00AC1A00">
      <w:pPr>
        <w:pStyle w:val="ListParagraph"/>
        <w:rPr>
          <w:b/>
          <w:bCs/>
        </w:rPr>
      </w:pPr>
    </w:p>
    <w:p w14:paraId="705F5585" w14:textId="36DD41D4" w:rsidR="0089398B" w:rsidRPr="000A0C44" w:rsidRDefault="00AC1A00" w:rsidP="000A0C44">
      <w:pPr>
        <w:pStyle w:val="ListParagraph"/>
        <w:rPr>
          <w:u w:val="single"/>
        </w:rPr>
      </w:pPr>
      <w:r>
        <w:rPr>
          <w:b/>
          <w:bCs/>
        </w:rPr>
        <w:t>Upper Quartile</w:t>
      </w:r>
      <w:r>
        <w:t xml:space="preserve">: </w:t>
      </w:r>
      <w:r>
        <w:rPr>
          <w:u w:val="single"/>
        </w:rPr>
        <w:t xml:space="preserve">               </w:t>
      </w:r>
      <w:r w:rsidRPr="008170E3">
        <w:t xml:space="preserve"> </w:t>
      </w:r>
      <w:r>
        <w:t xml:space="preserve">  </w:t>
      </w:r>
      <w:r>
        <w:rPr>
          <w:b/>
          <w:bCs/>
        </w:rPr>
        <w:t xml:space="preserve">Maximum: </w:t>
      </w:r>
      <w:r>
        <w:rPr>
          <w:b/>
          <w:bCs/>
          <w:u w:val="single"/>
        </w:rPr>
        <w:t xml:space="preserve"> </w:t>
      </w:r>
      <w:r>
        <w:rPr>
          <w:b/>
          <w:bCs/>
          <w:u w:val="single"/>
        </w:rPr>
        <w:tab/>
      </w:r>
      <w:r>
        <w:rPr>
          <w:b/>
          <w:bCs/>
          <w:u w:val="single"/>
        </w:rPr>
        <w:tab/>
      </w:r>
    </w:p>
    <w:p w14:paraId="1460D584" w14:textId="77777777" w:rsidR="0089398B" w:rsidRDefault="0089398B" w:rsidP="0089398B"/>
    <w:p w14:paraId="0D388F41" w14:textId="77777777" w:rsidR="00DB5562" w:rsidRDefault="00DB5562" w:rsidP="0089398B"/>
    <w:p w14:paraId="4B5D7F04" w14:textId="40B3A2B3" w:rsidR="0089398B" w:rsidRDefault="0089398B" w:rsidP="0089398B">
      <w:pPr>
        <w:pStyle w:val="ListParagraph"/>
        <w:numPr>
          <w:ilvl w:val="0"/>
          <w:numId w:val="1"/>
        </w:numPr>
      </w:pPr>
      <w:r>
        <w:rPr>
          <w:noProof/>
        </w:rPr>
        <w:t>Check to see</w:t>
      </w:r>
      <w:r>
        <w:t xml:space="preserve"> if there are any other outliers</w:t>
      </w:r>
      <w:r w:rsidR="000A0C44">
        <w:t xml:space="preserve"> for points. </w:t>
      </w:r>
    </w:p>
    <w:p w14:paraId="04A065B6" w14:textId="77777777" w:rsidR="0089398B" w:rsidRDefault="0089398B" w:rsidP="0089398B"/>
    <w:p w14:paraId="7915FDA4" w14:textId="77777777" w:rsidR="00AC1A00" w:rsidRDefault="00AC1A00" w:rsidP="00AC1A00"/>
    <w:p w14:paraId="182639C1" w14:textId="77777777" w:rsidR="00DB5562" w:rsidRDefault="00DB5562" w:rsidP="00AC1A00"/>
    <w:p w14:paraId="5DFC3F1E" w14:textId="77777777" w:rsidR="00DB5562" w:rsidRDefault="00DB5562" w:rsidP="00AC1A00"/>
    <w:p w14:paraId="5BB062DB" w14:textId="77777777" w:rsidR="00AC1A00" w:rsidRDefault="00AC1A00" w:rsidP="00AC1A00"/>
    <w:p w14:paraId="1BB99FC8" w14:textId="77777777" w:rsidR="0089398B" w:rsidRDefault="0089398B" w:rsidP="00AC1A00"/>
    <w:p w14:paraId="58E0D3A0" w14:textId="5DFAC46A" w:rsidR="00AC1A00" w:rsidRPr="00054391" w:rsidRDefault="00054391" w:rsidP="00054391">
      <w:pPr>
        <w:pStyle w:val="ListParagraph"/>
        <w:numPr>
          <w:ilvl w:val="0"/>
          <w:numId w:val="2"/>
        </w:numPr>
      </w:pPr>
      <w:r>
        <w:lastRenderedPageBreak/>
        <w:t xml:space="preserve">Create a </w:t>
      </w:r>
      <w:r w:rsidR="009771B7">
        <w:t>bar plot</w:t>
      </w:r>
      <w:r>
        <w:t xml:space="preserve"> of</w:t>
      </w:r>
      <w:r w:rsidR="00AC1A00">
        <w:t xml:space="preserve"> NOC ranked by medals to showcase the distribution of </w:t>
      </w:r>
      <w:commentRangeStart w:id="4"/>
      <w:r w:rsidR="00AC1A00">
        <w:t>medals</w:t>
      </w:r>
      <w:commentRangeEnd w:id="4"/>
      <w:r w:rsidR="00D7726C">
        <w:rPr>
          <w:rStyle w:val="CommentReference"/>
        </w:rPr>
        <w:commentReference w:id="4"/>
      </w:r>
      <w:r w:rsidR="00AC1A00">
        <w:t xml:space="preserve"> per nation. </w:t>
      </w:r>
    </w:p>
    <w:p w14:paraId="165E1B52" w14:textId="77777777" w:rsidR="00AC1A00" w:rsidRDefault="00AC1A00" w:rsidP="00054391">
      <w:pPr>
        <w:rPr>
          <w:color w:val="FF0000"/>
        </w:rPr>
      </w:pPr>
    </w:p>
    <w:p w14:paraId="334AC7D8" w14:textId="77777777" w:rsidR="00AC1A00" w:rsidRPr="001036A1" w:rsidRDefault="00AC1A00" w:rsidP="00AC1A00">
      <w:pPr>
        <w:ind w:left="405"/>
        <w:rPr>
          <w:color w:val="FF0000"/>
        </w:rPr>
      </w:pPr>
    </w:p>
    <w:p w14:paraId="56E18601" w14:textId="77777777" w:rsidR="00AC1A00" w:rsidRDefault="00AC1A00" w:rsidP="00AC1A00">
      <w:pPr>
        <w:ind w:left="405"/>
      </w:pPr>
    </w:p>
    <w:p w14:paraId="24DEBAB8" w14:textId="39EBE46C" w:rsidR="00AC1A00" w:rsidRDefault="00AC1A00" w:rsidP="00AC1A00">
      <w:pPr>
        <w:pStyle w:val="ListParagraph"/>
        <w:numPr>
          <w:ilvl w:val="0"/>
          <w:numId w:val="2"/>
        </w:numPr>
      </w:pPr>
      <w:r w:rsidRPr="001036A1">
        <w:t xml:space="preserve"> What could be a reason for</w:t>
      </w:r>
      <w:r w:rsidR="009771B7">
        <w:t xml:space="preserve"> some </w:t>
      </w:r>
      <w:r w:rsidRPr="001036A1">
        <w:t>nations winning more than others?</w:t>
      </w:r>
    </w:p>
    <w:p w14:paraId="479414AC" w14:textId="77777777" w:rsidR="002B0AF7" w:rsidRDefault="002B0AF7"/>
    <w:p w14:paraId="25ED5110" w14:textId="77777777" w:rsidR="00371D54" w:rsidRDefault="00371D54"/>
    <w:p w14:paraId="12BCFB5B" w14:textId="77777777" w:rsidR="00371D54" w:rsidRDefault="00371D54"/>
    <w:p w14:paraId="03DA598B" w14:textId="77777777" w:rsidR="00371D54" w:rsidRDefault="00371D54" w:rsidP="00371D54"/>
    <w:p w14:paraId="1801B54E" w14:textId="77777777" w:rsidR="006B7BCF" w:rsidRDefault="006B7BCF" w:rsidP="006B7BCF"/>
    <w:p w14:paraId="149530E1" w14:textId="0F071285" w:rsidR="006B7BCF" w:rsidRDefault="006B7BCF" w:rsidP="006B7BCF">
      <w:pPr>
        <w:pStyle w:val="ListParagraph"/>
        <w:numPr>
          <w:ilvl w:val="0"/>
          <w:numId w:val="2"/>
        </w:numPr>
      </w:pPr>
      <w:r>
        <w:t xml:space="preserve">There is a lot of debate about how to best weigh the points for the different types of medals. Read </w:t>
      </w:r>
      <w:commentRangeStart w:id="5"/>
      <w:r>
        <w:fldChar w:fldCharType="begin"/>
      </w:r>
      <w:r>
        <w:instrText>HYPERLINK "https://www.topendsports.com/events/summer/medal-tally/rankings-weighted.htm"</w:instrText>
      </w:r>
      <w:r>
        <w:fldChar w:fldCharType="separate"/>
      </w:r>
      <w:r>
        <w:rPr>
          <w:rStyle w:val="Hyperlink"/>
        </w:rPr>
        <w:t>this link</w:t>
      </w:r>
      <w:r>
        <w:rPr>
          <w:rStyle w:val="Hyperlink"/>
        </w:rPr>
        <w:fldChar w:fldCharType="end"/>
      </w:r>
      <w:r w:rsidR="003B0CE0">
        <w:rPr>
          <w:rStyle w:val="Hyperlink"/>
        </w:rPr>
        <w:t xml:space="preserve"> </w:t>
      </w:r>
      <w:r w:rsidR="009771B7">
        <w:rPr>
          <w:rStyle w:val="Hyperlink"/>
        </w:rPr>
        <w:t>(</w:t>
      </w:r>
      <w:r w:rsidR="009771B7" w:rsidRPr="009771B7">
        <w:rPr>
          <w:rStyle w:val="Hyperlink"/>
        </w:rPr>
        <w:t>https://www.topendsports.com/events/summer/medal-tally/rankings-weighted.htm</w:t>
      </w:r>
      <w:r w:rsidR="009771B7">
        <w:rPr>
          <w:rStyle w:val="Hyperlink"/>
        </w:rPr>
        <w:t>)</w:t>
      </w:r>
      <w:r>
        <w:t xml:space="preserve"> </w:t>
      </w:r>
      <w:commentRangeEnd w:id="5"/>
      <w:r w:rsidR="00D7726C">
        <w:rPr>
          <w:rStyle w:val="CommentReference"/>
        </w:rPr>
        <w:commentReference w:id="5"/>
      </w:r>
      <w:r>
        <w:t xml:space="preserve">about different medal point weighing and decide on a method you think would be </w:t>
      </w:r>
      <w:commentRangeStart w:id="6"/>
      <w:r>
        <w:t>best</w:t>
      </w:r>
      <w:commentRangeEnd w:id="6"/>
      <w:r w:rsidR="00D7726C">
        <w:rPr>
          <w:rStyle w:val="CommentReference"/>
        </w:rPr>
        <w:commentReference w:id="6"/>
      </w:r>
      <w:r>
        <w:t xml:space="preserve">. How would the new method alter the data? </w:t>
      </w:r>
    </w:p>
    <w:p w14:paraId="21F5885B" w14:textId="77777777" w:rsidR="00371D54" w:rsidRDefault="00371D54" w:rsidP="00371D54"/>
    <w:p w14:paraId="7E12C200" w14:textId="77777777" w:rsidR="00371D54" w:rsidRDefault="00371D54" w:rsidP="00371D54"/>
    <w:p w14:paraId="4503179D" w14:textId="77777777" w:rsidR="00371D54" w:rsidRDefault="00371D54" w:rsidP="00371D54"/>
    <w:p w14:paraId="1B2CA3D3" w14:textId="31E021B7" w:rsidR="00371D54" w:rsidRDefault="00371D54" w:rsidP="00371D54">
      <w:pPr>
        <w:pStyle w:val="ListParagraph"/>
        <w:numPr>
          <w:ilvl w:val="0"/>
          <w:numId w:val="2"/>
        </w:numPr>
      </w:pPr>
      <w:r>
        <w:t xml:space="preserve">Using the gold, silver, and bronze variables, create a </w:t>
      </w:r>
      <w:commentRangeStart w:id="7"/>
      <w:proofErr w:type="gramStart"/>
      <w:r>
        <w:t>new points</w:t>
      </w:r>
      <w:commentRangeEnd w:id="7"/>
      <w:proofErr w:type="gramEnd"/>
      <w:r w:rsidR="00D7726C">
        <w:rPr>
          <w:rStyle w:val="CommentReference"/>
        </w:rPr>
        <w:commentReference w:id="7"/>
      </w:r>
      <w:r>
        <w:t xml:space="preserve"> variable based on your idea for medal scaling. Create a histogram of the points with this new variable and comment on the </w:t>
      </w:r>
      <w:commentRangeStart w:id="8"/>
      <w:r>
        <w:t>skew</w:t>
      </w:r>
      <w:commentRangeEnd w:id="8"/>
      <w:r w:rsidR="00D7726C">
        <w:rPr>
          <w:rStyle w:val="CommentReference"/>
        </w:rPr>
        <w:commentReference w:id="8"/>
      </w:r>
      <w:r>
        <w:t xml:space="preserve">. </w:t>
      </w:r>
    </w:p>
    <w:p w14:paraId="5E79DB2E" w14:textId="6ACE1A12" w:rsidR="00371D54" w:rsidRDefault="00371D54"/>
    <w:sectPr w:rsidR="00371D54">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in Lock" w:date="2024-06-25T13:01:00Z" w:initials="RL">
    <w:p w14:paraId="78D49909" w14:textId="77777777" w:rsidR="00D7726C" w:rsidRDefault="00D7726C" w:rsidP="00D7726C">
      <w:pPr>
        <w:pStyle w:val="CommentText"/>
      </w:pPr>
      <w:r>
        <w:rPr>
          <w:rStyle w:val="CommentReference"/>
        </w:rPr>
        <w:annotationRef/>
      </w:r>
      <w:r>
        <w:t>“lopsided”</w:t>
      </w:r>
    </w:p>
  </w:comment>
  <w:comment w:id="1" w:author="Robin Lock" w:date="2024-06-25T13:00:00Z" w:initials="RL">
    <w:p w14:paraId="5EEEDE5A" w14:textId="4296EDB8" w:rsidR="00D7726C" w:rsidRDefault="00D7726C" w:rsidP="00D7726C">
      <w:pPr>
        <w:pStyle w:val="CommentText"/>
      </w:pPr>
      <w:r>
        <w:rPr>
          <w:rStyle w:val="CommentReference"/>
        </w:rPr>
        <w:annotationRef/>
      </w:r>
      <w:r>
        <w:t>Should be just points (and in italics)</w:t>
      </w:r>
    </w:p>
  </w:comment>
  <w:comment w:id="2" w:author="Robin Lock" w:date="2024-06-25T13:02:00Z" w:initials="RL">
    <w:p w14:paraId="60C8B9A9" w14:textId="77777777" w:rsidR="00D7726C" w:rsidRDefault="00D7726C" w:rsidP="00D7726C">
      <w:pPr>
        <w:pStyle w:val="CommentText"/>
      </w:pPr>
      <w:r>
        <w:rPr>
          <w:rStyle w:val="CommentReference"/>
        </w:rPr>
        <w:annotationRef/>
      </w:r>
      <w:r>
        <w:t>Probably need more space for this answer</w:t>
      </w:r>
    </w:p>
  </w:comment>
  <w:comment w:id="3" w:author="Robin Lock" w:date="2024-06-25T13:02:00Z" w:initials="RL">
    <w:p w14:paraId="332A738D" w14:textId="1B02204E" w:rsidR="00D7726C" w:rsidRDefault="00D7726C" w:rsidP="00D7726C">
      <w:pPr>
        <w:pStyle w:val="CommentText"/>
      </w:pPr>
      <w:r>
        <w:rPr>
          <w:rStyle w:val="CommentReference"/>
        </w:rPr>
        <w:annotationRef/>
      </w:r>
      <w:r>
        <w:t xml:space="preserve">Put the name if the data file at the end of the intro - since it’s needed for #1. </w:t>
      </w:r>
    </w:p>
  </w:comment>
  <w:comment w:id="4" w:author="Robin Lock" w:date="2024-06-25T13:03:00Z" w:initials="RL">
    <w:p w14:paraId="3B9E035D" w14:textId="77777777" w:rsidR="00D7726C" w:rsidRDefault="00D7726C" w:rsidP="00D7726C">
      <w:pPr>
        <w:pStyle w:val="CommentText"/>
      </w:pPr>
      <w:r>
        <w:rPr>
          <w:rStyle w:val="CommentReference"/>
        </w:rPr>
        <w:annotationRef/>
      </w:r>
      <w:r>
        <w:t xml:space="preserve">Do you want medals or points here? </w:t>
      </w:r>
    </w:p>
  </w:comment>
  <w:comment w:id="5" w:author="Robin Lock" w:date="2024-06-25T13:04:00Z" w:initials="RL">
    <w:p w14:paraId="3F11D267" w14:textId="1B555350" w:rsidR="00D7726C" w:rsidRDefault="00D7726C" w:rsidP="00D7726C">
      <w:pPr>
        <w:pStyle w:val="CommentText"/>
      </w:pPr>
      <w:r>
        <w:rPr>
          <w:rStyle w:val="CommentReference"/>
        </w:rPr>
        <w:annotationRef/>
      </w:r>
      <w:r>
        <w:t xml:space="preserve">Might spearae this into this link (as a link) and the link itself in parentheses, </w:t>
      </w:r>
    </w:p>
  </w:comment>
  <w:comment w:id="6" w:author="Robin Lock" w:date="2024-06-25T13:06:00Z" w:initials="RL">
    <w:p w14:paraId="22EEBA67" w14:textId="77777777" w:rsidR="00D7726C" w:rsidRDefault="00D7726C" w:rsidP="00D7726C">
      <w:pPr>
        <w:pStyle w:val="CommentText"/>
      </w:pPr>
      <w:r>
        <w:rPr>
          <w:rStyle w:val="CommentReference"/>
        </w:rPr>
        <w:annotationRef/>
      </w:r>
      <w:r>
        <w:t>(or make up your own weighting system)</w:t>
      </w:r>
    </w:p>
  </w:comment>
  <w:comment w:id="7" w:author="Robin Lock" w:date="2024-06-25T13:06:00Z" w:initials="RL">
    <w:p w14:paraId="5CBA51F7" w14:textId="6B092AA0" w:rsidR="00D7726C" w:rsidRDefault="00D7726C" w:rsidP="00D7726C">
      <w:pPr>
        <w:pStyle w:val="CommentText"/>
      </w:pPr>
      <w:r>
        <w:rPr>
          <w:rStyle w:val="CommentReference"/>
        </w:rPr>
        <w:annotationRef/>
      </w:r>
      <w:r>
        <w:t xml:space="preserve">Give this a name in i(or make italics (like newpoints) so they don’t replace the existing points variable. </w:t>
      </w:r>
    </w:p>
  </w:comment>
  <w:comment w:id="8" w:author="Robin Lock" w:date="2024-06-25T13:10:00Z" w:initials="RL">
    <w:p w14:paraId="7FCB129B" w14:textId="77777777" w:rsidR="00DA23F5" w:rsidRDefault="00D7726C" w:rsidP="00DA23F5">
      <w:pPr>
        <w:pStyle w:val="CommentText"/>
      </w:pPr>
      <w:r>
        <w:rPr>
          <w:rStyle w:val="CommentReference"/>
        </w:rPr>
        <w:annotationRef/>
      </w:r>
      <w:r w:rsidR="00DA23F5">
        <w:t>You’ve got plenty of space here, so you might want to move outliers to this page to leave more room for the description of the histogram on page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D49909" w15:done="1"/>
  <w15:commentEx w15:paraId="5EEEDE5A" w15:done="1"/>
  <w15:commentEx w15:paraId="60C8B9A9" w15:done="1"/>
  <w15:commentEx w15:paraId="332A738D" w15:done="1"/>
  <w15:commentEx w15:paraId="3B9E035D" w15:done="1"/>
  <w15:commentEx w15:paraId="3F11D267" w15:done="1"/>
  <w15:commentEx w15:paraId="22EEBA67" w15:done="1"/>
  <w15:commentEx w15:paraId="5CBA51F7" w15:done="1"/>
  <w15:commentEx w15:paraId="7FCB129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BE158B2" w16cex:dateUtc="2024-06-25T17:01:00Z"/>
  <w16cex:commentExtensible w16cex:durableId="40D32221" w16cex:dateUtc="2024-06-25T17:00:00Z"/>
  <w16cex:commentExtensible w16cex:durableId="6405E6F0" w16cex:dateUtc="2024-06-25T17:02:00Z"/>
  <w16cex:commentExtensible w16cex:durableId="5329AA23" w16cex:dateUtc="2024-06-25T17:02:00Z"/>
  <w16cex:commentExtensible w16cex:durableId="214904F6" w16cex:dateUtc="2024-06-25T17:03:00Z"/>
  <w16cex:commentExtensible w16cex:durableId="489C9F1A" w16cex:dateUtc="2024-06-25T17:04:00Z"/>
  <w16cex:commentExtensible w16cex:durableId="14B416BC" w16cex:dateUtc="2024-06-25T17:06:00Z"/>
  <w16cex:commentExtensible w16cex:durableId="089EB0AB" w16cex:dateUtc="2024-06-25T17:06:00Z"/>
  <w16cex:commentExtensible w16cex:durableId="0D361EF5" w16cex:dateUtc="2024-06-25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D49909" w16cid:durableId="0BE158B2"/>
  <w16cid:commentId w16cid:paraId="5EEEDE5A" w16cid:durableId="40D32221"/>
  <w16cid:commentId w16cid:paraId="60C8B9A9" w16cid:durableId="6405E6F0"/>
  <w16cid:commentId w16cid:paraId="332A738D" w16cid:durableId="5329AA23"/>
  <w16cid:commentId w16cid:paraId="3B9E035D" w16cid:durableId="214904F6"/>
  <w16cid:commentId w16cid:paraId="3F11D267" w16cid:durableId="489C9F1A"/>
  <w16cid:commentId w16cid:paraId="22EEBA67" w16cid:durableId="14B416BC"/>
  <w16cid:commentId w16cid:paraId="5CBA51F7" w16cid:durableId="089EB0AB"/>
  <w16cid:commentId w16cid:paraId="7FCB129B" w16cid:durableId="0D361E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DECAF" w14:textId="77777777" w:rsidR="00AD5995" w:rsidRDefault="00AD5995" w:rsidP="00371D54">
      <w:r>
        <w:separator/>
      </w:r>
    </w:p>
  </w:endnote>
  <w:endnote w:type="continuationSeparator" w:id="0">
    <w:p w14:paraId="05242889" w14:textId="77777777" w:rsidR="00AD5995" w:rsidRDefault="00AD5995" w:rsidP="0037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DB526" w14:textId="77777777" w:rsidR="00AD5995" w:rsidRDefault="00AD5995" w:rsidP="00371D54">
      <w:r>
        <w:separator/>
      </w:r>
    </w:p>
  </w:footnote>
  <w:footnote w:type="continuationSeparator" w:id="0">
    <w:p w14:paraId="3617B9E4" w14:textId="77777777" w:rsidR="00AD5995" w:rsidRDefault="00AD5995" w:rsidP="00371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9EB9" w14:textId="62039554" w:rsidR="00371D54" w:rsidRDefault="00371D54" w:rsidP="00371D54">
    <w:pPr>
      <w:pStyle w:val="Header"/>
      <w:jc w:val="center"/>
    </w:pPr>
    <w:r>
      <w:t xml:space="preserve">Analyzing the Distribution of Olympic Medals in Rowing </w:t>
    </w:r>
    <w:r w:rsidR="0003429D">
      <w:t>TECH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1294"/>
    <w:multiLevelType w:val="hybridMultilevel"/>
    <w:tmpl w:val="56FEBC2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D37AF"/>
    <w:multiLevelType w:val="hybridMultilevel"/>
    <w:tmpl w:val="6E0C56A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1F60A54"/>
    <w:multiLevelType w:val="hybridMultilevel"/>
    <w:tmpl w:val="DFEAB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0944">
    <w:abstractNumId w:val="2"/>
  </w:num>
  <w:num w:numId="2" w16cid:durableId="1859201324">
    <w:abstractNumId w:val="0"/>
  </w:num>
  <w:num w:numId="3" w16cid:durableId="20014969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Lock">
    <w15:presenceInfo w15:providerId="AD" w15:userId="S::rlock@stlawu.edu::997d4c6b-45d2-4f82-a9a0-f9fb27667c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00"/>
    <w:rsid w:val="000173B9"/>
    <w:rsid w:val="0003429D"/>
    <w:rsid w:val="00054391"/>
    <w:rsid w:val="00057D39"/>
    <w:rsid w:val="00095655"/>
    <w:rsid w:val="000A0C44"/>
    <w:rsid w:val="000A202B"/>
    <w:rsid w:val="000B32F3"/>
    <w:rsid w:val="000D119C"/>
    <w:rsid w:val="000E2464"/>
    <w:rsid w:val="00106BFB"/>
    <w:rsid w:val="001210C9"/>
    <w:rsid w:val="001837DB"/>
    <w:rsid w:val="0019206D"/>
    <w:rsid w:val="001B4177"/>
    <w:rsid w:val="001C37E7"/>
    <w:rsid w:val="00206B17"/>
    <w:rsid w:val="00206F64"/>
    <w:rsid w:val="00283922"/>
    <w:rsid w:val="002A4133"/>
    <w:rsid w:val="002B0AF7"/>
    <w:rsid w:val="002B14C0"/>
    <w:rsid w:val="002C3F23"/>
    <w:rsid w:val="002D1873"/>
    <w:rsid w:val="002F2ACE"/>
    <w:rsid w:val="00301A19"/>
    <w:rsid w:val="00307391"/>
    <w:rsid w:val="00323DB6"/>
    <w:rsid w:val="00353F27"/>
    <w:rsid w:val="00354A46"/>
    <w:rsid w:val="0036111A"/>
    <w:rsid w:val="0036415A"/>
    <w:rsid w:val="00365005"/>
    <w:rsid w:val="00371D54"/>
    <w:rsid w:val="0039764F"/>
    <w:rsid w:val="003B0CE0"/>
    <w:rsid w:val="003D38B7"/>
    <w:rsid w:val="003D4FB6"/>
    <w:rsid w:val="003D573A"/>
    <w:rsid w:val="003E61A2"/>
    <w:rsid w:val="003F4C50"/>
    <w:rsid w:val="00416E56"/>
    <w:rsid w:val="00435B5C"/>
    <w:rsid w:val="00435DB5"/>
    <w:rsid w:val="00476F16"/>
    <w:rsid w:val="004B2164"/>
    <w:rsid w:val="004D1A02"/>
    <w:rsid w:val="004D4875"/>
    <w:rsid w:val="004E3D8C"/>
    <w:rsid w:val="00512814"/>
    <w:rsid w:val="00527C8D"/>
    <w:rsid w:val="00530D16"/>
    <w:rsid w:val="0053208D"/>
    <w:rsid w:val="00533493"/>
    <w:rsid w:val="00537CA5"/>
    <w:rsid w:val="0054104A"/>
    <w:rsid w:val="00541591"/>
    <w:rsid w:val="00583FD0"/>
    <w:rsid w:val="00590E9F"/>
    <w:rsid w:val="00595F1E"/>
    <w:rsid w:val="005B583E"/>
    <w:rsid w:val="005F1B66"/>
    <w:rsid w:val="005F2ADA"/>
    <w:rsid w:val="00642AA1"/>
    <w:rsid w:val="0064319B"/>
    <w:rsid w:val="00650F58"/>
    <w:rsid w:val="0065263A"/>
    <w:rsid w:val="006629E7"/>
    <w:rsid w:val="00686FCF"/>
    <w:rsid w:val="006A2AF7"/>
    <w:rsid w:val="006B7BCF"/>
    <w:rsid w:val="006C1C47"/>
    <w:rsid w:val="00702854"/>
    <w:rsid w:val="00721209"/>
    <w:rsid w:val="00726CEE"/>
    <w:rsid w:val="00731CB1"/>
    <w:rsid w:val="00734329"/>
    <w:rsid w:val="00746E5A"/>
    <w:rsid w:val="007526FF"/>
    <w:rsid w:val="00752A74"/>
    <w:rsid w:val="00765DAE"/>
    <w:rsid w:val="00781F61"/>
    <w:rsid w:val="00782EA3"/>
    <w:rsid w:val="007A4987"/>
    <w:rsid w:val="0080119B"/>
    <w:rsid w:val="00801AD5"/>
    <w:rsid w:val="00835A07"/>
    <w:rsid w:val="00843718"/>
    <w:rsid w:val="00873B60"/>
    <w:rsid w:val="00884F2A"/>
    <w:rsid w:val="00886ADA"/>
    <w:rsid w:val="0089398B"/>
    <w:rsid w:val="00893A05"/>
    <w:rsid w:val="008A02F7"/>
    <w:rsid w:val="008A6B6A"/>
    <w:rsid w:val="00940F85"/>
    <w:rsid w:val="00954771"/>
    <w:rsid w:val="00963215"/>
    <w:rsid w:val="009767C9"/>
    <w:rsid w:val="009771B7"/>
    <w:rsid w:val="00980E06"/>
    <w:rsid w:val="009A0539"/>
    <w:rsid w:val="009C2F41"/>
    <w:rsid w:val="009D7FD2"/>
    <w:rsid w:val="009E063D"/>
    <w:rsid w:val="00A07BBD"/>
    <w:rsid w:val="00A21A32"/>
    <w:rsid w:val="00A239BF"/>
    <w:rsid w:val="00A67738"/>
    <w:rsid w:val="00A70633"/>
    <w:rsid w:val="00A72B70"/>
    <w:rsid w:val="00A82E91"/>
    <w:rsid w:val="00A86D33"/>
    <w:rsid w:val="00A873AB"/>
    <w:rsid w:val="00A9588C"/>
    <w:rsid w:val="00AA4E1F"/>
    <w:rsid w:val="00AB50A2"/>
    <w:rsid w:val="00AC1A00"/>
    <w:rsid w:val="00AD5995"/>
    <w:rsid w:val="00AF1A03"/>
    <w:rsid w:val="00B27669"/>
    <w:rsid w:val="00B73042"/>
    <w:rsid w:val="00B85A2F"/>
    <w:rsid w:val="00BC0A21"/>
    <w:rsid w:val="00BD1FA1"/>
    <w:rsid w:val="00BE5801"/>
    <w:rsid w:val="00C17685"/>
    <w:rsid w:val="00C36950"/>
    <w:rsid w:val="00C5576B"/>
    <w:rsid w:val="00C56AA9"/>
    <w:rsid w:val="00C72056"/>
    <w:rsid w:val="00C77279"/>
    <w:rsid w:val="00C82E40"/>
    <w:rsid w:val="00CC1278"/>
    <w:rsid w:val="00CF4B00"/>
    <w:rsid w:val="00D169C0"/>
    <w:rsid w:val="00D465E5"/>
    <w:rsid w:val="00D51827"/>
    <w:rsid w:val="00D7726C"/>
    <w:rsid w:val="00DA23F5"/>
    <w:rsid w:val="00DB5562"/>
    <w:rsid w:val="00DD4899"/>
    <w:rsid w:val="00E01683"/>
    <w:rsid w:val="00E04335"/>
    <w:rsid w:val="00E269A1"/>
    <w:rsid w:val="00E326D8"/>
    <w:rsid w:val="00E53AF2"/>
    <w:rsid w:val="00E627B8"/>
    <w:rsid w:val="00E637FA"/>
    <w:rsid w:val="00E66621"/>
    <w:rsid w:val="00E676B7"/>
    <w:rsid w:val="00EC23E5"/>
    <w:rsid w:val="00EC6BD5"/>
    <w:rsid w:val="00ED028F"/>
    <w:rsid w:val="00F209CB"/>
    <w:rsid w:val="00F25C1D"/>
    <w:rsid w:val="00F363BE"/>
    <w:rsid w:val="00F53445"/>
    <w:rsid w:val="00F5591C"/>
    <w:rsid w:val="00F627AC"/>
    <w:rsid w:val="00F75D61"/>
    <w:rsid w:val="00F94E32"/>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8BBEC"/>
  <w15:chartTrackingRefBased/>
  <w15:docId w15:val="{87A8BD34-3DAC-9D48-8F5B-0E216B42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A00"/>
    <w:pPr>
      <w:ind w:left="720"/>
      <w:contextualSpacing/>
    </w:pPr>
  </w:style>
  <w:style w:type="character" w:styleId="Hyperlink">
    <w:name w:val="Hyperlink"/>
    <w:basedOn w:val="DefaultParagraphFont"/>
    <w:uiPriority w:val="99"/>
    <w:unhideWhenUsed/>
    <w:rsid w:val="00AC1A00"/>
    <w:rPr>
      <w:color w:val="467886" w:themeColor="hyperlink"/>
      <w:u w:val="single"/>
    </w:rPr>
  </w:style>
  <w:style w:type="table" w:styleId="TableGrid">
    <w:name w:val="Table Grid"/>
    <w:basedOn w:val="TableNormal"/>
    <w:uiPriority w:val="39"/>
    <w:rsid w:val="00AC1A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1D54"/>
    <w:pPr>
      <w:tabs>
        <w:tab w:val="center" w:pos="4680"/>
        <w:tab w:val="right" w:pos="9360"/>
      </w:tabs>
    </w:pPr>
  </w:style>
  <w:style w:type="character" w:customStyle="1" w:styleId="HeaderChar">
    <w:name w:val="Header Char"/>
    <w:basedOn w:val="DefaultParagraphFont"/>
    <w:link w:val="Header"/>
    <w:uiPriority w:val="99"/>
    <w:rsid w:val="00371D54"/>
  </w:style>
  <w:style w:type="paragraph" w:styleId="Footer">
    <w:name w:val="footer"/>
    <w:basedOn w:val="Normal"/>
    <w:link w:val="FooterChar"/>
    <w:uiPriority w:val="99"/>
    <w:unhideWhenUsed/>
    <w:rsid w:val="00371D54"/>
    <w:pPr>
      <w:tabs>
        <w:tab w:val="center" w:pos="4680"/>
        <w:tab w:val="right" w:pos="9360"/>
      </w:tabs>
    </w:pPr>
  </w:style>
  <w:style w:type="character" w:customStyle="1" w:styleId="FooterChar">
    <w:name w:val="Footer Char"/>
    <w:basedOn w:val="DefaultParagraphFont"/>
    <w:link w:val="Footer"/>
    <w:uiPriority w:val="99"/>
    <w:rsid w:val="00371D54"/>
  </w:style>
  <w:style w:type="character" w:styleId="PlaceholderText">
    <w:name w:val="Placeholder Text"/>
    <w:basedOn w:val="DefaultParagraphFont"/>
    <w:uiPriority w:val="99"/>
    <w:semiHidden/>
    <w:rsid w:val="0019206D"/>
    <w:rPr>
      <w:color w:val="666666"/>
    </w:rPr>
  </w:style>
  <w:style w:type="character" w:styleId="FollowedHyperlink">
    <w:name w:val="FollowedHyperlink"/>
    <w:basedOn w:val="DefaultParagraphFont"/>
    <w:uiPriority w:val="99"/>
    <w:semiHidden/>
    <w:unhideWhenUsed/>
    <w:rsid w:val="009771B7"/>
    <w:rPr>
      <w:color w:val="96607D" w:themeColor="followedHyperlink"/>
      <w:u w:val="single"/>
    </w:rPr>
  </w:style>
  <w:style w:type="character" w:styleId="CommentReference">
    <w:name w:val="annotation reference"/>
    <w:basedOn w:val="DefaultParagraphFont"/>
    <w:uiPriority w:val="99"/>
    <w:semiHidden/>
    <w:unhideWhenUsed/>
    <w:rsid w:val="00D7726C"/>
    <w:rPr>
      <w:sz w:val="16"/>
      <w:szCs w:val="16"/>
    </w:rPr>
  </w:style>
  <w:style w:type="paragraph" w:styleId="CommentText">
    <w:name w:val="annotation text"/>
    <w:basedOn w:val="Normal"/>
    <w:link w:val="CommentTextChar"/>
    <w:uiPriority w:val="99"/>
    <w:unhideWhenUsed/>
    <w:rsid w:val="00D7726C"/>
    <w:rPr>
      <w:sz w:val="20"/>
      <w:szCs w:val="20"/>
    </w:rPr>
  </w:style>
  <w:style w:type="character" w:customStyle="1" w:styleId="CommentTextChar">
    <w:name w:val="Comment Text Char"/>
    <w:basedOn w:val="DefaultParagraphFont"/>
    <w:link w:val="CommentText"/>
    <w:uiPriority w:val="99"/>
    <w:rsid w:val="00D7726C"/>
    <w:rPr>
      <w:sz w:val="20"/>
      <w:szCs w:val="20"/>
    </w:rPr>
  </w:style>
  <w:style w:type="paragraph" w:styleId="CommentSubject">
    <w:name w:val="annotation subject"/>
    <w:basedOn w:val="CommentText"/>
    <w:next w:val="CommentText"/>
    <w:link w:val="CommentSubjectChar"/>
    <w:uiPriority w:val="99"/>
    <w:semiHidden/>
    <w:unhideWhenUsed/>
    <w:rsid w:val="00D7726C"/>
    <w:rPr>
      <w:b/>
      <w:bCs/>
    </w:rPr>
  </w:style>
  <w:style w:type="character" w:customStyle="1" w:styleId="CommentSubjectChar">
    <w:name w:val="Comment Subject Char"/>
    <w:basedOn w:val="CommentTextChar"/>
    <w:link w:val="CommentSubject"/>
    <w:uiPriority w:val="99"/>
    <w:semiHidden/>
    <w:rsid w:val="00D772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rlock\Documents\GithubNoDB\stat_289_score\awsmit22\rowing_module\module\rowing_medals.csv"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.~WRD0003</Template>
  <TotalTime>3</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3</cp:revision>
  <dcterms:created xsi:type="dcterms:W3CDTF">2024-06-25T17:10:00Z</dcterms:created>
  <dcterms:modified xsi:type="dcterms:W3CDTF">2024-06-26T13:47:00Z</dcterms:modified>
</cp:coreProperties>
</file>