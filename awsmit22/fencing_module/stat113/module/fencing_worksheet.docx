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94EF5" w14:textId="1827DEDD" w:rsidR="002A3E98" w:rsidRDefault="002A3E98" w:rsidP="002A3E98">
      <w:pPr>
        <w:jc w:val="both"/>
      </w:pPr>
      <w:r>
        <w:t>Fencing</w:t>
      </w:r>
      <w:r>
        <w:t xml:space="preserve"> </w:t>
      </w:r>
      <w:r>
        <w:t xml:space="preserve">is a semi-contact sport that is based on sword fighting. There are three weapon types in fencing, epee, foil, and sabre. Fencing consists of bouts in which two </w:t>
      </w:r>
      <w:proofErr w:type="gramStart"/>
      <w:r>
        <w:t>fencers</w:t>
      </w:r>
      <w:proofErr w:type="gramEnd"/>
      <w:r>
        <w:t xml:space="preserve"> face-off against each other</w:t>
      </w:r>
      <w:r w:rsidR="002C6AEB">
        <w:t xml:space="preserve">. </w:t>
      </w:r>
      <w:proofErr w:type="gramStart"/>
      <w:r>
        <w:t>During</w:t>
      </w:r>
      <w:proofErr w:type="gramEnd"/>
      <w:r>
        <w:t xml:space="preserve"> bouts fencers attempt to hit each other with their weapon within the valid target area. A bout is won by the first fencer to reach 15 touches, if the bout ends before either fencer has 15 touches, the fencer with the most touches is</w:t>
      </w:r>
      <w:r w:rsidR="000E6BB9">
        <w:t xml:space="preserve"> </w:t>
      </w:r>
      <w:r>
        <w:t>declared winner.</w:t>
      </w:r>
    </w:p>
    <w:p w14:paraId="68C6F48D" w14:textId="77777777" w:rsidR="002A3E98" w:rsidRDefault="002A3E98" w:rsidP="002A3E98">
      <w:pPr>
        <w:jc w:val="both"/>
      </w:pPr>
    </w:p>
    <w:p w14:paraId="39EAF676" w14:textId="04DFC2E7" w:rsidR="002A3E98" w:rsidRDefault="002A3E98" w:rsidP="002A3E98">
      <w:pPr>
        <w:jc w:val="both"/>
      </w:pPr>
      <w:r>
        <w:t>At the collegiate level</w:t>
      </w:r>
      <w:r>
        <w:t xml:space="preserve"> </w:t>
      </w:r>
      <w:r>
        <w:t>the fencing season comes to a</w:t>
      </w:r>
      <w:r>
        <w:t xml:space="preserve"> </w:t>
      </w:r>
      <w:r>
        <w:t>close with the NCAA Fencing Championship</w:t>
      </w:r>
      <w:r w:rsidR="000E6BB9">
        <w:t>s</w:t>
      </w:r>
      <w:r>
        <w:t xml:space="preserve">. The championship consists of a </w:t>
      </w:r>
      <w:r>
        <w:t>24-fencer</w:t>
      </w:r>
      <w:r>
        <w:t xml:space="preserve"> round-robin in which each fencer in the discipline faces each other in 5-touch bouts. Fencers are ranked based on descending indicator scores which is the difference in touches sent and touches received. The top 4 fencers from each discipline face each other off in a round of 15-touch semifinal and championship bouts. The fencer to win the championship places number 1 in the discipline. </w:t>
      </w:r>
    </w:p>
    <w:p w14:paraId="05FDD2EE" w14:textId="77777777" w:rsidR="002A3E98" w:rsidRDefault="002A3E98" w:rsidP="002A3E98">
      <w:pPr>
        <w:jc w:val="both"/>
      </w:pPr>
    </w:p>
    <w:p w14:paraId="2F9B74FA" w14:textId="2C24EA46" w:rsidR="00AB323C" w:rsidRDefault="002A3E98" w:rsidP="002A3E98">
      <w:pPr>
        <w:jc w:val="both"/>
      </w:pPr>
      <w:r>
        <w:t>This fencing dataset</w:t>
      </w:r>
      <w:r>
        <w:t xml:space="preserve"> </w:t>
      </w:r>
      <w:r>
        <w:t>(</w:t>
      </w:r>
      <w:hyperlink r:id="rId7" w:history="1">
        <w:r w:rsidRPr="002A3E98">
          <w:rPr>
            <w:rStyle w:val="Hyperlink"/>
          </w:rPr>
          <w:t>fencing.csv</w:t>
        </w:r>
      </w:hyperlink>
      <w:r>
        <w:t>) contains the final results for each individual fencer in the 2024 NCAA Fencing Championships. It has data for both men and women in all three weapon types. The indicator variable in particular is a good measure of offensive strength. Investigating this variable in conjuncture with the number of victories per fencer in the tournament can assess the performance of fencers in the dataset.</w:t>
      </w:r>
    </w:p>
    <w:p w14:paraId="69AF586F" w14:textId="77777777" w:rsidR="002C6AEB" w:rsidRDefault="002C6AEB" w:rsidP="002A3E98">
      <w:pPr>
        <w:jc w:val="both"/>
      </w:pPr>
    </w:p>
    <w:tbl>
      <w:tblPr>
        <w:tblStyle w:val="TableGrid"/>
        <w:tblW w:w="0" w:type="auto"/>
        <w:tblLook w:val="04A0" w:firstRow="1" w:lastRow="0" w:firstColumn="1" w:lastColumn="0" w:noHBand="0" w:noVBand="1"/>
      </w:tblPr>
      <w:tblGrid>
        <w:gridCol w:w="1129"/>
        <w:gridCol w:w="8221"/>
      </w:tblGrid>
      <w:tr w:rsidR="00AB323C" w14:paraId="2805E062" w14:textId="77777777" w:rsidTr="00947A8C">
        <w:tc>
          <w:tcPr>
            <w:tcW w:w="1129" w:type="dxa"/>
          </w:tcPr>
          <w:p w14:paraId="4F8E71C3" w14:textId="5DBCF01E" w:rsidR="00AB323C" w:rsidRPr="00E55EC7" w:rsidRDefault="00E55EC7" w:rsidP="002A3E98">
            <w:pPr>
              <w:jc w:val="both"/>
              <w:rPr>
                <w:b/>
                <w:bCs/>
              </w:rPr>
            </w:pPr>
            <w:r>
              <w:rPr>
                <w:b/>
                <w:bCs/>
              </w:rPr>
              <w:t>Variable</w:t>
            </w:r>
          </w:p>
        </w:tc>
        <w:tc>
          <w:tcPr>
            <w:tcW w:w="8221" w:type="dxa"/>
          </w:tcPr>
          <w:p w14:paraId="26AF2407" w14:textId="0747AC75" w:rsidR="00AB323C" w:rsidRPr="00E55EC7" w:rsidRDefault="00E55EC7" w:rsidP="002A3E98">
            <w:pPr>
              <w:jc w:val="both"/>
              <w:rPr>
                <w:b/>
                <w:bCs/>
              </w:rPr>
            </w:pPr>
            <w:r>
              <w:rPr>
                <w:b/>
                <w:bCs/>
              </w:rPr>
              <w:t>Description</w:t>
            </w:r>
          </w:p>
        </w:tc>
      </w:tr>
      <w:tr w:rsidR="00AB323C" w14:paraId="483CF927" w14:textId="77777777" w:rsidTr="00947A8C">
        <w:tc>
          <w:tcPr>
            <w:tcW w:w="1129" w:type="dxa"/>
          </w:tcPr>
          <w:p w14:paraId="047DE027" w14:textId="306468AD" w:rsidR="00AB323C" w:rsidRPr="00947A8C" w:rsidRDefault="00947A8C" w:rsidP="002A3E98">
            <w:pPr>
              <w:jc w:val="both"/>
              <w:rPr>
                <w:i/>
                <w:iCs/>
              </w:rPr>
            </w:pPr>
            <w:r>
              <w:rPr>
                <w:i/>
                <w:iCs/>
              </w:rPr>
              <w:t>Place</w:t>
            </w:r>
          </w:p>
        </w:tc>
        <w:tc>
          <w:tcPr>
            <w:tcW w:w="8221" w:type="dxa"/>
          </w:tcPr>
          <w:p w14:paraId="6C0CF5C2" w14:textId="6FCA80D6" w:rsidR="00AB323C" w:rsidRDefault="00947A8C" w:rsidP="002A3E98">
            <w:pPr>
              <w:jc w:val="both"/>
            </w:pPr>
            <w:r w:rsidRPr="00947A8C">
              <w:t>The place the fencer finished the tournament in.</w:t>
            </w:r>
          </w:p>
        </w:tc>
      </w:tr>
      <w:tr w:rsidR="00AB323C" w14:paraId="6E005C3B" w14:textId="77777777" w:rsidTr="00947A8C">
        <w:tc>
          <w:tcPr>
            <w:tcW w:w="1129" w:type="dxa"/>
          </w:tcPr>
          <w:p w14:paraId="3F359BBD" w14:textId="3B9D478C" w:rsidR="00AB323C" w:rsidRPr="00947A8C" w:rsidRDefault="00947A8C" w:rsidP="002A3E98">
            <w:pPr>
              <w:jc w:val="both"/>
              <w:rPr>
                <w:i/>
                <w:iCs/>
              </w:rPr>
            </w:pPr>
            <w:r>
              <w:rPr>
                <w:i/>
                <w:iCs/>
              </w:rPr>
              <w:t>Tied</w:t>
            </w:r>
          </w:p>
        </w:tc>
        <w:tc>
          <w:tcPr>
            <w:tcW w:w="8221" w:type="dxa"/>
          </w:tcPr>
          <w:p w14:paraId="06A473EF" w14:textId="200E226F" w:rsidR="00AB323C" w:rsidRDefault="00947A8C" w:rsidP="002A3E98">
            <w:pPr>
              <w:jc w:val="both"/>
            </w:pPr>
            <w:r w:rsidRPr="00947A8C">
              <w:t xml:space="preserve">If the fencer was tied for their place with someone else, </w:t>
            </w:r>
            <w:r w:rsidRPr="00C345F4">
              <w:rPr>
                <w:i/>
                <w:iCs/>
              </w:rPr>
              <w:t>TRUE</w:t>
            </w:r>
            <w:r w:rsidRPr="00947A8C">
              <w:t xml:space="preserve"> or </w:t>
            </w:r>
            <w:r w:rsidRPr="00C345F4">
              <w:rPr>
                <w:i/>
                <w:iCs/>
              </w:rPr>
              <w:t>FALSE</w:t>
            </w:r>
            <w:r w:rsidRPr="00947A8C">
              <w:t>.</w:t>
            </w:r>
          </w:p>
        </w:tc>
      </w:tr>
      <w:tr w:rsidR="00AB323C" w14:paraId="1D58DA0C" w14:textId="77777777" w:rsidTr="00947A8C">
        <w:tc>
          <w:tcPr>
            <w:tcW w:w="1129" w:type="dxa"/>
          </w:tcPr>
          <w:p w14:paraId="09DEC304" w14:textId="6DB12449" w:rsidR="00AB323C" w:rsidRPr="00947A8C" w:rsidRDefault="00947A8C" w:rsidP="002A3E98">
            <w:pPr>
              <w:jc w:val="both"/>
              <w:rPr>
                <w:i/>
                <w:iCs/>
              </w:rPr>
            </w:pPr>
            <w:r w:rsidRPr="00947A8C">
              <w:rPr>
                <w:i/>
                <w:iCs/>
              </w:rPr>
              <w:t>Name</w:t>
            </w:r>
          </w:p>
        </w:tc>
        <w:tc>
          <w:tcPr>
            <w:tcW w:w="8221" w:type="dxa"/>
          </w:tcPr>
          <w:p w14:paraId="41EC3277" w14:textId="772A1668" w:rsidR="00AB323C" w:rsidRDefault="00C345F4" w:rsidP="002A3E98">
            <w:pPr>
              <w:jc w:val="both"/>
            </w:pPr>
            <w:r w:rsidRPr="00C345F4">
              <w:t xml:space="preserve">The fencer's name in </w:t>
            </w:r>
            <w:r w:rsidRPr="00C345F4">
              <w:rPr>
                <w:i/>
                <w:iCs/>
              </w:rPr>
              <w:t>first name last name</w:t>
            </w:r>
            <w:r w:rsidRPr="00C345F4">
              <w:t xml:space="preserve"> order.</w:t>
            </w:r>
          </w:p>
        </w:tc>
      </w:tr>
      <w:tr w:rsidR="00AB323C" w14:paraId="35E8101C" w14:textId="77777777" w:rsidTr="00947A8C">
        <w:tc>
          <w:tcPr>
            <w:tcW w:w="1129" w:type="dxa"/>
          </w:tcPr>
          <w:p w14:paraId="662F39BD" w14:textId="545EB630" w:rsidR="00AB323C" w:rsidRPr="00947A8C" w:rsidRDefault="00947A8C" w:rsidP="002A3E98">
            <w:pPr>
              <w:jc w:val="both"/>
              <w:rPr>
                <w:i/>
                <w:iCs/>
              </w:rPr>
            </w:pPr>
            <w:r w:rsidRPr="00947A8C">
              <w:rPr>
                <w:i/>
                <w:iCs/>
              </w:rPr>
              <w:t>School</w:t>
            </w:r>
          </w:p>
        </w:tc>
        <w:tc>
          <w:tcPr>
            <w:tcW w:w="8221" w:type="dxa"/>
          </w:tcPr>
          <w:p w14:paraId="3CC6E911" w14:textId="6FB23C33" w:rsidR="00AB323C" w:rsidRDefault="00C345F4" w:rsidP="002A3E98">
            <w:pPr>
              <w:jc w:val="both"/>
            </w:pPr>
            <w:r w:rsidRPr="00C345F4">
              <w:t>The school the fencer is representing.</w:t>
            </w:r>
          </w:p>
        </w:tc>
      </w:tr>
      <w:tr w:rsidR="00AB323C" w14:paraId="59E5C407" w14:textId="77777777" w:rsidTr="00947A8C">
        <w:tc>
          <w:tcPr>
            <w:tcW w:w="1129" w:type="dxa"/>
          </w:tcPr>
          <w:p w14:paraId="5D1AB776" w14:textId="6E00A009" w:rsidR="00AB323C" w:rsidRPr="00947A8C" w:rsidRDefault="00947A8C" w:rsidP="002A3E98">
            <w:pPr>
              <w:jc w:val="both"/>
              <w:rPr>
                <w:i/>
                <w:iCs/>
              </w:rPr>
            </w:pPr>
            <w:r w:rsidRPr="00947A8C">
              <w:rPr>
                <w:i/>
                <w:iCs/>
              </w:rPr>
              <w:t>Victories</w:t>
            </w:r>
          </w:p>
        </w:tc>
        <w:tc>
          <w:tcPr>
            <w:tcW w:w="8221" w:type="dxa"/>
          </w:tcPr>
          <w:p w14:paraId="64FD0640" w14:textId="7E3A367E" w:rsidR="00AB323C" w:rsidRDefault="00C345F4" w:rsidP="002A3E98">
            <w:pPr>
              <w:jc w:val="both"/>
            </w:pPr>
            <w:r w:rsidRPr="00C345F4">
              <w:t>The total victories the fencer had in the tournament.</w:t>
            </w:r>
          </w:p>
        </w:tc>
      </w:tr>
      <w:tr w:rsidR="00AB323C" w14:paraId="73333291" w14:textId="77777777" w:rsidTr="00947A8C">
        <w:tc>
          <w:tcPr>
            <w:tcW w:w="1129" w:type="dxa"/>
          </w:tcPr>
          <w:p w14:paraId="23C94E36" w14:textId="276A25A7" w:rsidR="00AB323C" w:rsidRPr="00947A8C" w:rsidRDefault="00947A8C" w:rsidP="002A3E98">
            <w:pPr>
              <w:jc w:val="both"/>
              <w:rPr>
                <w:i/>
                <w:iCs/>
              </w:rPr>
            </w:pPr>
            <w:r w:rsidRPr="00947A8C">
              <w:rPr>
                <w:i/>
                <w:iCs/>
              </w:rPr>
              <w:t>Bouts</w:t>
            </w:r>
          </w:p>
        </w:tc>
        <w:tc>
          <w:tcPr>
            <w:tcW w:w="8221" w:type="dxa"/>
          </w:tcPr>
          <w:p w14:paraId="7CCA2D27" w14:textId="61B30CAF" w:rsidR="00AB323C" w:rsidRDefault="00C345F4" w:rsidP="002A3E98">
            <w:pPr>
              <w:jc w:val="both"/>
            </w:pPr>
            <w:r w:rsidRPr="00C345F4">
              <w:t>The number of bouts the fencer was in in the tournament.</w:t>
            </w:r>
          </w:p>
        </w:tc>
      </w:tr>
      <w:tr w:rsidR="00AB323C" w14:paraId="50E1E077" w14:textId="77777777" w:rsidTr="00131AED">
        <w:trPr>
          <w:trHeight w:val="668"/>
        </w:trPr>
        <w:tc>
          <w:tcPr>
            <w:tcW w:w="1129" w:type="dxa"/>
          </w:tcPr>
          <w:p w14:paraId="22BEE155" w14:textId="6FDC984B" w:rsidR="00AB323C" w:rsidRPr="00947A8C" w:rsidRDefault="00947A8C" w:rsidP="002A3E98">
            <w:pPr>
              <w:jc w:val="both"/>
              <w:rPr>
                <w:i/>
                <w:iCs/>
              </w:rPr>
            </w:pPr>
            <w:r w:rsidRPr="00947A8C">
              <w:rPr>
                <w:i/>
                <w:iCs/>
              </w:rPr>
              <w:t>Pct</w:t>
            </w:r>
          </w:p>
        </w:tc>
        <w:tc>
          <w:tcPr>
            <w:tcW w:w="8221" w:type="dxa"/>
          </w:tcPr>
          <w:p w14:paraId="0FD74795" w14:textId="08A57475" w:rsidR="00AB323C" w:rsidRPr="00131AED" w:rsidRDefault="00131AED" w:rsidP="002A3E98">
            <w:pPr>
              <w:jc w:val="both"/>
            </w:pPr>
            <m:oMathPara>
              <m:oMathParaPr>
                <m:jc m:val="left"/>
              </m:oMathParaPr>
              <m:oMath>
                <m:r>
                  <w:rPr>
                    <w:rFonts w:ascii="Cambria Math" w:hAnsi="Cambria Math"/>
                  </w:rPr>
                  <m:t>tournament</m:t>
                </m:r>
                <m:r>
                  <w:rPr>
                    <w:rFonts w:ascii="Cambria Math" w:hAnsi="Cambria Math"/>
                  </w:rPr>
                  <m:t xml:space="preserve"> win percentage</m:t>
                </m:r>
                <m:r>
                  <w:rPr>
                    <w:rFonts w:ascii="Cambria Math" w:hAnsi="Cambria Math"/>
                  </w:rPr>
                  <m:t xml:space="preserve"> for the fencer in the tournament</m:t>
                </m:r>
                <m:r>
                  <w:rPr>
                    <w:rFonts w:ascii="Cambria Math" w:hAnsi="Cambria Math"/>
                  </w:rPr>
                  <m:t>=</m:t>
                </m:r>
                <m:f>
                  <m:fPr>
                    <m:ctrlPr>
                      <w:rPr>
                        <w:rFonts w:ascii="Cambria Math" w:hAnsi="Cambria Math"/>
                        <w:i/>
                      </w:rPr>
                    </m:ctrlPr>
                  </m:fPr>
                  <m:num>
                    <m:r>
                      <w:rPr>
                        <w:rFonts w:ascii="Cambria Math" w:hAnsi="Cambria Math"/>
                      </w:rPr>
                      <m:t>Victories</m:t>
                    </m:r>
                  </m:num>
                  <m:den>
                    <m:r>
                      <w:rPr>
                        <w:rFonts w:ascii="Cambria Math" w:hAnsi="Cambria Math"/>
                      </w:rPr>
                      <m:t>Bouts</m:t>
                    </m:r>
                  </m:den>
                </m:f>
              </m:oMath>
            </m:oMathPara>
          </w:p>
        </w:tc>
      </w:tr>
      <w:tr w:rsidR="00AB323C" w14:paraId="13066624" w14:textId="77777777" w:rsidTr="00947A8C">
        <w:tc>
          <w:tcPr>
            <w:tcW w:w="1129" w:type="dxa"/>
          </w:tcPr>
          <w:p w14:paraId="046D1E0F" w14:textId="21E1AB7F" w:rsidR="00AB323C" w:rsidRPr="00947A8C" w:rsidRDefault="00947A8C" w:rsidP="002A3E98">
            <w:pPr>
              <w:jc w:val="both"/>
              <w:rPr>
                <w:i/>
                <w:iCs/>
              </w:rPr>
            </w:pPr>
            <w:r w:rsidRPr="00947A8C">
              <w:rPr>
                <w:i/>
                <w:iCs/>
              </w:rPr>
              <w:t>TS</w:t>
            </w:r>
          </w:p>
        </w:tc>
        <w:tc>
          <w:tcPr>
            <w:tcW w:w="8221" w:type="dxa"/>
          </w:tcPr>
          <w:p w14:paraId="6926DD58" w14:textId="1EFF357A" w:rsidR="00AB323C" w:rsidRDefault="00131AED" w:rsidP="002A3E98">
            <w:pPr>
              <w:jc w:val="both"/>
            </w:pPr>
            <w:r w:rsidRPr="00131AED">
              <w:t>The total touches sent by the fencer in the tournament, meaning touches they scored against opponents.</w:t>
            </w:r>
          </w:p>
        </w:tc>
      </w:tr>
      <w:tr w:rsidR="00AB323C" w14:paraId="6D846608" w14:textId="77777777" w:rsidTr="00947A8C">
        <w:tc>
          <w:tcPr>
            <w:tcW w:w="1129" w:type="dxa"/>
          </w:tcPr>
          <w:p w14:paraId="77893F80" w14:textId="08696B05" w:rsidR="00AB323C" w:rsidRPr="00947A8C" w:rsidRDefault="00947A8C" w:rsidP="002A3E98">
            <w:pPr>
              <w:jc w:val="both"/>
              <w:rPr>
                <w:i/>
                <w:iCs/>
              </w:rPr>
            </w:pPr>
            <w:r w:rsidRPr="00947A8C">
              <w:rPr>
                <w:i/>
                <w:iCs/>
              </w:rPr>
              <w:t>TR</w:t>
            </w:r>
          </w:p>
        </w:tc>
        <w:tc>
          <w:tcPr>
            <w:tcW w:w="8221" w:type="dxa"/>
          </w:tcPr>
          <w:p w14:paraId="67561C31" w14:textId="3CD8A88C" w:rsidR="00AB323C" w:rsidRDefault="00131AED" w:rsidP="002A3E98">
            <w:pPr>
              <w:jc w:val="both"/>
            </w:pPr>
            <w:r w:rsidRPr="00131AED">
              <w:t>The total touches received by the fencer in the tournament, meaning touches scored against the fencer.</w:t>
            </w:r>
          </w:p>
        </w:tc>
      </w:tr>
      <w:tr w:rsidR="00AB323C" w14:paraId="32800641" w14:textId="77777777" w:rsidTr="00947A8C">
        <w:tc>
          <w:tcPr>
            <w:tcW w:w="1129" w:type="dxa"/>
          </w:tcPr>
          <w:p w14:paraId="0B4B1FC5" w14:textId="43D21DB3" w:rsidR="00AB323C" w:rsidRPr="00947A8C" w:rsidRDefault="00947A8C" w:rsidP="002A3E98">
            <w:pPr>
              <w:jc w:val="both"/>
              <w:rPr>
                <w:i/>
                <w:iCs/>
              </w:rPr>
            </w:pPr>
            <w:r w:rsidRPr="00947A8C">
              <w:rPr>
                <w:i/>
                <w:iCs/>
              </w:rPr>
              <w:t>Ind</w:t>
            </w:r>
          </w:p>
        </w:tc>
        <w:tc>
          <w:tcPr>
            <w:tcW w:w="8221" w:type="dxa"/>
          </w:tcPr>
          <w:p w14:paraId="5C0E7A8B" w14:textId="2C0AAEDF" w:rsidR="00AB323C" w:rsidRPr="00131AED" w:rsidRDefault="00131AED" w:rsidP="002A3E98">
            <w:pPr>
              <w:jc w:val="both"/>
            </w:pPr>
            <m:oMathPara>
              <m:oMathParaPr>
                <m:jc m:val="left"/>
              </m:oMathParaPr>
              <m:oMath>
                <m:r>
                  <w:rPr>
                    <w:rFonts w:ascii="Cambria Math" w:hAnsi="Cambria Math"/>
                  </w:rPr>
                  <m:t>indicator score for the fencer in the tournament=TS-TR</m:t>
                </m:r>
              </m:oMath>
            </m:oMathPara>
          </w:p>
        </w:tc>
      </w:tr>
      <w:tr w:rsidR="00AB323C" w14:paraId="265F2D4D" w14:textId="77777777" w:rsidTr="00947A8C">
        <w:tc>
          <w:tcPr>
            <w:tcW w:w="1129" w:type="dxa"/>
          </w:tcPr>
          <w:p w14:paraId="747CCAB2" w14:textId="2E514023" w:rsidR="00AB323C" w:rsidRPr="00947A8C" w:rsidRDefault="00947A8C" w:rsidP="002A3E98">
            <w:pPr>
              <w:jc w:val="both"/>
              <w:rPr>
                <w:i/>
                <w:iCs/>
              </w:rPr>
            </w:pPr>
            <w:r w:rsidRPr="00947A8C">
              <w:rPr>
                <w:i/>
                <w:iCs/>
              </w:rPr>
              <w:t>Gender</w:t>
            </w:r>
          </w:p>
        </w:tc>
        <w:tc>
          <w:tcPr>
            <w:tcW w:w="8221" w:type="dxa"/>
          </w:tcPr>
          <w:p w14:paraId="7278FBC2" w14:textId="6EFDF3A6" w:rsidR="00AB323C" w:rsidRDefault="00131AED" w:rsidP="002A3E98">
            <w:pPr>
              <w:jc w:val="both"/>
            </w:pPr>
            <w:r w:rsidRPr="00131AED">
              <w:t xml:space="preserve">The fencer's gender, </w:t>
            </w:r>
            <w:r w:rsidRPr="00131AED">
              <w:rPr>
                <w:i/>
                <w:iCs/>
              </w:rPr>
              <w:t>Women</w:t>
            </w:r>
            <w:r w:rsidRPr="00131AED">
              <w:t xml:space="preserve"> or </w:t>
            </w:r>
            <w:r w:rsidRPr="00131AED">
              <w:rPr>
                <w:i/>
                <w:iCs/>
              </w:rPr>
              <w:t>Men</w:t>
            </w:r>
            <w:r w:rsidRPr="00131AED">
              <w:t>.</w:t>
            </w:r>
          </w:p>
        </w:tc>
      </w:tr>
      <w:tr w:rsidR="00947A8C" w14:paraId="156C9F62" w14:textId="77777777" w:rsidTr="00947A8C">
        <w:tc>
          <w:tcPr>
            <w:tcW w:w="1129" w:type="dxa"/>
          </w:tcPr>
          <w:p w14:paraId="627B3E60" w14:textId="00D03A19" w:rsidR="00947A8C" w:rsidRPr="00947A8C" w:rsidRDefault="00947A8C" w:rsidP="002A3E98">
            <w:pPr>
              <w:jc w:val="both"/>
              <w:rPr>
                <w:i/>
                <w:iCs/>
              </w:rPr>
            </w:pPr>
            <w:r w:rsidRPr="00947A8C">
              <w:rPr>
                <w:i/>
                <w:iCs/>
              </w:rPr>
              <w:t>Ivy</w:t>
            </w:r>
          </w:p>
        </w:tc>
        <w:tc>
          <w:tcPr>
            <w:tcW w:w="8221" w:type="dxa"/>
          </w:tcPr>
          <w:p w14:paraId="2D14E39C" w14:textId="274FA12D" w:rsidR="00947A8C" w:rsidRDefault="00131AED" w:rsidP="002A3E98">
            <w:pPr>
              <w:jc w:val="both"/>
            </w:pPr>
            <w:r w:rsidRPr="00131AED">
              <w:t xml:space="preserve">If the fencer's school is in the Ivy League, </w:t>
            </w:r>
            <w:r w:rsidRPr="00131AED">
              <w:rPr>
                <w:i/>
                <w:iCs/>
              </w:rPr>
              <w:t>Ivy</w:t>
            </w:r>
            <w:r w:rsidRPr="00131AED">
              <w:t xml:space="preserve"> or </w:t>
            </w:r>
            <w:r w:rsidRPr="00131AED">
              <w:rPr>
                <w:i/>
                <w:iCs/>
              </w:rPr>
              <w:t>Non-Ivy</w:t>
            </w:r>
            <w:r w:rsidRPr="00131AED">
              <w:t>.</w:t>
            </w:r>
          </w:p>
        </w:tc>
      </w:tr>
    </w:tbl>
    <w:p w14:paraId="5CD7CEF9" w14:textId="6221392E" w:rsidR="001324CB" w:rsidRDefault="001324CB" w:rsidP="002A3E98">
      <w:pPr>
        <w:jc w:val="both"/>
      </w:pPr>
      <w:r>
        <w:br w:type="page"/>
      </w:r>
    </w:p>
    <w:p w14:paraId="43335692" w14:textId="175CC3FF" w:rsidR="0015312C" w:rsidRDefault="0015312C" w:rsidP="0015312C">
      <w:pPr>
        <w:pStyle w:val="ListParagraph"/>
        <w:numPr>
          <w:ilvl w:val="0"/>
          <w:numId w:val="1"/>
        </w:numPr>
      </w:pPr>
      <w:r>
        <w:lastRenderedPageBreak/>
        <w:t xml:space="preserve">Which of these histograms of </w:t>
      </w:r>
      <w:r w:rsidRPr="004379FA">
        <w:rPr>
          <w:i/>
          <w:iCs/>
        </w:rPr>
        <w:t xml:space="preserve">Victories </w:t>
      </w:r>
      <w:r>
        <w:t xml:space="preserve">for each </w:t>
      </w:r>
      <w:r w:rsidRPr="004379FA">
        <w:rPr>
          <w:i/>
          <w:iCs/>
        </w:rPr>
        <w:t>Weapon</w:t>
      </w:r>
      <w:r>
        <w:t xml:space="preserve"> and </w:t>
      </w:r>
      <w:r w:rsidRPr="004379FA">
        <w:rPr>
          <w:i/>
          <w:iCs/>
        </w:rPr>
        <w:t>Gender</w:t>
      </w:r>
      <w:r>
        <w:t xml:space="preserve"> combination looks normally distributed?</w:t>
      </w:r>
    </w:p>
    <w:p w14:paraId="238D0A57" w14:textId="77777777" w:rsidR="0015312C" w:rsidRDefault="0015312C" w:rsidP="0015312C"/>
    <w:p w14:paraId="74D26346" w14:textId="77777777" w:rsidR="0015312C" w:rsidRDefault="0015312C" w:rsidP="0015312C">
      <w:pPr>
        <w:jc w:val="center"/>
      </w:pPr>
      <w:r>
        <w:rPr>
          <w:noProof/>
        </w:rPr>
        <w:drawing>
          <wp:inline distT="0" distB="0" distL="0" distR="0" wp14:anchorId="551043B2" wp14:editId="3DACEFAA">
            <wp:extent cx="5038725" cy="2482131"/>
            <wp:effectExtent l="0" t="0" r="3175" b="0"/>
            <wp:docPr id="896335097" name="Picture 1" descr="A graph of different levels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335097" name="Picture 1" descr="A graph of different levels of a grap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150479" cy="2537182"/>
                    </a:xfrm>
                    <a:prstGeom prst="rect">
                      <a:avLst/>
                    </a:prstGeom>
                  </pic:spPr>
                </pic:pic>
              </a:graphicData>
            </a:graphic>
          </wp:inline>
        </w:drawing>
      </w:r>
    </w:p>
    <w:p w14:paraId="5845DF63" w14:textId="77777777" w:rsidR="0015312C" w:rsidRDefault="0015312C" w:rsidP="0015312C"/>
    <w:p w14:paraId="1FC028DE" w14:textId="77777777" w:rsidR="001324CB" w:rsidRDefault="001324CB" w:rsidP="0015312C"/>
    <w:p w14:paraId="74F5AF83" w14:textId="77777777" w:rsidR="001324CB" w:rsidRDefault="001324CB" w:rsidP="0015312C"/>
    <w:p w14:paraId="15CBA415" w14:textId="77777777" w:rsidR="001324CB" w:rsidRDefault="001324CB" w:rsidP="0015312C"/>
    <w:p w14:paraId="482E862E" w14:textId="77777777" w:rsidR="001324CB" w:rsidRDefault="001324CB" w:rsidP="0015312C"/>
    <w:p w14:paraId="5D1164C0" w14:textId="77777777" w:rsidR="001324CB" w:rsidRDefault="001324CB" w:rsidP="0015312C"/>
    <w:p w14:paraId="0B97CA1C" w14:textId="77777777" w:rsidR="0015312C" w:rsidRDefault="0015312C" w:rsidP="0015312C">
      <w:pPr>
        <w:pStyle w:val="ListParagraph"/>
        <w:numPr>
          <w:ilvl w:val="0"/>
          <w:numId w:val="1"/>
        </w:numPr>
      </w:pPr>
      <w:r>
        <w:t xml:space="preserve">The mean number of </w:t>
      </w:r>
      <w:r w:rsidRPr="004379FA">
        <w:rPr>
          <w:i/>
          <w:iCs/>
        </w:rPr>
        <w:t>Victories</w:t>
      </w:r>
      <w:r>
        <w:t xml:space="preserve"> for women’s' foil is 11.5 and the standard deviation is 3.97. Can it be concluded that the distribution of </w:t>
      </w:r>
      <w:r w:rsidRPr="004379FA">
        <w:rPr>
          <w:i/>
          <w:iCs/>
        </w:rPr>
        <w:t>Victories</w:t>
      </w:r>
      <w:r>
        <w:t xml:space="preserve"> for women’s' foil is normal?</w:t>
      </w:r>
    </w:p>
    <w:p w14:paraId="59315249" w14:textId="77777777" w:rsidR="0015312C" w:rsidRDefault="0015312C" w:rsidP="0015312C"/>
    <w:p w14:paraId="6B54B438" w14:textId="77777777" w:rsidR="001324CB" w:rsidRDefault="001324CB" w:rsidP="0015312C"/>
    <w:p w14:paraId="3821C03F" w14:textId="77777777" w:rsidR="001324CB" w:rsidRDefault="001324CB" w:rsidP="0015312C"/>
    <w:p w14:paraId="457E6191" w14:textId="77777777" w:rsidR="001324CB" w:rsidRDefault="001324CB" w:rsidP="0015312C"/>
    <w:p w14:paraId="7D8EBDF9" w14:textId="77777777" w:rsidR="001324CB" w:rsidRDefault="001324CB" w:rsidP="0015312C"/>
    <w:p w14:paraId="1D5418B0" w14:textId="77777777" w:rsidR="0015312C" w:rsidRDefault="0015312C" w:rsidP="0015312C"/>
    <w:p w14:paraId="3E43CEA3" w14:textId="77777777" w:rsidR="0015312C" w:rsidRDefault="0015312C" w:rsidP="0015312C">
      <w:pPr>
        <w:pStyle w:val="ListParagraph"/>
        <w:numPr>
          <w:ilvl w:val="0"/>
          <w:numId w:val="1"/>
        </w:numPr>
      </w:pPr>
      <w:r>
        <w:t xml:space="preserve">The 5 number summary of </w:t>
      </w:r>
      <w:r w:rsidRPr="004379FA">
        <w:rPr>
          <w:i/>
          <w:iCs/>
        </w:rPr>
        <w:t>Victories</w:t>
      </w:r>
      <w:r>
        <w:t xml:space="preserve"> for women’s' foil is provided below. Calculate the IQR of </w:t>
      </w:r>
      <w:r w:rsidRPr="004379FA">
        <w:rPr>
          <w:i/>
          <w:iCs/>
        </w:rPr>
        <w:t>Victories</w:t>
      </w:r>
      <w:r>
        <w:t xml:space="preserve"> for women’s foil.</w:t>
      </w:r>
    </w:p>
    <w:p w14:paraId="4A5B0D9E" w14:textId="77777777" w:rsidR="0015312C" w:rsidRDefault="0015312C" w:rsidP="0015312C"/>
    <w:p w14:paraId="22264E67" w14:textId="77777777" w:rsidR="0015312C" w:rsidRDefault="0015312C" w:rsidP="0015312C">
      <w:pPr>
        <w:jc w:val="center"/>
      </w:pPr>
      <w:r>
        <w:rPr>
          <w:noProof/>
        </w:rPr>
        <w:drawing>
          <wp:inline distT="0" distB="0" distL="0" distR="0" wp14:anchorId="1E5F1241" wp14:editId="4EA8A18A">
            <wp:extent cx="3467100" cy="301487"/>
            <wp:effectExtent l="0" t="0" r="0" b="3810"/>
            <wp:docPr id="1847405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05584" name="Picture 1847405584"/>
                    <pic:cNvPicPr/>
                  </pic:nvPicPr>
                  <pic:blipFill rotWithShape="1">
                    <a:blip r:embed="rId9">
                      <a:extLst>
                        <a:ext uri="{28A0092B-C50C-407E-A947-70E740481C1C}">
                          <a14:useLocalDpi xmlns:a14="http://schemas.microsoft.com/office/drawing/2010/main" val="0"/>
                        </a:ext>
                      </a:extLst>
                    </a:blip>
                    <a:srcRect t="9868" b="11185"/>
                    <a:stretch/>
                  </pic:blipFill>
                  <pic:spPr bwMode="auto">
                    <a:xfrm>
                      <a:off x="0" y="0"/>
                      <a:ext cx="3616824" cy="314506"/>
                    </a:xfrm>
                    <a:prstGeom prst="rect">
                      <a:avLst/>
                    </a:prstGeom>
                    <a:ln>
                      <a:noFill/>
                    </a:ln>
                    <a:extLst>
                      <a:ext uri="{53640926-AAD7-44D8-BBD7-CCE9431645EC}">
                        <a14:shadowObscured xmlns:a14="http://schemas.microsoft.com/office/drawing/2010/main"/>
                      </a:ext>
                    </a:extLst>
                  </pic:spPr>
                </pic:pic>
              </a:graphicData>
            </a:graphic>
          </wp:inline>
        </w:drawing>
      </w:r>
    </w:p>
    <w:p w14:paraId="329A7D64" w14:textId="77777777" w:rsidR="0015312C" w:rsidRDefault="0015312C" w:rsidP="0015312C">
      <w:pPr>
        <w:rPr>
          <w:color w:val="FF0000"/>
        </w:rPr>
      </w:pPr>
    </w:p>
    <w:p w14:paraId="2F27304A" w14:textId="77777777" w:rsidR="001324CB" w:rsidRDefault="001324CB" w:rsidP="0015312C">
      <w:pPr>
        <w:rPr>
          <w:color w:val="FF0000"/>
        </w:rPr>
      </w:pPr>
    </w:p>
    <w:p w14:paraId="4FCD6037" w14:textId="77777777" w:rsidR="001324CB" w:rsidRDefault="001324CB" w:rsidP="0015312C">
      <w:pPr>
        <w:rPr>
          <w:color w:val="FF0000"/>
        </w:rPr>
      </w:pPr>
    </w:p>
    <w:p w14:paraId="7D7C6CA5" w14:textId="77777777" w:rsidR="001324CB" w:rsidRDefault="001324CB" w:rsidP="0015312C">
      <w:pPr>
        <w:rPr>
          <w:color w:val="FF0000"/>
        </w:rPr>
      </w:pPr>
    </w:p>
    <w:p w14:paraId="069F08E7" w14:textId="77777777" w:rsidR="001324CB" w:rsidRDefault="001324CB" w:rsidP="0015312C">
      <w:pPr>
        <w:rPr>
          <w:color w:val="FF0000"/>
        </w:rPr>
      </w:pPr>
    </w:p>
    <w:p w14:paraId="128B26B9" w14:textId="77777777" w:rsidR="001324CB" w:rsidRDefault="001324CB" w:rsidP="0015312C">
      <w:pPr>
        <w:rPr>
          <w:color w:val="FF0000"/>
        </w:rPr>
      </w:pPr>
    </w:p>
    <w:p w14:paraId="2942B56D" w14:textId="77777777" w:rsidR="001324CB" w:rsidRDefault="001324CB" w:rsidP="0015312C">
      <w:pPr>
        <w:rPr>
          <w:color w:val="FF0000"/>
        </w:rPr>
      </w:pPr>
    </w:p>
    <w:p w14:paraId="28464C51" w14:textId="56F535D0" w:rsidR="0015312C" w:rsidRDefault="0015312C" w:rsidP="0015312C">
      <w:pPr>
        <w:pStyle w:val="ListParagraph"/>
        <w:numPr>
          <w:ilvl w:val="0"/>
          <w:numId w:val="1"/>
        </w:numPr>
        <w:rPr>
          <w:color w:val="000000" w:themeColor="text1"/>
        </w:rPr>
      </w:pPr>
      <w:r w:rsidRPr="00FE5D10">
        <w:rPr>
          <w:color w:val="000000" w:themeColor="text1"/>
        </w:rPr>
        <w:lastRenderedPageBreak/>
        <w:t xml:space="preserve">This table shows the </w:t>
      </w:r>
      <w:r>
        <w:rPr>
          <w:color w:val="000000" w:themeColor="text1"/>
        </w:rPr>
        <w:t xml:space="preserve">5 </w:t>
      </w:r>
      <w:r w:rsidRPr="00FE5D10">
        <w:rPr>
          <w:color w:val="000000" w:themeColor="text1"/>
        </w:rPr>
        <w:t xml:space="preserve">fencers with the least </w:t>
      </w:r>
      <w:r w:rsidRPr="001324CB">
        <w:rPr>
          <w:i/>
          <w:iCs/>
          <w:color w:val="000000" w:themeColor="text1"/>
        </w:rPr>
        <w:t>Victories</w:t>
      </w:r>
      <w:r w:rsidRPr="00FE5D10">
        <w:rPr>
          <w:color w:val="000000" w:themeColor="text1"/>
        </w:rPr>
        <w:t xml:space="preserve"> in women's foil. Identify any outliers using the IQR method.</w:t>
      </w:r>
    </w:p>
    <w:p w14:paraId="2BEA7EAB" w14:textId="77777777" w:rsidR="0015312C" w:rsidRPr="00FE5D10" w:rsidRDefault="0015312C" w:rsidP="0015312C">
      <w:pPr>
        <w:rPr>
          <w:color w:val="000000" w:themeColor="text1"/>
        </w:rPr>
      </w:pPr>
    </w:p>
    <w:p w14:paraId="5E0A2549" w14:textId="77777777" w:rsidR="0015312C" w:rsidRDefault="0015312C" w:rsidP="0015312C">
      <w:pPr>
        <w:jc w:val="center"/>
      </w:pPr>
      <w:r>
        <w:rPr>
          <w:noProof/>
        </w:rPr>
        <w:drawing>
          <wp:inline distT="0" distB="0" distL="0" distR="0" wp14:anchorId="3F56A2BC" wp14:editId="3B9D8D12">
            <wp:extent cx="5324475" cy="851572"/>
            <wp:effectExtent l="0" t="0" r="0" b="0"/>
            <wp:docPr id="1346413895" name="Picture 4"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413895" name="Picture 4" descr="A table with numbers and symbols&#10;&#10;Description automatically generated"/>
                    <pic:cNvPicPr/>
                  </pic:nvPicPr>
                  <pic:blipFill rotWithShape="1">
                    <a:blip r:embed="rId10" cstate="print">
                      <a:extLst>
                        <a:ext uri="{28A0092B-C50C-407E-A947-70E740481C1C}">
                          <a14:useLocalDpi xmlns:a14="http://schemas.microsoft.com/office/drawing/2010/main" val="0"/>
                        </a:ext>
                      </a:extLst>
                    </a:blip>
                    <a:srcRect l="802"/>
                    <a:stretch/>
                  </pic:blipFill>
                  <pic:spPr bwMode="auto">
                    <a:xfrm>
                      <a:off x="0" y="0"/>
                      <a:ext cx="5463412" cy="873793"/>
                    </a:xfrm>
                    <a:prstGeom prst="rect">
                      <a:avLst/>
                    </a:prstGeom>
                    <a:ln>
                      <a:noFill/>
                    </a:ln>
                    <a:extLst>
                      <a:ext uri="{53640926-AAD7-44D8-BBD7-CCE9431645EC}">
                        <a14:shadowObscured xmlns:a14="http://schemas.microsoft.com/office/drawing/2010/main"/>
                      </a:ext>
                    </a:extLst>
                  </pic:spPr>
                </pic:pic>
              </a:graphicData>
            </a:graphic>
          </wp:inline>
        </w:drawing>
      </w:r>
    </w:p>
    <w:p w14:paraId="46454014" w14:textId="77777777" w:rsidR="0015312C" w:rsidRDefault="0015312C" w:rsidP="0015312C">
      <w:pPr>
        <w:rPr>
          <w:color w:val="FF0000"/>
        </w:rPr>
      </w:pPr>
    </w:p>
    <w:p w14:paraId="48D49C6A" w14:textId="77777777" w:rsidR="001324CB" w:rsidRDefault="001324CB" w:rsidP="0015312C">
      <w:pPr>
        <w:rPr>
          <w:color w:val="FF0000"/>
        </w:rPr>
      </w:pPr>
    </w:p>
    <w:p w14:paraId="66E08874" w14:textId="77777777" w:rsidR="001324CB" w:rsidRDefault="001324CB" w:rsidP="0015312C">
      <w:pPr>
        <w:rPr>
          <w:color w:val="FF0000"/>
        </w:rPr>
      </w:pPr>
    </w:p>
    <w:p w14:paraId="75240008" w14:textId="77777777" w:rsidR="001324CB" w:rsidRDefault="001324CB" w:rsidP="0015312C">
      <w:pPr>
        <w:rPr>
          <w:color w:val="FF0000"/>
        </w:rPr>
      </w:pPr>
    </w:p>
    <w:p w14:paraId="5C906082" w14:textId="77777777" w:rsidR="001324CB" w:rsidRDefault="001324CB" w:rsidP="0015312C">
      <w:pPr>
        <w:rPr>
          <w:color w:val="FF0000"/>
        </w:rPr>
      </w:pPr>
    </w:p>
    <w:p w14:paraId="18F2A0C8" w14:textId="77777777" w:rsidR="001324CB" w:rsidRDefault="001324CB" w:rsidP="0015312C">
      <w:pPr>
        <w:rPr>
          <w:color w:val="FF0000"/>
        </w:rPr>
      </w:pPr>
    </w:p>
    <w:p w14:paraId="64F3BA72" w14:textId="77777777" w:rsidR="001324CB" w:rsidRDefault="001324CB" w:rsidP="0015312C">
      <w:pPr>
        <w:rPr>
          <w:color w:val="FF0000"/>
        </w:rPr>
      </w:pPr>
    </w:p>
    <w:p w14:paraId="5883012C" w14:textId="77777777" w:rsidR="0015312C" w:rsidRDefault="0015312C" w:rsidP="0015312C">
      <w:pPr>
        <w:pStyle w:val="ListParagraph"/>
        <w:numPr>
          <w:ilvl w:val="0"/>
          <w:numId w:val="1"/>
        </w:numPr>
      </w:pPr>
      <w:r>
        <w:t xml:space="preserve">Draw a boxplot of </w:t>
      </w:r>
      <w:r w:rsidRPr="004379FA">
        <w:rPr>
          <w:i/>
          <w:iCs/>
        </w:rPr>
        <w:t>Victories</w:t>
      </w:r>
      <w:r>
        <w:t xml:space="preserve"> for women’s' foil. </w:t>
      </w:r>
    </w:p>
    <w:p w14:paraId="7F4B1851" w14:textId="77777777" w:rsidR="001324CB" w:rsidRDefault="001324CB" w:rsidP="0015312C">
      <w:pPr>
        <w:jc w:val="center"/>
      </w:pPr>
    </w:p>
    <w:p w14:paraId="7A1236A1" w14:textId="77777777" w:rsidR="001324CB" w:rsidRDefault="001324CB" w:rsidP="0015312C">
      <w:pPr>
        <w:jc w:val="center"/>
      </w:pPr>
    </w:p>
    <w:p w14:paraId="0AE54836" w14:textId="77777777" w:rsidR="001324CB" w:rsidRDefault="001324CB" w:rsidP="0015312C">
      <w:pPr>
        <w:jc w:val="center"/>
      </w:pPr>
    </w:p>
    <w:p w14:paraId="150484D9" w14:textId="77777777" w:rsidR="001324CB" w:rsidRDefault="001324CB" w:rsidP="0015312C">
      <w:pPr>
        <w:jc w:val="center"/>
      </w:pPr>
    </w:p>
    <w:p w14:paraId="061A1EBE" w14:textId="77777777" w:rsidR="001324CB" w:rsidRDefault="001324CB" w:rsidP="0015312C">
      <w:pPr>
        <w:jc w:val="center"/>
      </w:pPr>
    </w:p>
    <w:p w14:paraId="10F3CF9F" w14:textId="77777777" w:rsidR="001324CB" w:rsidRDefault="001324CB" w:rsidP="0015312C">
      <w:pPr>
        <w:jc w:val="center"/>
      </w:pPr>
    </w:p>
    <w:p w14:paraId="5FCD862B" w14:textId="77777777" w:rsidR="001324CB" w:rsidRDefault="001324CB" w:rsidP="0015312C">
      <w:pPr>
        <w:jc w:val="center"/>
      </w:pPr>
    </w:p>
    <w:p w14:paraId="3C2D39F0" w14:textId="77777777" w:rsidR="001324CB" w:rsidRDefault="001324CB" w:rsidP="0015312C">
      <w:pPr>
        <w:jc w:val="center"/>
      </w:pPr>
    </w:p>
    <w:p w14:paraId="6255A402" w14:textId="77777777" w:rsidR="001324CB" w:rsidRDefault="001324CB" w:rsidP="0015312C">
      <w:pPr>
        <w:jc w:val="center"/>
      </w:pPr>
    </w:p>
    <w:p w14:paraId="3234AC6E" w14:textId="77777777" w:rsidR="001324CB" w:rsidRDefault="001324CB" w:rsidP="0015312C">
      <w:pPr>
        <w:jc w:val="center"/>
      </w:pPr>
    </w:p>
    <w:p w14:paraId="6F0B16B3" w14:textId="77777777" w:rsidR="001324CB" w:rsidRDefault="001324CB" w:rsidP="0015312C">
      <w:pPr>
        <w:jc w:val="center"/>
      </w:pPr>
    </w:p>
    <w:p w14:paraId="26370B35" w14:textId="77777777" w:rsidR="001324CB" w:rsidRDefault="001324CB" w:rsidP="0015312C">
      <w:pPr>
        <w:jc w:val="center"/>
      </w:pPr>
    </w:p>
    <w:p w14:paraId="158EC183" w14:textId="77777777" w:rsidR="001324CB" w:rsidRDefault="001324CB" w:rsidP="0015312C">
      <w:pPr>
        <w:jc w:val="center"/>
      </w:pPr>
    </w:p>
    <w:p w14:paraId="48BDF048" w14:textId="77777777" w:rsidR="0015312C" w:rsidRDefault="0015312C" w:rsidP="0015312C">
      <w:pPr>
        <w:pStyle w:val="ListParagraph"/>
        <w:numPr>
          <w:ilvl w:val="0"/>
          <w:numId w:val="1"/>
        </w:numPr>
      </w:pPr>
      <w:r>
        <w:t xml:space="preserve">Describe the trend of this scatterplot of </w:t>
      </w:r>
      <w:r w:rsidRPr="00FE5D10">
        <w:rPr>
          <w:i/>
          <w:iCs/>
        </w:rPr>
        <w:t>Victories</w:t>
      </w:r>
      <w:r>
        <w:t xml:space="preserve"> and </w:t>
      </w:r>
      <w:r w:rsidRPr="00FE5D10">
        <w:rPr>
          <w:i/>
          <w:iCs/>
        </w:rPr>
        <w:t>Ind</w:t>
      </w:r>
      <w:r>
        <w:t>.</w:t>
      </w:r>
    </w:p>
    <w:p w14:paraId="39B7DDF6" w14:textId="77777777" w:rsidR="0015312C" w:rsidRDefault="0015312C" w:rsidP="0015312C"/>
    <w:p w14:paraId="0EA3DEF6" w14:textId="726DDD28" w:rsidR="0015312C" w:rsidRDefault="0015312C" w:rsidP="001324CB">
      <w:pPr>
        <w:jc w:val="right"/>
      </w:pPr>
      <w:r>
        <w:rPr>
          <w:noProof/>
        </w:rPr>
        <w:drawing>
          <wp:inline distT="0" distB="0" distL="0" distR="0" wp14:anchorId="5314FB40" wp14:editId="1042E408">
            <wp:extent cx="3676650" cy="2196594"/>
            <wp:effectExtent l="0" t="0" r="0" b="635"/>
            <wp:docPr id="552366979" name="Picture 5"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366979" name="Picture 5" descr="A graph with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92768" cy="2206224"/>
                    </a:xfrm>
                    <a:prstGeom prst="rect">
                      <a:avLst/>
                    </a:prstGeom>
                  </pic:spPr>
                </pic:pic>
              </a:graphicData>
            </a:graphic>
          </wp:inline>
        </w:drawing>
      </w:r>
    </w:p>
    <w:p w14:paraId="3FAD3EA3" w14:textId="77777777" w:rsidR="0015312C" w:rsidRDefault="0015312C" w:rsidP="0015312C">
      <w:pPr>
        <w:pStyle w:val="ListParagraph"/>
        <w:numPr>
          <w:ilvl w:val="0"/>
          <w:numId w:val="1"/>
        </w:numPr>
      </w:pPr>
      <w:r>
        <w:lastRenderedPageBreak/>
        <w:t xml:space="preserve">The least squares line of </w:t>
      </w:r>
      <w:r w:rsidRPr="00E00E8A">
        <w:rPr>
          <w:i/>
          <w:iCs/>
        </w:rPr>
        <w:t>Victories</w:t>
      </w:r>
      <w:r>
        <w:t xml:space="preserve"> predicted by </w:t>
      </w:r>
      <w:r w:rsidRPr="00E00E8A">
        <w:rPr>
          <w:i/>
          <w:iCs/>
        </w:rPr>
        <w:t>Ind</w:t>
      </w:r>
      <w:r>
        <w:t xml:space="preserve"> is </w:t>
      </w:r>
      <m:oMath>
        <m:acc>
          <m:accPr>
            <m:ctrlPr>
              <w:rPr>
                <w:rFonts w:ascii="Cambria Math" w:hAnsi="Cambria Math"/>
                <w:i/>
              </w:rPr>
            </m:ctrlPr>
          </m:accPr>
          <m:e>
            <m:r>
              <w:rPr>
                <w:rFonts w:ascii="Cambria Math" w:hAnsi="Cambria Math"/>
              </w:rPr>
              <m:t>Victories</m:t>
            </m:r>
          </m:e>
        </m:acc>
        <m:r>
          <w:rPr>
            <w:rFonts w:ascii="Cambria Math" w:hAnsi="Cambria Math"/>
          </w:rPr>
          <m:t>=11.5+0.16*Ind</m:t>
        </m:r>
      </m:oMath>
      <w:r>
        <w:t xml:space="preserve">. Interpret the slope of the line. </w:t>
      </w:r>
    </w:p>
    <w:p w14:paraId="15ED59FC" w14:textId="77777777" w:rsidR="001324CB" w:rsidRDefault="001324CB" w:rsidP="001324CB"/>
    <w:p w14:paraId="2D36FBB8" w14:textId="77777777" w:rsidR="001324CB" w:rsidRDefault="001324CB" w:rsidP="001324CB"/>
    <w:p w14:paraId="52548CF8" w14:textId="77777777" w:rsidR="001324CB" w:rsidRDefault="001324CB" w:rsidP="001324CB"/>
    <w:p w14:paraId="6E72DF9C" w14:textId="77777777" w:rsidR="001324CB" w:rsidRDefault="001324CB" w:rsidP="001324CB"/>
    <w:p w14:paraId="1270A2FC" w14:textId="77777777" w:rsidR="0015312C" w:rsidRDefault="0015312C" w:rsidP="0015312C"/>
    <w:p w14:paraId="06295B4B" w14:textId="77777777" w:rsidR="0015312C" w:rsidRDefault="0015312C" w:rsidP="0015312C">
      <w:pPr>
        <w:pStyle w:val="ListParagraph"/>
        <w:numPr>
          <w:ilvl w:val="0"/>
          <w:numId w:val="1"/>
        </w:numPr>
      </w:pPr>
      <w:r>
        <w:t xml:space="preserve">A fencer has an indicator score of 16, calculate their predicted </w:t>
      </w:r>
      <w:r w:rsidRPr="00E00E8A">
        <w:rPr>
          <w:i/>
          <w:iCs/>
        </w:rPr>
        <w:t>Victories</w:t>
      </w:r>
      <w:r>
        <w:t>.</w:t>
      </w:r>
    </w:p>
    <w:p w14:paraId="7B9FF321" w14:textId="77777777" w:rsidR="0015312C" w:rsidRDefault="0015312C" w:rsidP="0015312C"/>
    <w:p w14:paraId="0781DFE5" w14:textId="77777777" w:rsidR="0015312C" w:rsidRDefault="0015312C" w:rsidP="0015312C"/>
    <w:p w14:paraId="44BBA2A8" w14:textId="77777777" w:rsidR="001324CB" w:rsidRDefault="001324CB" w:rsidP="0015312C"/>
    <w:p w14:paraId="7A4CEB7B" w14:textId="77777777" w:rsidR="001324CB" w:rsidRDefault="001324CB" w:rsidP="0015312C"/>
    <w:p w14:paraId="431C62DF" w14:textId="77777777" w:rsidR="001324CB" w:rsidRDefault="001324CB" w:rsidP="0015312C"/>
    <w:p w14:paraId="1C770187" w14:textId="77777777" w:rsidR="0015312C" w:rsidRDefault="0015312C" w:rsidP="0015312C">
      <w:pPr>
        <w:pStyle w:val="ListParagraph"/>
        <w:numPr>
          <w:ilvl w:val="0"/>
          <w:numId w:val="1"/>
        </w:numPr>
      </w:pPr>
      <w:r>
        <w:t xml:space="preserve">The actual value of </w:t>
      </w:r>
      <w:r w:rsidRPr="00E00E8A">
        <w:rPr>
          <w:i/>
          <w:iCs/>
        </w:rPr>
        <w:t>Victories</w:t>
      </w:r>
      <w:r>
        <w:t xml:space="preserve"> for a fencer with an indicator score of 16 is 15, calculate the residual.</w:t>
      </w:r>
    </w:p>
    <w:p w14:paraId="1C824766" w14:textId="77777777" w:rsidR="0015312C" w:rsidRDefault="0015312C" w:rsidP="0015312C"/>
    <w:p w14:paraId="19D743FA" w14:textId="77777777" w:rsidR="001324CB" w:rsidRDefault="001324CB" w:rsidP="0015312C"/>
    <w:p w14:paraId="24D6B1F4" w14:textId="77777777" w:rsidR="001324CB" w:rsidRDefault="001324CB" w:rsidP="0015312C"/>
    <w:p w14:paraId="491074C7" w14:textId="77777777" w:rsidR="001324CB" w:rsidRDefault="001324CB" w:rsidP="0015312C"/>
    <w:p w14:paraId="29FD4951" w14:textId="77777777" w:rsidR="0015312C" w:rsidRDefault="0015312C" w:rsidP="0015312C"/>
    <w:p w14:paraId="74F2620B" w14:textId="77777777" w:rsidR="0015312C" w:rsidRDefault="0015312C" w:rsidP="0015312C">
      <w:pPr>
        <w:pStyle w:val="ListParagraph"/>
        <w:numPr>
          <w:ilvl w:val="0"/>
          <w:numId w:val="1"/>
        </w:numPr>
      </w:pPr>
      <w:r>
        <w:t xml:space="preserve">The model </w:t>
      </w:r>
      <m:oMath>
        <m:acc>
          <m:accPr>
            <m:ctrlPr>
              <w:rPr>
                <w:rFonts w:ascii="Cambria Math" w:hAnsi="Cambria Math"/>
                <w:i/>
              </w:rPr>
            </m:ctrlPr>
          </m:accPr>
          <m:e>
            <m:r>
              <w:rPr>
                <w:rFonts w:ascii="Cambria Math" w:hAnsi="Cambria Math"/>
              </w:rPr>
              <m:t>Victories</m:t>
            </m:r>
          </m:e>
        </m:acc>
        <m:r>
          <w:rPr>
            <w:rFonts w:ascii="Cambria Math" w:hAnsi="Cambria Math"/>
          </w:rPr>
          <m:t>=11.5+0.16*Ind</m:t>
        </m:r>
      </m:oMath>
      <w:r>
        <w:t xml:space="preserve"> has an R</w:t>
      </w:r>
      <w:r>
        <w:rPr>
          <w:vertAlign w:val="superscript"/>
        </w:rPr>
        <w:t>2</w:t>
      </w:r>
      <w:r>
        <w:t xml:space="preserve"> value of 92%. Explain the significance of this value. </w:t>
      </w:r>
    </w:p>
    <w:p w14:paraId="11A833FD" w14:textId="77777777" w:rsidR="0015312C" w:rsidRDefault="0015312C" w:rsidP="0015312C"/>
    <w:p w14:paraId="188C2FBE" w14:textId="77777777" w:rsidR="0015312C" w:rsidRDefault="0015312C" w:rsidP="0015312C"/>
    <w:p w14:paraId="33675246" w14:textId="77777777" w:rsidR="002B0AF7" w:rsidRDefault="002B0AF7"/>
    <w:sectPr w:rsidR="002B0AF7" w:rsidSect="0015312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4509B" w14:textId="77777777" w:rsidR="00844D10" w:rsidRDefault="00844D10" w:rsidP="0015312C">
      <w:r>
        <w:separator/>
      </w:r>
    </w:p>
  </w:endnote>
  <w:endnote w:type="continuationSeparator" w:id="0">
    <w:p w14:paraId="024AE004" w14:textId="77777777" w:rsidR="00844D10" w:rsidRDefault="00844D10" w:rsidP="00153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F0AC7" w14:textId="77777777" w:rsidR="00844D10" w:rsidRDefault="00844D10" w:rsidP="0015312C">
      <w:r>
        <w:separator/>
      </w:r>
    </w:p>
  </w:footnote>
  <w:footnote w:type="continuationSeparator" w:id="0">
    <w:p w14:paraId="250E157E" w14:textId="77777777" w:rsidR="00844D10" w:rsidRDefault="00844D10" w:rsidP="001531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79C02" w14:textId="3BE8E483" w:rsidR="00000000" w:rsidRDefault="00000000" w:rsidP="00B42B6C">
    <w:pPr>
      <w:pStyle w:val="Header"/>
      <w:jc w:val="center"/>
    </w:pPr>
    <w:r>
      <w:t xml:space="preserve">Analysis of the </w:t>
    </w:r>
    <w:r w:rsidRPr="00B42B6C">
      <w:t>2024 NCAA Fencing National Championship Results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B65A1"/>
    <w:multiLevelType w:val="hybridMultilevel"/>
    <w:tmpl w:val="613EE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7352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12C"/>
    <w:rsid w:val="00006F0B"/>
    <w:rsid w:val="00057D39"/>
    <w:rsid w:val="0008473C"/>
    <w:rsid w:val="00084F5D"/>
    <w:rsid w:val="00095655"/>
    <w:rsid w:val="0009633C"/>
    <w:rsid w:val="000A202B"/>
    <w:rsid w:val="000B32F3"/>
    <w:rsid w:val="000D119C"/>
    <w:rsid w:val="000E2464"/>
    <w:rsid w:val="000E6BB9"/>
    <w:rsid w:val="001210C9"/>
    <w:rsid w:val="00124659"/>
    <w:rsid w:val="00131AED"/>
    <w:rsid w:val="001324CB"/>
    <w:rsid w:val="00146888"/>
    <w:rsid w:val="0015312C"/>
    <w:rsid w:val="00163CA8"/>
    <w:rsid w:val="001837DB"/>
    <w:rsid w:val="001B0DF1"/>
    <w:rsid w:val="001B4177"/>
    <w:rsid w:val="001C37E7"/>
    <w:rsid w:val="00206B17"/>
    <w:rsid w:val="00206F64"/>
    <w:rsid w:val="00283922"/>
    <w:rsid w:val="002A3E98"/>
    <w:rsid w:val="002A4133"/>
    <w:rsid w:val="002B0AF7"/>
    <w:rsid w:val="002B14C0"/>
    <w:rsid w:val="002B47E5"/>
    <w:rsid w:val="002C6AEB"/>
    <w:rsid w:val="002D1430"/>
    <w:rsid w:val="002D1873"/>
    <w:rsid w:val="002F2ACE"/>
    <w:rsid w:val="00301A19"/>
    <w:rsid w:val="00304E27"/>
    <w:rsid w:val="00307391"/>
    <w:rsid w:val="00353F27"/>
    <w:rsid w:val="00354A46"/>
    <w:rsid w:val="0036415A"/>
    <w:rsid w:val="00365005"/>
    <w:rsid w:val="00380785"/>
    <w:rsid w:val="003847C2"/>
    <w:rsid w:val="0039764F"/>
    <w:rsid w:val="003D38B7"/>
    <w:rsid w:val="003D4FB6"/>
    <w:rsid w:val="003D573A"/>
    <w:rsid w:val="003E61A2"/>
    <w:rsid w:val="003F4C50"/>
    <w:rsid w:val="0040222C"/>
    <w:rsid w:val="00416E56"/>
    <w:rsid w:val="004228D9"/>
    <w:rsid w:val="00435B5C"/>
    <w:rsid w:val="00435DB5"/>
    <w:rsid w:val="00476F16"/>
    <w:rsid w:val="004D1A02"/>
    <w:rsid w:val="004D4875"/>
    <w:rsid w:val="004E3D8C"/>
    <w:rsid w:val="00512814"/>
    <w:rsid w:val="00526466"/>
    <w:rsid w:val="0053208D"/>
    <w:rsid w:val="00533493"/>
    <w:rsid w:val="00537CA5"/>
    <w:rsid w:val="0054104A"/>
    <w:rsid w:val="00541591"/>
    <w:rsid w:val="005525B7"/>
    <w:rsid w:val="00583FD0"/>
    <w:rsid w:val="00590E9F"/>
    <w:rsid w:val="00595F1E"/>
    <w:rsid w:val="005A2AE4"/>
    <w:rsid w:val="005B583E"/>
    <w:rsid w:val="005C1853"/>
    <w:rsid w:val="005D0485"/>
    <w:rsid w:val="005F1B66"/>
    <w:rsid w:val="005F2ADA"/>
    <w:rsid w:val="006367BE"/>
    <w:rsid w:val="00642AA1"/>
    <w:rsid w:val="0064319B"/>
    <w:rsid w:val="00650F58"/>
    <w:rsid w:val="0065263A"/>
    <w:rsid w:val="006629E7"/>
    <w:rsid w:val="00690A7A"/>
    <w:rsid w:val="006A2AF7"/>
    <w:rsid w:val="006C1C47"/>
    <w:rsid w:val="00702854"/>
    <w:rsid w:val="00721209"/>
    <w:rsid w:val="00726CEE"/>
    <w:rsid w:val="00731CB1"/>
    <w:rsid w:val="007332BB"/>
    <w:rsid w:val="00734329"/>
    <w:rsid w:val="00746E5A"/>
    <w:rsid w:val="00752A74"/>
    <w:rsid w:val="00765DAE"/>
    <w:rsid w:val="00781F61"/>
    <w:rsid w:val="00782EA3"/>
    <w:rsid w:val="007C75C7"/>
    <w:rsid w:val="00801AD5"/>
    <w:rsid w:val="00835A07"/>
    <w:rsid w:val="00843718"/>
    <w:rsid w:val="00844D10"/>
    <w:rsid w:val="00873B60"/>
    <w:rsid w:val="00884F2A"/>
    <w:rsid w:val="00886ADA"/>
    <w:rsid w:val="00893A05"/>
    <w:rsid w:val="008A02F7"/>
    <w:rsid w:val="008A6B6A"/>
    <w:rsid w:val="009071A4"/>
    <w:rsid w:val="00940F85"/>
    <w:rsid w:val="00947A8C"/>
    <w:rsid w:val="00954771"/>
    <w:rsid w:val="00963215"/>
    <w:rsid w:val="00980E06"/>
    <w:rsid w:val="009A179C"/>
    <w:rsid w:val="009C2F41"/>
    <w:rsid w:val="009D7FD2"/>
    <w:rsid w:val="009E063D"/>
    <w:rsid w:val="00A04195"/>
    <w:rsid w:val="00A07BBD"/>
    <w:rsid w:val="00A21A32"/>
    <w:rsid w:val="00A239BF"/>
    <w:rsid w:val="00A27792"/>
    <w:rsid w:val="00A4165B"/>
    <w:rsid w:val="00A67738"/>
    <w:rsid w:val="00A70633"/>
    <w:rsid w:val="00A72B70"/>
    <w:rsid w:val="00A82E91"/>
    <w:rsid w:val="00A873AB"/>
    <w:rsid w:val="00A9588C"/>
    <w:rsid w:val="00AB323C"/>
    <w:rsid w:val="00AF1A03"/>
    <w:rsid w:val="00B27669"/>
    <w:rsid w:val="00B73042"/>
    <w:rsid w:val="00B85A2F"/>
    <w:rsid w:val="00BA7775"/>
    <w:rsid w:val="00BC0A21"/>
    <w:rsid w:val="00BD1FA1"/>
    <w:rsid w:val="00BE5801"/>
    <w:rsid w:val="00BF6C1D"/>
    <w:rsid w:val="00C17685"/>
    <w:rsid w:val="00C26564"/>
    <w:rsid w:val="00C345F4"/>
    <w:rsid w:val="00C36950"/>
    <w:rsid w:val="00C56AA9"/>
    <w:rsid w:val="00C72056"/>
    <w:rsid w:val="00C756D2"/>
    <w:rsid w:val="00C77279"/>
    <w:rsid w:val="00C82E40"/>
    <w:rsid w:val="00CA6F73"/>
    <w:rsid w:val="00CC1278"/>
    <w:rsid w:val="00CF4B00"/>
    <w:rsid w:val="00D169C0"/>
    <w:rsid w:val="00D465E5"/>
    <w:rsid w:val="00D51827"/>
    <w:rsid w:val="00E01683"/>
    <w:rsid w:val="00E04335"/>
    <w:rsid w:val="00E269A1"/>
    <w:rsid w:val="00E326D8"/>
    <w:rsid w:val="00E53AF2"/>
    <w:rsid w:val="00E55EC7"/>
    <w:rsid w:val="00E637FA"/>
    <w:rsid w:val="00E66621"/>
    <w:rsid w:val="00E676B7"/>
    <w:rsid w:val="00EC23E5"/>
    <w:rsid w:val="00EC6BD5"/>
    <w:rsid w:val="00ED028F"/>
    <w:rsid w:val="00ED654E"/>
    <w:rsid w:val="00EE5E4A"/>
    <w:rsid w:val="00F25C1D"/>
    <w:rsid w:val="00F363BE"/>
    <w:rsid w:val="00F53445"/>
    <w:rsid w:val="00F5591C"/>
    <w:rsid w:val="00F627AC"/>
    <w:rsid w:val="00F643AE"/>
    <w:rsid w:val="00F75D61"/>
    <w:rsid w:val="00F94E32"/>
    <w:rsid w:val="00FC2DBC"/>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E9F72"/>
  <w15:chartTrackingRefBased/>
  <w15:docId w15:val="{9FAE1A8E-E63E-AE45-A2BF-17782EACD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1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12C"/>
    <w:pPr>
      <w:ind w:left="720"/>
      <w:contextualSpacing/>
    </w:pPr>
  </w:style>
  <w:style w:type="paragraph" w:styleId="Header">
    <w:name w:val="header"/>
    <w:basedOn w:val="Normal"/>
    <w:link w:val="HeaderChar"/>
    <w:uiPriority w:val="99"/>
    <w:unhideWhenUsed/>
    <w:rsid w:val="0015312C"/>
    <w:pPr>
      <w:tabs>
        <w:tab w:val="center" w:pos="4680"/>
        <w:tab w:val="right" w:pos="9360"/>
      </w:tabs>
    </w:pPr>
  </w:style>
  <w:style w:type="character" w:customStyle="1" w:styleId="HeaderChar">
    <w:name w:val="Header Char"/>
    <w:basedOn w:val="DefaultParagraphFont"/>
    <w:link w:val="Header"/>
    <w:uiPriority w:val="99"/>
    <w:rsid w:val="0015312C"/>
  </w:style>
  <w:style w:type="paragraph" w:styleId="Footer">
    <w:name w:val="footer"/>
    <w:basedOn w:val="Normal"/>
    <w:link w:val="FooterChar"/>
    <w:uiPriority w:val="99"/>
    <w:unhideWhenUsed/>
    <w:rsid w:val="0015312C"/>
    <w:pPr>
      <w:tabs>
        <w:tab w:val="center" w:pos="4680"/>
        <w:tab w:val="right" w:pos="9360"/>
      </w:tabs>
    </w:pPr>
  </w:style>
  <w:style w:type="character" w:customStyle="1" w:styleId="FooterChar">
    <w:name w:val="Footer Char"/>
    <w:basedOn w:val="DefaultParagraphFont"/>
    <w:link w:val="Footer"/>
    <w:uiPriority w:val="99"/>
    <w:rsid w:val="0015312C"/>
  </w:style>
  <w:style w:type="character" w:styleId="Hyperlink">
    <w:name w:val="Hyperlink"/>
    <w:basedOn w:val="DefaultParagraphFont"/>
    <w:uiPriority w:val="99"/>
    <w:unhideWhenUsed/>
    <w:rsid w:val="002A3E98"/>
    <w:rPr>
      <w:color w:val="467886" w:themeColor="hyperlink"/>
      <w:u w:val="single"/>
    </w:rPr>
  </w:style>
  <w:style w:type="character" w:styleId="UnresolvedMention">
    <w:name w:val="Unresolved Mention"/>
    <w:basedOn w:val="DefaultParagraphFont"/>
    <w:uiPriority w:val="99"/>
    <w:semiHidden/>
    <w:unhideWhenUsed/>
    <w:rsid w:val="002A3E98"/>
    <w:rPr>
      <w:color w:val="605E5C"/>
      <w:shd w:val="clear" w:color="auto" w:fill="E1DFDD"/>
    </w:rPr>
  </w:style>
  <w:style w:type="table" w:styleId="TableGrid">
    <w:name w:val="Table Grid"/>
    <w:basedOn w:val="TableNormal"/>
    <w:uiPriority w:val="39"/>
    <w:rsid w:val="00AB32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31AE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encing.csv"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525</Words>
  <Characters>2998</Characters>
  <Application>Microsoft Office Word</Application>
  <DocSecurity>0</DocSecurity>
  <Lines>24</Lines>
  <Paragraphs>7</Paragraphs>
  <ScaleCrop>false</ScaleCrop>
  <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Smith</dc:creator>
  <cp:keywords/>
  <dc:description/>
  <cp:lastModifiedBy>Sheryl Smith</cp:lastModifiedBy>
  <cp:revision>12</cp:revision>
  <dcterms:created xsi:type="dcterms:W3CDTF">2024-07-03T18:47:00Z</dcterms:created>
  <dcterms:modified xsi:type="dcterms:W3CDTF">2024-07-03T19:17:00Z</dcterms:modified>
</cp:coreProperties>
</file>