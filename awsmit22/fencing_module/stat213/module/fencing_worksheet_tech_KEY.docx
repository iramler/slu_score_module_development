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768C" w14:textId="62C0007E" w:rsidR="00937540" w:rsidRDefault="00937540" w:rsidP="00937540">
      <w:pPr>
        <w:jc w:val="both"/>
      </w:pPr>
    </w:p>
    <w:p w14:paraId="43CCA177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>Create a subset for Ivies and another for Non-Ivies. Write down the number of Ivy students and the number of Non-Ivy students.</w:t>
      </w:r>
    </w:p>
    <w:p w14:paraId="1C5B2C72" w14:textId="77777777" w:rsidR="00937540" w:rsidRDefault="00937540" w:rsidP="00937540"/>
    <w:p w14:paraId="70C4DF90" w14:textId="4D0175BC" w:rsidR="00937540" w:rsidRDefault="00937540" w:rsidP="00937540">
      <w:pPr>
        <w:jc w:val="center"/>
        <w:rPr>
          <w:color w:val="FF0000"/>
        </w:rPr>
      </w:pPr>
      <w:r>
        <w:rPr>
          <w:b/>
          <w:bCs/>
        </w:rPr>
        <w:t>Ivy:</w:t>
      </w:r>
      <w:r w:rsidR="00752B61">
        <w:t xml:space="preserve"> </w:t>
      </w:r>
      <w:r w:rsidR="00752B61">
        <w:rPr>
          <w:color w:val="FF0000"/>
        </w:rPr>
        <w:t xml:space="preserve">54 </w:t>
      </w:r>
      <w:r>
        <w:rPr>
          <w:b/>
          <w:bCs/>
        </w:rPr>
        <w:tab/>
        <w:t xml:space="preserve">Non-Ivy: </w:t>
      </w:r>
      <w:r w:rsidR="00752B61">
        <w:rPr>
          <w:color w:val="FF0000"/>
        </w:rPr>
        <w:t>90</w:t>
      </w:r>
    </w:p>
    <w:p w14:paraId="1FAB3ABC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06F8F526" w14:textId="77777777" w:rsidR="00752B61" w:rsidRDefault="00752B61" w:rsidP="00752B61">
      <w:pPr>
        <w:rPr>
          <w:color w:val="FF0000"/>
        </w:rPr>
      </w:pPr>
      <w:r w:rsidRPr="00752B61">
        <w:rPr>
          <w:color w:val="FF0000"/>
        </w:rPr>
        <w:t xml:space="preserve">ivies &lt;- </w:t>
      </w:r>
      <w:proofErr w:type="gramStart"/>
      <w:r w:rsidRPr="00752B61">
        <w:rPr>
          <w:color w:val="FF0000"/>
        </w:rPr>
        <w:t>subset(</w:t>
      </w:r>
      <w:proofErr w:type="spellStart"/>
      <w:proofErr w:type="gramEnd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, Ivy == "Ivy")</w:t>
      </w:r>
    </w:p>
    <w:p w14:paraId="77EEF419" w14:textId="086CACBC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ivies</w:t>
      </w:r>
    </w:p>
    <w:p w14:paraId="17E164C9" w14:textId="77777777" w:rsidR="00752B61" w:rsidRDefault="00752B61" w:rsidP="00752B61">
      <w:pPr>
        <w:rPr>
          <w:color w:val="FF0000"/>
        </w:rPr>
      </w:pPr>
      <w:proofErr w:type="spellStart"/>
      <w:r w:rsidRPr="00752B61">
        <w:rPr>
          <w:color w:val="FF0000"/>
        </w:rPr>
        <w:t>non_ivies</w:t>
      </w:r>
      <w:proofErr w:type="spellEnd"/>
      <w:r w:rsidRPr="00752B61">
        <w:rPr>
          <w:color w:val="FF0000"/>
        </w:rPr>
        <w:t xml:space="preserve"> &lt;- </w:t>
      </w:r>
      <w:proofErr w:type="gramStart"/>
      <w:r w:rsidRPr="00752B61">
        <w:rPr>
          <w:color w:val="FF0000"/>
        </w:rPr>
        <w:t>subset(</w:t>
      </w:r>
      <w:proofErr w:type="spellStart"/>
      <w:proofErr w:type="gramEnd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, Ivy == "Non-Ivy")</w:t>
      </w:r>
    </w:p>
    <w:p w14:paraId="34CE9F3A" w14:textId="4A787EE7" w:rsidR="00752B61" w:rsidRPr="00752B61" w:rsidRDefault="00752B61" w:rsidP="00752B61">
      <w:pPr>
        <w:rPr>
          <w:color w:val="FF0000"/>
        </w:rPr>
      </w:pPr>
      <w:proofErr w:type="spellStart"/>
      <w:r>
        <w:rPr>
          <w:color w:val="FF0000"/>
        </w:rPr>
        <w:t>non_ivies</w:t>
      </w:r>
      <w:proofErr w:type="spellEnd"/>
    </w:p>
    <w:p w14:paraId="4BC18276" w14:textId="1888BD98" w:rsidR="00937540" w:rsidRPr="00752B61" w:rsidRDefault="00752B61" w:rsidP="00937540">
      <w:pPr>
        <w:rPr>
          <w:color w:val="FF0000"/>
        </w:rPr>
      </w:pPr>
      <w:r w:rsidRPr="00752B61">
        <w:rPr>
          <w:color w:val="FF0000"/>
        </w:rPr>
        <w:t>```</w:t>
      </w:r>
    </w:p>
    <w:p w14:paraId="59B6B91D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 xml:space="preserve">Find the mean </w:t>
      </w:r>
      <w:r w:rsidRPr="007134A7">
        <w:rPr>
          <w:i/>
          <w:iCs/>
        </w:rPr>
        <w:t>Victories</w:t>
      </w:r>
      <w:r>
        <w:t xml:space="preserve"> for Ivies and Non-Ivies and write them down below.</w:t>
      </w:r>
    </w:p>
    <w:p w14:paraId="51E87BFB" w14:textId="77777777" w:rsidR="00937540" w:rsidRDefault="00937540" w:rsidP="00937540"/>
    <w:p w14:paraId="2FE3572F" w14:textId="5A76803B" w:rsidR="00937540" w:rsidRDefault="00937540" w:rsidP="00752B61">
      <w:pPr>
        <w:jc w:val="center"/>
        <w:rPr>
          <w:color w:val="FF0000"/>
        </w:rPr>
      </w:pPr>
      <w:r>
        <w:rPr>
          <w:b/>
          <w:bCs/>
        </w:rPr>
        <w:t xml:space="preserve">Ivy: </w:t>
      </w:r>
      <w:r w:rsidR="00752B61">
        <w:rPr>
          <w:color w:val="FF0000"/>
        </w:rPr>
        <w:t>12.54</w:t>
      </w:r>
      <w:r>
        <w:rPr>
          <w:b/>
          <w:bCs/>
        </w:rPr>
        <w:tab/>
        <w:t>Non-Ivy:</w:t>
      </w:r>
      <w:r w:rsidR="00752B61">
        <w:rPr>
          <w:b/>
          <w:bCs/>
        </w:rPr>
        <w:t xml:space="preserve"> </w:t>
      </w:r>
      <w:r w:rsidR="00752B61">
        <w:rPr>
          <w:color w:val="FF0000"/>
        </w:rPr>
        <w:t>10.88</w:t>
      </w:r>
    </w:p>
    <w:p w14:paraId="725AF6DD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26BD5FF1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mean(</w:t>
      </w:r>
      <w:proofErr w:type="spellStart"/>
      <w:r w:rsidRPr="00752B61">
        <w:rPr>
          <w:color w:val="FF0000"/>
        </w:rPr>
        <w:t>ivies$Victories</w:t>
      </w:r>
      <w:proofErr w:type="spellEnd"/>
      <w:r w:rsidRPr="00752B61">
        <w:rPr>
          <w:color w:val="FF0000"/>
        </w:rPr>
        <w:t>)</w:t>
      </w:r>
    </w:p>
    <w:p w14:paraId="4A166A81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mean(</w:t>
      </w:r>
      <w:proofErr w:type="spellStart"/>
      <w:r w:rsidRPr="00752B61">
        <w:rPr>
          <w:color w:val="FF0000"/>
        </w:rPr>
        <w:t>non_ivies$Victories</w:t>
      </w:r>
      <w:proofErr w:type="spellEnd"/>
      <w:r w:rsidRPr="00752B61">
        <w:rPr>
          <w:color w:val="FF0000"/>
        </w:rPr>
        <w:t>)</w:t>
      </w:r>
    </w:p>
    <w:p w14:paraId="3183712B" w14:textId="5900BB6A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</w:t>
      </w:r>
    </w:p>
    <w:p w14:paraId="46880827" w14:textId="36D409FA" w:rsidR="00937540" w:rsidRPr="00752B61" w:rsidRDefault="00937540" w:rsidP="00752B61">
      <w:pPr>
        <w:pStyle w:val="ListParagraph"/>
        <w:numPr>
          <w:ilvl w:val="0"/>
          <w:numId w:val="1"/>
        </w:numPr>
      </w:pPr>
      <w:r>
        <w:t xml:space="preserve">Find the standard deviation of </w:t>
      </w:r>
      <w:r w:rsidRPr="007134A7">
        <w:rPr>
          <w:i/>
          <w:iCs/>
        </w:rPr>
        <w:t>Victories</w:t>
      </w:r>
      <w:r>
        <w:t xml:space="preserve"> for Ivies and Non-Ivies and write them down below.</w:t>
      </w:r>
    </w:p>
    <w:p w14:paraId="7947D02C" w14:textId="7BB94AFE" w:rsidR="00752B61" w:rsidRDefault="00752B61" w:rsidP="00752B61">
      <w:pPr>
        <w:jc w:val="center"/>
        <w:rPr>
          <w:color w:val="FF0000"/>
        </w:rPr>
      </w:pPr>
      <w:r>
        <w:rPr>
          <w:b/>
          <w:bCs/>
        </w:rPr>
        <w:t xml:space="preserve">Ivy: </w:t>
      </w:r>
      <w:r>
        <w:rPr>
          <w:color w:val="FF0000"/>
        </w:rPr>
        <w:t>3.74</w:t>
      </w:r>
      <w:r>
        <w:rPr>
          <w:b/>
          <w:bCs/>
        </w:rPr>
        <w:tab/>
        <w:t xml:space="preserve">Non-Ivy: </w:t>
      </w:r>
      <w:r>
        <w:rPr>
          <w:color w:val="FF0000"/>
        </w:rPr>
        <w:t>3.71</w:t>
      </w:r>
    </w:p>
    <w:p w14:paraId="530A22B7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46E2B4B3" w14:textId="5D3665EC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sd</w:t>
      </w:r>
      <w:r w:rsidRPr="00752B61">
        <w:rPr>
          <w:color w:val="FF0000"/>
        </w:rPr>
        <w:t>(</w:t>
      </w:r>
      <w:proofErr w:type="spellStart"/>
      <w:r w:rsidRPr="00752B61">
        <w:rPr>
          <w:color w:val="FF0000"/>
        </w:rPr>
        <w:t>ivies$Victories</w:t>
      </w:r>
      <w:proofErr w:type="spellEnd"/>
      <w:r w:rsidRPr="00752B61">
        <w:rPr>
          <w:color w:val="FF0000"/>
        </w:rPr>
        <w:t>)</w:t>
      </w:r>
    </w:p>
    <w:p w14:paraId="023B184A" w14:textId="2ABB1C97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sd</w:t>
      </w:r>
      <w:r w:rsidRPr="00752B61">
        <w:rPr>
          <w:color w:val="FF0000"/>
        </w:rPr>
        <w:t>(</w:t>
      </w:r>
      <w:proofErr w:type="spellStart"/>
      <w:r w:rsidRPr="00752B61">
        <w:rPr>
          <w:color w:val="FF0000"/>
        </w:rPr>
        <w:t>non_ivies$Victories</w:t>
      </w:r>
      <w:proofErr w:type="spellEnd"/>
      <w:r w:rsidRPr="00752B61">
        <w:rPr>
          <w:color w:val="FF0000"/>
        </w:rPr>
        <w:t>)</w:t>
      </w:r>
    </w:p>
    <w:p w14:paraId="6BAD8B18" w14:textId="67448640" w:rsidR="00937540" w:rsidRPr="00752B61" w:rsidRDefault="00752B61" w:rsidP="00937540">
      <w:pPr>
        <w:rPr>
          <w:color w:val="FF0000"/>
        </w:rPr>
      </w:pPr>
      <w:r w:rsidRPr="00752B61">
        <w:rPr>
          <w:color w:val="FF0000"/>
        </w:rPr>
        <w:t>```</w:t>
      </w:r>
    </w:p>
    <w:p w14:paraId="7BBE0A22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 xml:space="preserve">Create a side-by-side boxplot of </w:t>
      </w:r>
      <w:r w:rsidRPr="007134A7">
        <w:rPr>
          <w:i/>
          <w:iCs/>
        </w:rPr>
        <w:t>Victories</w:t>
      </w:r>
      <w:r>
        <w:t xml:space="preserve"> for Ivies and Non-Ivies, compare the distributions.</w:t>
      </w:r>
    </w:p>
    <w:p w14:paraId="2042D327" w14:textId="2BEF0D95" w:rsidR="00752B61" w:rsidRPr="00752B61" w:rsidRDefault="00752B61" w:rsidP="00752B61">
      <w:pPr>
        <w:rPr>
          <w:color w:val="FF0000"/>
        </w:rPr>
      </w:pPr>
      <w:r>
        <w:rPr>
          <w:color w:val="FF0000"/>
        </w:rPr>
        <w:t xml:space="preserve">The Non-Ivy plot looks to have a bigger distribution than the Ivy </w:t>
      </w:r>
      <w:proofErr w:type="gramStart"/>
      <w:r>
        <w:rPr>
          <w:color w:val="FF0000"/>
        </w:rPr>
        <w:t>one</w:t>
      </w:r>
      <w:proofErr w:type="gramEnd"/>
      <w:r>
        <w:rPr>
          <w:color w:val="FF0000"/>
        </w:rPr>
        <w:t xml:space="preserve"> but the median number of victories is lower than for Ivy. </w:t>
      </w:r>
    </w:p>
    <w:p w14:paraId="37A5BD52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6C5CB52C" w14:textId="77777777" w:rsidR="00752B61" w:rsidRPr="00752B61" w:rsidRDefault="00752B61" w:rsidP="00752B61">
      <w:pPr>
        <w:rPr>
          <w:color w:val="FF0000"/>
        </w:rPr>
      </w:pPr>
      <w:proofErr w:type="gramStart"/>
      <w:r w:rsidRPr="00752B61">
        <w:rPr>
          <w:color w:val="FF0000"/>
        </w:rPr>
        <w:t>boxplot(</w:t>
      </w:r>
      <w:proofErr w:type="gramEnd"/>
      <w:r w:rsidRPr="00752B61">
        <w:rPr>
          <w:color w:val="FF0000"/>
        </w:rPr>
        <w:t xml:space="preserve">Victories ~ Ivy, data = </w:t>
      </w:r>
      <w:proofErr w:type="spellStart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)</w:t>
      </w:r>
    </w:p>
    <w:p w14:paraId="4497A247" w14:textId="3B9F56A4" w:rsidR="00937540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</w:t>
      </w:r>
    </w:p>
    <w:p w14:paraId="0839553D" w14:textId="0C522BC1" w:rsidR="00937540" w:rsidRDefault="00752B61" w:rsidP="00937540">
      <w:r>
        <w:rPr>
          <w:noProof/>
        </w:rPr>
        <w:drawing>
          <wp:inline distT="0" distB="0" distL="0" distR="0" wp14:anchorId="47654568" wp14:editId="1FEDB113">
            <wp:extent cx="1600200" cy="2730500"/>
            <wp:effectExtent l="6350" t="0" r="6350" b="6350"/>
            <wp:docPr id="453722229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2229" name="Picture 2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0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7AA" w14:textId="77777777" w:rsidR="00937540" w:rsidRDefault="00937540" w:rsidP="00937540"/>
    <w:p w14:paraId="639DB891" w14:textId="77777777" w:rsidR="00937540" w:rsidRDefault="00937540" w:rsidP="00937540"/>
    <w:p w14:paraId="34BE7B47" w14:textId="77777777" w:rsidR="00937540" w:rsidRDefault="00937540" w:rsidP="00937540"/>
    <w:p w14:paraId="0A8C1C27" w14:textId="7C3297D8" w:rsidR="00937540" w:rsidRDefault="00937540" w:rsidP="00937540">
      <w:pPr>
        <w:pStyle w:val="ListParagraph"/>
        <w:numPr>
          <w:ilvl w:val="0"/>
          <w:numId w:val="1"/>
        </w:numPr>
      </w:pPr>
      <w:r>
        <w:lastRenderedPageBreak/>
        <w:t xml:space="preserve">Test for a discernible difference in the mean number of </w:t>
      </w:r>
      <w:r w:rsidR="007134A7" w:rsidRPr="007134A7">
        <w:rPr>
          <w:i/>
          <w:iCs/>
        </w:rPr>
        <w:t>V</w:t>
      </w:r>
      <w:r w:rsidRPr="007134A7">
        <w:rPr>
          <w:i/>
          <w:iCs/>
        </w:rPr>
        <w:t>ictories</w:t>
      </w:r>
      <w:r>
        <w:t xml:space="preserve"> for </w:t>
      </w:r>
      <w:r w:rsidR="007134A7">
        <w:t>I</w:t>
      </w:r>
      <w:r>
        <w:t xml:space="preserve">vy league fencers and </w:t>
      </w:r>
      <w:r w:rsidR="007134A7">
        <w:t>N</w:t>
      </w:r>
      <w:r>
        <w:t>on-</w:t>
      </w:r>
      <w:r w:rsidR="007134A7">
        <w:t>I</w:t>
      </w:r>
      <w:r>
        <w:t>vy league fencers.</w:t>
      </w:r>
    </w:p>
    <w:p w14:paraId="3C20B0FA" w14:textId="77777777" w:rsidR="00937540" w:rsidRDefault="00937540" w:rsidP="00937540"/>
    <w:p w14:paraId="23DF196D" w14:textId="77777777" w:rsidR="00F96B61" w:rsidRDefault="00937540" w:rsidP="00937540">
      <w:pPr>
        <w:rPr>
          <w:b/>
          <w:bCs/>
          <w:lang w:val="nb-NO"/>
        </w:rPr>
      </w:pPr>
      <w:r w:rsidRPr="00F96B61">
        <w:rPr>
          <w:b/>
          <w:bCs/>
          <w:lang w:val="nb-NO"/>
        </w:rPr>
        <w:t>H</w:t>
      </w:r>
      <w:r w:rsidRPr="00F96B61">
        <w:rPr>
          <w:b/>
          <w:bCs/>
          <w:vertAlign w:val="subscript"/>
          <w:lang w:val="nb-NO"/>
        </w:rPr>
        <w:t>0</w:t>
      </w:r>
      <w:r w:rsidRPr="00F96B61">
        <w:rPr>
          <w:b/>
          <w:bCs/>
          <w:lang w:val="nb-NO"/>
        </w:rPr>
        <w:t>:</w:t>
      </w:r>
      <w:r w:rsidR="00F96B61" w:rsidRPr="00F96B61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Non</m:t>
            </m:r>
            <m:r>
              <w:rPr>
                <w:rFonts w:ascii="Cambria Math" w:hAnsi="Cambria Math"/>
                <w:color w:val="FF0000"/>
                <w:lang w:val="nb-NO"/>
              </w:rPr>
              <m:t>-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</m:oMath>
      <w:r w:rsidRPr="00F96B61">
        <w:rPr>
          <w:b/>
          <w:bCs/>
          <w:lang w:val="nb-NO"/>
        </w:rPr>
        <w:tab/>
      </w:r>
    </w:p>
    <w:p w14:paraId="4D32321F" w14:textId="09A89815" w:rsidR="00937540" w:rsidRPr="00F96B61" w:rsidRDefault="00937540" w:rsidP="00937540">
      <w:pPr>
        <w:rPr>
          <w:b/>
          <w:bCs/>
          <w:lang w:val="nb-NO"/>
        </w:rPr>
      </w:pPr>
      <w:r w:rsidRPr="00F96B61">
        <w:rPr>
          <w:b/>
          <w:bCs/>
          <w:lang w:val="nb-NO"/>
        </w:rPr>
        <w:t>H</w:t>
      </w:r>
      <w:r w:rsidRPr="00F96B61">
        <w:rPr>
          <w:b/>
          <w:bCs/>
          <w:vertAlign w:val="subscript"/>
          <w:lang w:val="nb-NO"/>
        </w:rPr>
        <w:t>a</w:t>
      </w:r>
      <w:r w:rsidRPr="00F96B61">
        <w:rPr>
          <w:b/>
          <w:bCs/>
          <w:lang w:val="nb-NO"/>
        </w:rPr>
        <w:t>:</w:t>
      </w:r>
      <w:r w:rsidR="00F96B61" w:rsidRPr="00F96B61">
        <w:rPr>
          <w:rFonts w:ascii="Cambria Math" w:hAnsi="Cambria Math"/>
          <w:i/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≠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Non</m:t>
            </m:r>
            <m:r>
              <w:rPr>
                <w:rFonts w:ascii="Cambria Math" w:hAnsi="Cambria Math"/>
                <w:color w:val="FF0000"/>
                <w:lang w:val="nb-NO"/>
              </w:rPr>
              <m:t>-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</m:oMath>
    </w:p>
    <w:p w14:paraId="19B9BE29" w14:textId="77777777" w:rsidR="00937540" w:rsidRPr="00F96B61" w:rsidRDefault="00937540" w:rsidP="00937540">
      <w:pPr>
        <w:rPr>
          <w:b/>
          <w:bCs/>
          <w:lang w:val="nb-NO"/>
        </w:rPr>
      </w:pPr>
    </w:p>
    <w:p w14:paraId="338C65B3" w14:textId="3975EDD1" w:rsidR="00F96B61" w:rsidRP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t_value:</w:t>
      </w:r>
      <w:r w:rsidRPr="00F96B61">
        <w:rPr>
          <w:color w:val="FF0000"/>
        </w:rPr>
        <w:t xml:space="preserve"> 2.59</w:t>
      </w:r>
    </w:p>
    <w:p w14:paraId="2C266224" w14:textId="28AA69ED" w:rsidR="00F96B61" w:rsidRP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p_value:</w:t>
      </w:r>
      <w:r w:rsidRPr="00F96B61">
        <w:rPr>
          <w:color w:val="FF0000"/>
        </w:rPr>
        <w:t xml:space="preserve"> 0.011</w:t>
      </w:r>
    </w:p>
    <w:p w14:paraId="578FB7F3" w14:textId="7DA341C5" w:rsid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Conclusion:</w:t>
      </w:r>
      <w:r w:rsidRPr="00F96B61">
        <w:rPr>
          <w:color w:val="FF0000"/>
        </w:rPr>
        <w:t xml:space="preserve"> Reject H0; 0.011 &lt; 0.05</w:t>
      </w:r>
    </w:p>
    <w:p w14:paraId="44168C2C" w14:textId="77777777" w:rsidR="00FA33D1" w:rsidRDefault="00FA33D1" w:rsidP="00F96B61"/>
    <w:p w14:paraId="021B3491" w14:textId="7A1114CB" w:rsidR="002B0AF7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Interpretation:</w:t>
      </w:r>
      <w:r w:rsidRPr="00F96B61">
        <w:rPr>
          <w:color w:val="FF0000"/>
        </w:rPr>
        <w:t xml:space="preserve"> We have significant evidence that the mean number of victories for ivy league fencers is higher than the mean number of victories for non-ivy league fencers.</w:t>
      </w:r>
    </w:p>
    <w:p w14:paraId="5A392E60" w14:textId="77777777" w:rsidR="007D10D4" w:rsidRDefault="007D10D4" w:rsidP="00F96B61">
      <w:pPr>
        <w:rPr>
          <w:color w:val="FF0000"/>
        </w:rPr>
      </w:pPr>
    </w:p>
    <w:p w14:paraId="232D7E09" w14:textId="77777777" w:rsidR="007D10D4" w:rsidRPr="007D10D4" w:rsidRDefault="007D10D4" w:rsidP="007D10D4">
      <w:pPr>
        <w:rPr>
          <w:color w:val="FF0000"/>
        </w:rPr>
      </w:pPr>
      <w:r w:rsidRPr="007D10D4">
        <w:rPr>
          <w:color w:val="FF0000"/>
        </w:rPr>
        <w:t>```{r}</w:t>
      </w:r>
    </w:p>
    <w:p w14:paraId="2348EA80" w14:textId="77777777" w:rsidR="007D10D4" w:rsidRPr="007D10D4" w:rsidRDefault="007D10D4" w:rsidP="007D10D4">
      <w:pPr>
        <w:rPr>
          <w:color w:val="FF0000"/>
        </w:rPr>
      </w:pPr>
      <w:r w:rsidRPr="007D10D4">
        <w:rPr>
          <w:color w:val="FF0000"/>
        </w:rPr>
        <w:t>t.</w:t>
      </w:r>
      <w:proofErr w:type="gramStart"/>
      <w:r w:rsidRPr="007D10D4">
        <w:rPr>
          <w:color w:val="FF0000"/>
        </w:rPr>
        <w:t>test(</w:t>
      </w:r>
      <w:proofErr w:type="gramEnd"/>
      <w:r w:rsidRPr="007D10D4">
        <w:rPr>
          <w:color w:val="FF0000"/>
        </w:rPr>
        <w:t xml:space="preserve">Victories ~ Ivy, data = </w:t>
      </w:r>
      <w:proofErr w:type="spellStart"/>
      <w:r w:rsidRPr="007D10D4">
        <w:rPr>
          <w:color w:val="FF0000"/>
        </w:rPr>
        <w:t>fencing_df</w:t>
      </w:r>
      <w:proofErr w:type="spellEnd"/>
      <w:r w:rsidRPr="007D10D4">
        <w:rPr>
          <w:color w:val="FF0000"/>
        </w:rPr>
        <w:t>)</w:t>
      </w:r>
    </w:p>
    <w:p w14:paraId="601D9926" w14:textId="3F58F210" w:rsidR="007D10D4" w:rsidRPr="00F96B61" w:rsidRDefault="007D10D4" w:rsidP="007D10D4">
      <w:pPr>
        <w:rPr>
          <w:color w:val="FF0000"/>
        </w:rPr>
      </w:pPr>
      <w:r w:rsidRPr="007D10D4">
        <w:rPr>
          <w:color w:val="FF0000"/>
        </w:rPr>
        <w:t>```</w:t>
      </w:r>
    </w:p>
    <w:sectPr w:rsidR="007D10D4" w:rsidRPr="00F96B61" w:rsidSect="009375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0620F" w14:textId="77777777" w:rsidR="007D16F8" w:rsidRDefault="007D16F8" w:rsidP="00937540">
      <w:r>
        <w:separator/>
      </w:r>
    </w:p>
  </w:endnote>
  <w:endnote w:type="continuationSeparator" w:id="0">
    <w:p w14:paraId="4394E94A" w14:textId="77777777" w:rsidR="007D16F8" w:rsidRDefault="007D16F8" w:rsidP="0093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CB963" w14:textId="77777777" w:rsidR="007D16F8" w:rsidRDefault="007D16F8" w:rsidP="00937540">
      <w:r>
        <w:separator/>
      </w:r>
    </w:p>
  </w:footnote>
  <w:footnote w:type="continuationSeparator" w:id="0">
    <w:p w14:paraId="41C8C6E4" w14:textId="77777777" w:rsidR="007D16F8" w:rsidRDefault="007D16F8" w:rsidP="0093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0D7C8" w14:textId="5638F947" w:rsidR="00000000" w:rsidRDefault="00000000" w:rsidP="00B42B6C">
    <w:pPr>
      <w:pStyle w:val="Header"/>
      <w:jc w:val="center"/>
    </w:pPr>
    <w:r>
      <w:t xml:space="preserve">Analysis of </w:t>
    </w:r>
    <w:r>
      <w:t xml:space="preserve">Victories at the </w:t>
    </w:r>
    <w:r w:rsidRPr="00B42B6C">
      <w:t xml:space="preserve">2024 NCAA Fencing National Championship </w:t>
    </w:r>
    <w:r w:rsidR="00937540">
      <w:t>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B65A1"/>
    <w:multiLevelType w:val="hybridMultilevel"/>
    <w:tmpl w:val="613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3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40"/>
    <w:rsid w:val="00006F0B"/>
    <w:rsid w:val="00057D39"/>
    <w:rsid w:val="0008473C"/>
    <w:rsid w:val="00084F5D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206B17"/>
    <w:rsid w:val="00206F64"/>
    <w:rsid w:val="00283922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228D9"/>
    <w:rsid w:val="00435B5C"/>
    <w:rsid w:val="00435DB5"/>
    <w:rsid w:val="00476F16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0A7A"/>
    <w:rsid w:val="006A2AF7"/>
    <w:rsid w:val="006C1C47"/>
    <w:rsid w:val="00702854"/>
    <w:rsid w:val="007134A7"/>
    <w:rsid w:val="00721209"/>
    <w:rsid w:val="00726CEE"/>
    <w:rsid w:val="00731CB1"/>
    <w:rsid w:val="007332BB"/>
    <w:rsid w:val="00734329"/>
    <w:rsid w:val="00746E5A"/>
    <w:rsid w:val="00752A74"/>
    <w:rsid w:val="00752B61"/>
    <w:rsid w:val="00765DAE"/>
    <w:rsid w:val="00781F61"/>
    <w:rsid w:val="00782EA3"/>
    <w:rsid w:val="007C75C7"/>
    <w:rsid w:val="007D10D4"/>
    <w:rsid w:val="007D16F8"/>
    <w:rsid w:val="00801AD5"/>
    <w:rsid w:val="00835A07"/>
    <w:rsid w:val="00843718"/>
    <w:rsid w:val="00873B60"/>
    <w:rsid w:val="00884F2A"/>
    <w:rsid w:val="00886ADA"/>
    <w:rsid w:val="00893A05"/>
    <w:rsid w:val="008A02F7"/>
    <w:rsid w:val="008A6B6A"/>
    <w:rsid w:val="009071A4"/>
    <w:rsid w:val="00937540"/>
    <w:rsid w:val="00940F85"/>
    <w:rsid w:val="00954771"/>
    <w:rsid w:val="00963215"/>
    <w:rsid w:val="00980E06"/>
    <w:rsid w:val="009A179C"/>
    <w:rsid w:val="009C2F41"/>
    <w:rsid w:val="009D7FD2"/>
    <w:rsid w:val="009E063D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A7775"/>
    <w:rsid w:val="00BC0A21"/>
    <w:rsid w:val="00BD1FA1"/>
    <w:rsid w:val="00BE5801"/>
    <w:rsid w:val="00BF6C1D"/>
    <w:rsid w:val="00C17685"/>
    <w:rsid w:val="00C26564"/>
    <w:rsid w:val="00C36950"/>
    <w:rsid w:val="00C56AA9"/>
    <w:rsid w:val="00C72056"/>
    <w:rsid w:val="00C756D2"/>
    <w:rsid w:val="00C77279"/>
    <w:rsid w:val="00C82E40"/>
    <w:rsid w:val="00CA6F73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96B61"/>
    <w:rsid w:val="00FA33D1"/>
    <w:rsid w:val="00FB76BC"/>
    <w:rsid w:val="00FC2DBC"/>
    <w:rsid w:val="00FD1289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3B1D"/>
  <w15:chartTrackingRefBased/>
  <w15:docId w15:val="{3F74D1D1-744F-3149-B0C8-BACD239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540"/>
  </w:style>
  <w:style w:type="character" w:styleId="Hyperlink">
    <w:name w:val="Hyperlink"/>
    <w:basedOn w:val="DefaultParagraphFont"/>
    <w:uiPriority w:val="99"/>
    <w:unhideWhenUsed/>
    <w:rsid w:val="0093754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3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37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540"/>
  </w:style>
  <w:style w:type="character" w:styleId="PlaceholderText">
    <w:name w:val="Placeholder Text"/>
    <w:basedOn w:val="DefaultParagraphFont"/>
    <w:uiPriority w:val="99"/>
    <w:semiHidden/>
    <w:rsid w:val="00F96B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6</cp:revision>
  <dcterms:created xsi:type="dcterms:W3CDTF">2024-07-08T15:34:00Z</dcterms:created>
  <dcterms:modified xsi:type="dcterms:W3CDTF">2024-07-08T15:50:00Z</dcterms:modified>
</cp:coreProperties>
</file>